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D98BA" w14:textId="49E03EEB" w:rsidR="00695D56" w:rsidRPr="000B1917" w:rsidRDefault="00AA35E1" w:rsidP="00AA35E1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2A3B" wp14:editId="7C44F603">
                <wp:simplePos x="0" y="0"/>
                <wp:positionH relativeFrom="column">
                  <wp:posOffset>16510</wp:posOffset>
                </wp:positionH>
                <wp:positionV relativeFrom="paragraph">
                  <wp:posOffset>289755</wp:posOffset>
                </wp:positionV>
                <wp:extent cx="6849534" cy="0"/>
                <wp:effectExtent l="0" t="0" r="0" b="0"/>
                <wp:wrapNone/>
                <wp:docPr id="1300605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43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8pt" to="540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BDJWLC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F451A">
        <w:t xml:space="preserve">PROFESSIONAL </w:t>
      </w:r>
      <w:r w:rsidR="00695D56">
        <w:t>SUMMARY</w:t>
      </w:r>
    </w:p>
    <w:p w14:paraId="62447668" w14:textId="3EAF48D5" w:rsidR="00D03847" w:rsidRDefault="00D03847" w:rsidP="00D03847">
      <w:pPr>
        <w:spacing w:after="80" w:line="240" w:lineRule="auto"/>
        <w:jc w:val="both"/>
      </w:pPr>
      <w:r>
        <w:t>Research Assistant</w:t>
      </w:r>
      <w:r w:rsidRPr="00C743FF">
        <w:t xml:space="preserve"> with </w:t>
      </w:r>
      <w:r w:rsidR="00EA312B">
        <w:rPr>
          <w:rFonts w:ascii="Aptos SemiBold" w:hAnsi="Aptos SemiBold"/>
        </w:rPr>
        <w:t>4</w:t>
      </w:r>
      <w:r w:rsidRPr="000B1917">
        <w:rPr>
          <w:rFonts w:ascii="Aptos SemiBold" w:hAnsi="Aptos SemiBold"/>
        </w:rPr>
        <w:t xml:space="preserve"> years of experience</w:t>
      </w:r>
      <w:r w:rsidRPr="00C743FF">
        <w:t xml:space="preserve"> in</w:t>
      </w:r>
      <w:r>
        <w:rPr>
          <w:rFonts w:ascii="Aptos SemiBold" w:hAnsi="Aptos SemiBold"/>
        </w:rPr>
        <w:t xml:space="preserve"> </w:t>
      </w:r>
      <w:r>
        <w:t>M</w:t>
      </w:r>
      <w:r w:rsidRPr="00C743FF">
        <w:t xml:space="preserve">achine </w:t>
      </w:r>
      <w:r>
        <w:t>L</w:t>
      </w:r>
      <w:r w:rsidRPr="00C743FF">
        <w:t xml:space="preserve">earning, </w:t>
      </w:r>
      <w:r>
        <w:t>and N</w:t>
      </w:r>
      <w:r w:rsidRPr="00C743FF">
        <w:t xml:space="preserve">atural </w:t>
      </w:r>
      <w:r>
        <w:t>L</w:t>
      </w:r>
      <w:r w:rsidRPr="00C743FF">
        <w:t xml:space="preserve">anguage </w:t>
      </w:r>
      <w:r>
        <w:t>P</w:t>
      </w:r>
      <w:r w:rsidRPr="00C743FF">
        <w:t xml:space="preserve">rocessing. Proficient in </w:t>
      </w:r>
      <w:r>
        <w:t xml:space="preserve">training </w:t>
      </w:r>
      <w:r w:rsidRPr="00DB6721">
        <w:rPr>
          <w:rFonts w:ascii="Aptos SemiBold" w:hAnsi="Aptos SemiBold"/>
        </w:rPr>
        <w:t>LLMs</w:t>
      </w:r>
      <w:r w:rsidRPr="00C743FF">
        <w:t>,</w:t>
      </w:r>
      <w:r>
        <w:t xml:space="preserve"> M</w:t>
      </w:r>
      <w:r w:rsidRPr="00C743FF">
        <w:t xml:space="preserve">achine </w:t>
      </w:r>
      <w:r>
        <w:t>L</w:t>
      </w:r>
      <w:r w:rsidRPr="00C743FF">
        <w:t>earning</w:t>
      </w:r>
      <w:r>
        <w:t xml:space="preserve"> </w:t>
      </w:r>
      <w:r w:rsidRPr="00C743FF">
        <w:t>algorithms</w:t>
      </w:r>
      <w:r>
        <w:t>, and building Simulation models</w:t>
      </w:r>
      <w:r w:rsidRPr="00C743FF">
        <w:t xml:space="preserve">. </w:t>
      </w:r>
      <w:r>
        <w:t>Strong</w:t>
      </w:r>
      <w:r w:rsidRPr="00C743FF">
        <w:t xml:space="preserve"> </w:t>
      </w:r>
      <w:r>
        <w:t>communication</w:t>
      </w:r>
      <w:r w:rsidRPr="00C743FF">
        <w:t xml:space="preserve"> skills through professional engagements. Proven ability </w:t>
      </w:r>
      <w:r>
        <w:t xml:space="preserve">in programming and </w:t>
      </w:r>
      <w:r w:rsidRPr="00C743FF">
        <w:t xml:space="preserve">large-scale data </w:t>
      </w:r>
      <w:r w:rsidRPr="0097370E">
        <w:t xml:space="preserve">analytics </w:t>
      </w:r>
      <w:r>
        <w:t>to</w:t>
      </w:r>
      <w:r w:rsidRPr="00C743FF">
        <w:t xml:space="preserve"> derive </w:t>
      </w:r>
      <w:r w:rsidRPr="0013146B">
        <w:rPr>
          <w:rFonts w:ascii="Aptos SemiBold" w:hAnsi="Aptos SemiBold"/>
        </w:rPr>
        <w:t>valuable insights</w:t>
      </w:r>
      <w:r w:rsidRPr="00C743FF">
        <w:t xml:space="preserve">. Collaborative team member with a track record of </w:t>
      </w:r>
      <w:r w:rsidRPr="0013146B">
        <w:rPr>
          <w:rFonts w:ascii="Aptos SemiBold" w:hAnsi="Aptos SemiBold"/>
        </w:rPr>
        <w:t>successful collaboration</w:t>
      </w:r>
      <w:r w:rsidRPr="00C743FF">
        <w:t xml:space="preserve"> on international research projects</w:t>
      </w:r>
      <w:r w:rsidR="00FA73A6">
        <w:t>.</w:t>
      </w:r>
    </w:p>
    <w:p w14:paraId="07B88F04" w14:textId="77777777" w:rsidR="00893680" w:rsidRDefault="00893680" w:rsidP="00893680">
      <w:pPr>
        <w:pStyle w:val="Heading1"/>
        <w:rPr>
          <w:lang w:val="es-CO"/>
        </w:rPr>
      </w:pPr>
      <w:r w:rsidRPr="00FA120F">
        <w:rPr>
          <w:lang w:val="es-CO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840"/>
        <w:gridCol w:w="3950"/>
      </w:tblGrid>
      <w:tr w:rsidR="00893680" w14:paraId="72785D6E" w14:textId="77777777" w:rsidTr="00560ECD">
        <w:tc>
          <w:tcPr>
            <w:tcW w:w="6840" w:type="dxa"/>
            <w:tcBorders>
              <w:top w:val="single" w:sz="4" w:space="0" w:color="auto"/>
            </w:tcBorders>
          </w:tcPr>
          <w:p w14:paraId="4E534A6B" w14:textId="14AF96C4" w:rsidR="00893680" w:rsidRDefault="00893680" w:rsidP="00560ECD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 xml:space="preserve">Transformers, </w:t>
            </w:r>
            <w:proofErr w:type="spellStart"/>
            <w:r w:rsidRPr="00D31647">
              <w:t>spaCy</w:t>
            </w:r>
            <w:proofErr w:type="spellEnd"/>
            <w:r>
              <w:t>,</w:t>
            </w:r>
            <w:r w:rsidRPr="00D31647">
              <w:t xml:space="preserve"> Hugging Face</w:t>
            </w:r>
            <w:r>
              <w:t>, OpenAI GPT</w:t>
            </w:r>
            <w:r w:rsidR="00A46D4B">
              <w:t>s</w:t>
            </w:r>
          </w:p>
        </w:tc>
        <w:tc>
          <w:tcPr>
            <w:tcW w:w="3950" w:type="dxa"/>
            <w:tcBorders>
              <w:top w:val="single" w:sz="4" w:space="0" w:color="auto"/>
            </w:tcBorders>
          </w:tcPr>
          <w:p w14:paraId="6C5ACD06" w14:textId="77777777" w:rsidR="00893680" w:rsidRDefault="00893680" w:rsidP="00560ECD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Keras</w:t>
            </w:r>
            <w:proofErr w:type="spellEnd"/>
            <w:r>
              <w:t>, ANN</w:t>
            </w:r>
          </w:p>
        </w:tc>
      </w:tr>
      <w:tr w:rsidR="00893680" w14:paraId="6B5ACD00" w14:textId="77777777" w:rsidTr="00560ECD">
        <w:tc>
          <w:tcPr>
            <w:tcW w:w="6840" w:type="dxa"/>
          </w:tcPr>
          <w:p w14:paraId="0EA547B7" w14:textId="77777777" w:rsidR="00893680" w:rsidRDefault="00893680" w:rsidP="00560ECD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>
              <w:t xml:space="preserve">Classification, Regression, </w:t>
            </w:r>
            <w:r w:rsidRPr="00D31647">
              <w:t>Clustering, PCA</w:t>
            </w:r>
            <w:r>
              <w:t>, NumPy</w:t>
            </w:r>
          </w:p>
        </w:tc>
        <w:tc>
          <w:tcPr>
            <w:tcW w:w="3950" w:type="dxa"/>
          </w:tcPr>
          <w:p w14:paraId="75BCE99B" w14:textId="77777777" w:rsidR="00893680" w:rsidRDefault="00893680" w:rsidP="00560ECD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Pandas, R,</w:t>
            </w:r>
            <w:r w:rsidRPr="009A1B96">
              <w:t xml:space="preserve"> </w:t>
            </w:r>
            <w:r>
              <w:t xml:space="preserve">SQL </w:t>
            </w:r>
          </w:p>
        </w:tc>
      </w:tr>
      <w:tr w:rsidR="00893680" w14:paraId="58691B65" w14:textId="77777777" w:rsidTr="00560ECD">
        <w:trPr>
          <w:trHeight w:val="486"/>
        </w:trPr>
        <w:tc>
          <w:tcPr>
            <w:tcW w:w="6840" w:type="dxa"/>
          </w:tcPr>
          <w:p w14:paraId="22FE96D0" w14:textId="4C245B0D" w:rsidR="00893680" w:rsidRDefault="00893680" w:rsidP="00560ECD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 Power BI, R Shiny</w:t>
            </w:r>
          </w:p>
        </w:tc>
        <w:tc>
          <w:tcPr>
            <w:tcW w:w="3950" w:type="dxa"/>
          </w:tcPr>
          <w:p w14:paraId="1BEC6EF3" w14:textId="77777777" w:rsidR="00893680" w:rsidRDefault="00893680" w:rsidP="00560ECD">
            <w:r>
              <w:rPr>
                <w:rFonts w:ascii="Aptos SemiBold" w:hAnsi="Aptos SemiBold"/>
              </w:rPr>
              <w:t>DevOps</w:t>
            </w:r>
            <w:r w:rsidRPr="00F13D4D">
              <w:rPr>
                <w:rFonts w:ascii="Aptos SemiBold" w:hAnsi="Aptos SemiBold"/>
              </w:rPr>
              <w:t>:</w:t>
            </w:r>
            <w:r>
              <w:t xml:space="preserve"> </w:t>
            </w:r>
            <w:r w:rsidRPr="00D31647">
              <w:t>Git</w:t>
            </w:r>
            <w:r>
              <w:t xml:space="preserve">, </w:t>
            </w:r>
            <w:r w:rsidRPr="00D31647">
              <w:t>GitHub</w:t>
            </w:r>
            <w:r>
              <w:t>, Docker</w:t>
            </w:r>
          </w:p>
        </w:tc>
      </w:tr>
    </w:tbl>
    <w:p w14:paraId="7AF79B7D" w14:textId="1B8E238E" w:rsidR="00B357C3" w:rsidRPr="00C743FF" w:rsidRDefault="005F451A" w:rsidP="00893680">
      <w:pPr>
        <w:pStyle w:val="Heading1"/>
      </w:pPr>
      <w:r>
        <w:t>PROFESSIONAL</w:t>
      </w:r>
      <w:r w:rsidR="00DC7B9E">
        <w:t xml:space="preserve"> </w:t>
      </w:r>
      <w:r w:rsidR="00B357C3" w:rsidRPr="00C743FF"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5"/>
        <w:gridCol w:w="3235"/>
      </w:tblGrid>
      <w:tr w:rsidR="003E6DB9" w:rsidRPr="00AD2E85" w14:paraId="3D3296C9" w14:textId="77777777" w:rsidTr="00000057">
        <w:tc>
          <w:tcPr>
            <w:tcW w:w="75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15097E" w14:textId="407CA3B6" w:rsidR="003E6DB9" w:rsidRPr="00AD2E85" w:rsidRDefault="003E6DB9" w:rsidP="003E6DB9">
            <w:r>
              <w:rPr>
                <w:b/>
                <w:bCs/>
              </w:rPr>
              <w:t>Aaru</w:t>
            </w:r>
            <w:r w:rsidR="00BA4E21">
              <w:rPr>
                <w:b/>
                <w:bCs/>
              </w:rPr>
              <w:t>, Inc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9DCA6" w14:textId="50A2B75A" w:rsidR="003E6DB9" w:rsidRPr="00642182" w:rsidRDefault="003E6DB9" w:rsidP="003E6DB9">
            <w:pPr>
              <w:jc w:val="right"/>
            </w:pPr>
            <w:r>
              <w:t>New York City</w:t>
            </w:r>
            <w:r w:rsidRPr="00642182">
              <w:t xml:space="preserve">, </w:t>
            </w:r>
            <w:r>
              <w:t>NY</w:t>
            </w:r>
          </w:p>
        </w:tc>
      </w:tr>
      <w:tr w:rsidR="003E6DB9" w:rsidRPr="00AD2E85" w14:paraId="225A28C2" w14:textId="77777777" w:rsidTr="00000057"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58CF65A0" w14:textId="381B52B3" w:rsidR="003E6DB9" w:rsidRPr="00AD2E85" w:rsidRDefault="003E6DB9" w:rsidP="003E6DB9">
            <w:r>
              <w:rPr>
                <w:i/>
                <w:iCs/>
              </w:rPr>
              <w:t>AI Software Developer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77A8557" w14:textId="050E8E49" w:rsidR="003E6DB9" w:rsidRPr="00642182" w:rsidRDefault="003E6DB9" w:rsidP="003E6DB9">
            <w:pPr>
              <w:jc w:val="right"/>
            </w:pPr>
            <w:r>
              <w:t>July</w:t>
            </w:r>
            <w:r w:rsidRPr="00AD2E85">
              <w:t xml:space="preserve"> 202</w:t>
            </w:r>
            <w:r>
              <w:t>4</w:t>
            </w:r>
            <w:r w:rsidRPr="00AD2E85">
              <w:t xml:space="preserve"> – Present</w:t>
            </w:r>
          </w:p>
        </w:tc>
      </w:tr>
      <w:tr w:rsidR="00B357C3" w:rsidRPr="00AD2E85" w14:paraId="6B1FFF7C" w14:textId="77777777" w:rsidTr="00000057">
        <w:trPr>
          <w:trHeight w:val="1728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CDFCDB" w14:textId="1FAB25FC" w:rsidR="00E9142A" w:rsidRPr="00E9142A" w:rsidRDefault="00B357C3" w:rsidP="00E9142A">
            <w:pPr>
              <w:jc w:val="both"/>
            </w:pPr>
            <w:r>
              <w:t xml:space="preserve">• </w:t>
            </w:r>
            <w:r w:rsidR="00E9142A" w:rsidRPr="00E9142A">
              <w:t xml:space="preserve">Improved the performance of multi-agent </w:t>
            </w:r>
            <w:r w:rsidR="00E9142A">
              <w:t>L</w:t>
            </w:r>
            <w:r w:rsidR="00E9142A" w:rsidRPr="00E9142A">
              <w:t xml:space="preserve">arge </w:t>
            </w:r>
            <w:r w:rsidR="00E9142A">
              <w:t>L</w:t>
            </w:r>
            <w:r w:rsidR="00E9142A" w:rsidRPr="00E9142A">
              <w:t xml:space="preserve">anguage </w:t>
            </w:r>
            <w:r w:rsidR="00E9142A">
              <w:t>M</w:t>
            </w:r>
            <w:r w:rsidR="00E9142A" w:rsidRPr="00E9142A">
              <w:t xml:space="preserve">odel systems by designing and implementing advanced algorithms for task coordination, communication efficiency, and decision-making in complex </w:t>
            </w:r>
            <w:r w:rsidR="003B5DA1">
              <w:t>Agent-Based S</w:t>
            </w:r>
            <w:r w:rsidR="00E9142A" w:rsidRPr="00E9142A">
              <w:t>imulation environments.</w:t>
            </w:r>
          </w:p>
          <w:p w14:paraId="456A36B9" w14:textId="442BC5F8" w:rsidR="00E9142A" w:rsidRPr="00E9142A" w:rsidRDefault="00E9142A" w:rsidP="00E9142A">
            <w:pPr>
              <w:jc w:val="both"/>
            </w:pPr>
            <w:r>
              <w:rPr>
                <w:b/>
                <w:bCs/>
              </w:rPr>
              <w:t xml:space="preserve"> </w:t>
            </w:r>
            <w:r>
              <w:t xml:space="preserve">• </w:t>
            </w:r>
            <w:r w:rsidRPr="00E9142A">
              <w:t>Designed simulation environments integrating survey and historical data to model political and business scenarios, enabling the generation of actionable insights and predictive analytics.</w:t>
            </w:r>
          </w:p>
          <w:p w14:paraId="50D3DF07" w14:textId="2AB3D9FA" w:rsidR="00B357C3" w:rsidRPr="00AD2E85" w:rsidRDefault="00E9142A" w:rsidP="00560ECD">
            <w:pPr>
              <w:jc w:val="both"/>
            </w:pPr>
            <w:r>
              <w:t xml:space="preserve">• </w:t>
            </w:r>
            <w:r w:rsidRPr="00E9142A">
              <w:t xml:space="preserve">Conducted </w:t>
            </w:r>
            <w:r w:rsidR="002E0119" w:rsidRPr="00E9142A">
              <w:t>innovative</w:t>
            </w:r>
            <w:r w:rsidRPr="00E9142A">
              <w:t xml:space="preserve"> research in machine learning and </w:t>
            </w:r>
            <w:r w:rsidR="003B5DA1">
              <w:t>N</w:t>
            </w:r>
            <w:r w:rsidRPr="00E9142A">
              <w:t xml:space="preserve">atural </w:t>
            </w:r>
            <w:r w:rsidR="003B5DA1">
              <w:t>L</w:t>
            </w:r>
            <w:r w:rsidRPr="00E9142A">
              <w:t xml:space="preserve">anguage </w:t>
            </w:r>
            <w:r w:rsidR="003B5DA1">
              <w:t>P</w:t>
            </w:r>
            <w:r w:rsidRPr="00E9142A">
              <w:t>rocessing while collaborating with interdisciplinary teams to develop innovative AI-driven solutions for real-world challenges.</w:t>
            </w:r>
          </w:p>
        </w:tc>
      </w:tr>
      <w:tr w:rsidR="00000057" w:rsidRPr="00AD2E85" w14:paraId="1CDAA634" w14:textId="77777777" w:rsidTr="00000057">
        <w:trPr>
          <w:trHeight w:val="235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4599201F" w14:textId="59854E5C" w:rsidR="00000057" w:rsidRDefault="00000057" w:rsidP="00000057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722AA4" w14:textId="4F9AC0FA" w:rsidR="00000057" w:rsidRDefault="00000057" w:rsidP="00000057">
            <w:pPr>
              <w:jc w:val="right"/>
            </w:pPr>
            <w:r w:rsidRPr="00642182">
              <w:t>Suffolk, VA</w:t>
            </w:r>
          </w:p>
        </w:tc>
      </w:tr>
      <w:tr w:rsidR="00000057" w:rsidRPr="00AD2E85" w14:paraId="4304B7C0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0B26DD74" w14:textId="72A54B0D" w:rsidR="00000057" w:rsidRDefault="00000057" w:rsidP="00000057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D0A6655" w14:textId="24615482" w:rsidR="00000057" w:rsidRDefault="00000057" w:rsidP="00000057">
            <w:pPr>
              <w:jc w:val="right"/>
            </w:pPr>
            <w:r w:rsidRPr="00AD2E85">
              <w:t>Sep 2022 – Present</w:t>
            </w:r>
          </w:p>
        </w:tc>
      </w:tr>
      <w:tr w:rsidR="00000057" w:rsidRPr="00AD2E85" w14:paraId="7F46D0D7" w14:textId="77777777" w:rsidTr="00000057">
        <w:trPr>
          <w:trHeight w:val="1071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57942" w14:textId="77777777" w:rsidR="00000057" w:rsidRDefault="00000057" w:rsidP="00000057">
            <w:pPr>
              <w:jc w:val="both"/>
            </w:pPr>
            <w:r>
              <w:t xml:space="preserve">• Trained the </w:t>
            </w:r>
            <w:r w:rsidRPr="00F9604A">
              <w:t>L</w:t>
            </w:r>
            <w:r>
              <w:t xml:space="preserve">arge Language Model (LLM) </w:t>
            </w:r>
            <w:r w:rsidRPr="005310A2">
              <w:t>GPT-3.5's</w:t>
            </w:r>
            <w:r>
              <w:t xml:space="preserve"> to create ABM Simulation models, by improving</w:t>
            </w:r>
            <w:r w:rsidRPr="005310A2">
              <w:t xml:space="preserve"> </w:t>
            </w:r>
            <w:r>
              <w:t xml:space="preserve">its </w:t>
            </w:r>
            <w:r w:rsidRPr="005310A2">
              <w:t>ability to generate NetLogo interface and procedural code elements through few-shot prompting</w:t>
            </w:r>
            <w:r>
              <w:t>.</w:t>
            </w:r>
          </w:p>
          <w:p w14:paraId="5989AEB1" w14:textId="77777777" w:rsidR="00000057" w:rsidRDefault="00000057" w:rsidP="00000057">
            <w:pPr>
              <w:jc w:val="both"/>
            </w:pPr>
            <w:r w:rsidRPr="00F9604A">
              <w:t xml:space="preserve">• Developed a </w:t>
            </w:r>
            <w:r>
              <w:t xml:space="preserve">conversational Chatbot expert in a custom domain </w:t>
            </w:r>
            <w:r w:rsidRPr="00E16C63">
              <w:t>enhancing answer fidelity by 90%</w:t>
            </w:r>
            <w:r>
              <w:t xml:space="preserve"> by f</w:t>
            </w:r>
            <w:r w:rsidRPr="00AD2E85">
              <w:t>ine-tun</w:t>
            </w:r>
            <w:r>
              <w:t>ing</w:t>
            </w:r>
            <w:r w:rsidRPr="00AD2E85">
              <w:t xml:space="preserve"> </w:t>
            </w:r>
            <w:r>
              <w:t>the LLM</w:t>
            </w:r>
            <w:r w:rsidRPr="00AD2E85">
              <w:t xml:space="preserve"> Llama2 </w:t>
            </w:r>
            <w:r>
              <w:t xml:space="preserve">7B on a dataset of 330 news </w:t>
            </w:r>
            <w:r w:rsidRPr="00E16C63">
              <w:t>articles</w:t>
            </w:r>
            <w:r>
              <w:t xml:space="preserve">. </w:t>
            </w:r>
          </w:p>
          <w:p w14:paraId="11FFB4B7" w14:textId="77777777" w:rsidR="00000057" w:rsidRPr="00AD2E85" w:rsidRDefault="00000057" w:rsidP="00000057">
            <w:pPr>
              <w:jc w:val="both"/>
            </w:pPr>
            <w:r w:rsidRPr="00F9604A">
              <w:t>•</w:t>
            </w:r>
            <w:r>
              <w:t xml:space="preserve"> Trained and </w:t>
            </w:r>
            <w:r w:rsidRPr="00AD2E85">
              <w:t>fine-tuned</w:t>
            </w:r>
            <w:r>
              <w:t xml:space="preserve"> Machine Learning classification models (RFC, ANN, and BERT) to identify types of frustration in textual data, achieving an average accuracy of 70%.</w:t>
            </w:r>
          </w:p>
          <w:p w14:paraId="19C47FFD" w14:textId="77777777" w:rsidR="00000057" w:rsidRPr="00AD2E85" w:rsidRDefault="00000057" w:rsidP="00000057">
            <w:pPr>
              <w:jc w:val="both"/>
            </w:pPr>
            <w:r w:rsidRPr="00F9604A">
              <w:t>•</w:t>
            </w:r>
            <w:r>
              <w:t xml:space="preserve"> Designed and maintained</w:t>
            </w:r>
            <w:r w:rsidRPr="00AD2E85">
              <w:t xml:space="preserve"> detailed documentation of models, algorithms, and reports on GitHub repositories</w:t>
            </w:r>
            <w:r>
              <w:t>.</w:t>
            </w:r>
          </w:p>
          <w:p w14:paraId="5D9A3096" w14:textId="226EC688" w:rsidR="00000057" w:rsidRPr="00642182" w:rsidRDefault="00000057" w:rsidP="00000057">
            <w:pPr>
              <w:jc w:val="both"/>
            </w:pPr>
            <w:r w:rsidRPr="00F9604A">
              <w:t>•</w:t>
            </w:r>
            <w:r>
              <w:t xml:space="preserve"> </w:t>
            </w:r>
            <w:r w:rsidRPr="00AD2E85">
              <w:t xml:space="preserve">Presented </w:t>
            </w:r>
            <w:r>
              <w:t xml:space="preserve">poster </w:t>
            </w:r>
            <w:r w:rsidRPr="00AD2E85">
              <w:t xml:space="preserve">at a research conference in Pittsburgh, </w:t>
            </w:r>
            <w:r>
              <w:t xml:space="preserve">and </w:t>
            </w:r>
            <w:r w:rsidRPr="00AD2E85">
              <w:t>attended others in Arlington</w:t>
            </w:r>
            <w:r>
              <w:t>, VA,</w:t>
            </w:r>
            <w:r w:rsidRPr="00AD2E85">
              <w:t xml:space="preserve"> and Oxford, OH.</w:t>
            </w:r>
          </w:p>
        </w:tc>
      </w:tr>
      <w:tr w:rsidR="00000057" w:rsidRPr="00AD2E85" w14:paraId="10CBAAFF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5AC6CCF4" w14:textId="6E3D9CA3" w:rsidR="00000057" w:rsidRDefault="00000057" w:rsidP="00000057">
            <w:r w:rsidRPr="00296573">
              <w:rPr>
                <w:b/>
                <w:bCs/>
              </w:rPr>
              <w:t xml:space="preserve">University of </w:t>
            </w:r>
            <w:proofErr w:type="spellStart"/>
            <w:r w:rsidRPr="00296573">
              <w:rPr>
                <w:b/>
                <w:bCs/>
              </w:rPr>
              <w:t>Agder</w:t>
            </w:r>
            <w:proofErr w:type="spellEnd"/>
            <w:r w:rsidRPr="00296573">
              <w:rPr>
                <w:b/>
                <w:bCs/>
              </w:rPr>
              <w:t xml:space="preserve"> (UiA)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7B1886E" w14:textId="718C30C7" w:rsidR="00000057" w:rsidRDefault="00000057" w:rsidP="00000057">
            <w:pPr>
              <w:jc w:val="right"/>
            </w:pPr>
            <w:r>
              <w:t>Kristiansand, Norway</w:t>
            </w:r>
          </w:p>
        </w:tc>
      </w:tr>
      <w:tr w:rsidR="00000057" w:rsidRPr="00AD2E85" w14:paraId="269475B6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706BB39A" w14:textId="4908CE94" w:rsidR="00000057" w:rsidRDefault="00000057" w:rsidP="00000057">
            <w:r>
              <w:rPr>
                <w:i/>
                <w:iCs/>
              </w:rPr>
              <w:t>Exchange Researcher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ED61946" w14:textId="3531E61C" w:rsidR="00000057" w:rsidRDefault="00000057" w:rsidP="00000057">
            <w:pPr>
              <w:jc w:val="right"/>
            </w:pPr>
            <w:r>
              <w:t>Oct</w:t>
            </w:r>
            <w:r w:rsidRPr="00AD2E85">
              <w:t xml:space="preserve"> 202</w:t>
            </w:r>
            <w:r>
              <w:t>4</w:t>
            </w:r>
            <w:r w:rsidRPr="00AD2E85">
              <w:t xml:space="preserve"> – </w:t>
            </w:r>
            <w:r>
              <w:t>Nov</w:t>
            </w:r>
            <w:r w:rsidRPr="00AD2E85">
              <w:t xml:space="preserve"> 202</w:t>
            </w:r>
            <w:r>
              <w:t>4</w:t>
            </w:r>
          </w:p>
        </w:tc>
      </w:tr>
      <w:tr w:rsidR="00000057" w:rsidRPr="00AD2E85" w14:paraId="40A6C6BA" w14:textId="77777777" w:rsidTr="00000057">
        <w:trPr>
          <w:trHeight w:val="1080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B8ED1" w14:textId="77777777" w:rsidR="00000057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E34A6C">
              <w:t>Conducted a joint research project with historians and AI researchers to analyze historical and cultural components of Norwegian identity in the public sphere.</w:t>
            </w:r>
          </w:p>
          <w:p w14:paraId="125E2464" w14:textId="29D2C091" w:rsidR="00000057" w:rsidRPr="00D31647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E34A6C">
              <w:t>Utilized NER and LLMs to extract and analyze historical references from Norwegian newspapers, identifying patterns in cultural representation and omissions.</w:t>
            </w:r>
          </w:p>
        </w:tc>
      </w:tr>
      <w:tr w:rsidR="00000057" w14:paraId="0D5024FD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430A8B47" w14:textId="4631C584" w:rsidR="00000057" w:rsidRDefault="00000057" w:rsidP="00000057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8DE9D4" w14:textId="2747A4FE" w:rsidR="00000057" w:rsidRDefault="00000057" w:rsidP="00000057">
            <w:pPr>
              <w:jc w:val="right"/>
            </w:pPr>
            <w:r w:rsidRPr="00AD2E85">
              <w:t>Norfolk, VA</w:t>
            </w:r>
          </w:p>
        </w:tc>
      </w:tr>
      <w:tr w:rsidR="00000057" w14:paraId="30719357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56A7AF83" w14:textId="286211CA" w:rsidR="00000057" w:rsidRDefault="00000057" w:rsidP="00000057">
            <w:r w:rsidRPr="00AD2E85">
              <w:rPr>
                <w:i/>
                <w:iCs/>
              </w:rPr>
              <w:t>Social Media Data Analyst</w:t>
            </w:r>
            <w:r>
              <w:rPr>
                <w:i/>
                <w:iCs/>
              </w:rPr>
              <w:t xml:space="preserve"> (</w:t>
            </w:r>
            <w:r w:rsidRPr="00AD2E85">
              <w:rPr>
                <w:i/>
                <w:iCs/>
              </w:rPr>
              <w:t>Consultant</w:t>
            </w:r>
            <w:r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A0517DE" w14:textId="25B5F421" w:rsidR="00000057" w:rsidRDefault="00000057" w:rsidP="00000057">
            <w:pPr>
              <w:jc w:val="right"/>
            </w:pPr>
            <w:r w:rsidRPr="00AD2E85">
              <w:t>Jul 2021 – Jan 2022</w:t>
            </w:r>
          </w:p>
        </w:tc>
      </w:tr>
      <w:tr w:rsidR="00000057" w:rsidRPr="00D31647" w14:paraId="69BC070D" w14:textId="77777777" w:rsidTr="00000057">
        <w:trPr>
          <w:trHeight w:val="1080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2830A" w14:textId="77777777" w:rsidR="00000057" w:rsidRPr="00AD2E85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Geolocated, filtered, and estimated the tone of </w:t>
            </w:r>
            <w:r w:rsidRPr="00AD2E85">
              <w:rPr>
                <w:rFonts w:ascii="Aptos SemiBold" w:hAnsi="Aptos SemiBold"/>
              </w:rPr>
              <w:t>7.3</w:t>
            </w:r>
            <w:r w:rsidRPr="003E4BF6">
              <w:rPr>
                <w:rFonts w:ascii="Aptos SemiBold" w:hAnsi="Aptos SemiBold"/>
              </w:rPr>
              <w:t xml:space="preserve"> million</w:t>
            </w:r>
            <w:r w:rsidRPr="00AD2E85">
              <w:rPr>
                <w:rFonts w:ascii="Aptos SemiBold" w:hAnsi="Aptos SemiBold"/>
              </w:rPr>
              <w:t xml:space="preserve"> Tweets</w:t>
            </w:r>
            <w:r>
              <w:t xml:space="preserve"> through f</w:t>
            </w:r>
            <w:r w:rsidRPr="00AD2E85">
              <w:t>ine-tun</w:t>
            </w:r>
            <w:r>
              <w:t>ing</w:t>
            </w:r>
            <w:r w:rsidRPr="00AD2E85">
              <w:t xml:space="preserve"> </w:t>
            </w:r>
            <w:r>
              <w:t xml:space="preserve">fifteen </w:t>
            </w:r>
            <w:r w:rsidRPr="00AD2E85">
              <w:t>NLP models (</w:t>
            </w:r>
            <w:proofErr w:type="spellStart"/>
            <w:r w:rsidRPr="00AD2E85">
              <w:t>spaCy</w:t>
            </w:r>
            <w:proofErr w:type="spellEnd"/>
            <w:r w:rsidRPr="00AD2E85">
              <w:t xml:space="preserve">, BERT, </w:t>
            </w:r>
            <w:proofErr w:type="spellStart"/>
            <w:r w:rsidRPr="00AD2E85">
              <w:t>RoBERTa</w:t>
            </w:r>
            <w:proofErr w:type="spellEnd"/>
            <w:r w:rsidRPr="00AD2E85">
              <w:t>)</w:t>
            </w:r>
            <w:r>
              <w:t xml:space="preserve"> and Statistical Analysis. Models were highly reliable, with a mean accuracy of 72%.</w:t>
            </w:r>
          </w:p>
          <w:p w14:paraId="02B9CBC3" w14:textId="77777777" w:rsidR="00000057" w:rsidRPr="00AD2E85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AD2E85">
              <w:t>Extracted, cleaned</w:t>
            </w:r>
            <w:r>
              <w:t>, and pre-processed</w:t>
            </w:r>
            <w:r w:rsidRPr="00AD2E85">
              <w:t xml:space="preserve"> </w:t>
            </w:r>
            <w:r w:rsidRPr="00FB67A2">
              <w:rPr>
                <w:rFonts w:ascii="Aptos SemiBold" w:hAnsi="Aptos SemiBold"/>
              </w:rPr>
              <w:t>15.5 million Tweets</w:t>
            </w:r>
            <w:r>
              <w:t xml:space="preserve"> in multiple languages</w:t>
            </w:r>
            <w:r w:rsidRPr="00AD2E85">
              <w:t xml:space="preserve"> with Twitter’s API and Python.</w:t>
            </w:r>
            <w:r>
              <w:t xml:space="preserve"> </w:t>
            </w:r>
          </w:p>
          <w:p w14:paraId="5F2D58FF" w14:textId="2CCAA300" w:rsidR="00000057" w:rsidRPr="00D31647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AD2E85">
              <w:t>Collaborated with teams from Norway, Colombia, Greece, and US</w:t>
            </w:r>
            <w:r>
              <w:t>A on a $1.4M USD Minerva research initiative.</w:t>
            </w:r>
          </w:p>
        </w:tc>
      </w:tr>
      <w:tr w:rsidR="00000057" w14:paraId="38EE08FE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69826982" w14:textId="3757099D" w:rsidR="00000057" w:rsidRDefault="00000057" w:rsidP="00000057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4B167E09" w14:textId="460E3D2C" w:rsidR="00000057" w:rsidRDefault="00000057" w:rsidP="00000057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000057" w14:paraId="3AB76422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1EDBDD6E" w14:textId="5C13D87E" w:rsidR="00000057" w:rsidRDefault="00000057" w:rsidP="00000057">
            <w:r w:rsidRPr="00AD2E85">
              <w:rPr>
                <w:i/>
                <w:iCs/>
              </w:rPr>
              <w:t>Social Media Data Analys</w:t>
            </w:r>
            <w:r>
              <w:rPr>
                <w:i/>
                <w:iCs/>
              </w:rPr>
              <w:t>t (Research Assistant)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3CA80AD" w14:textId="4A36E922" w:rsidR="00000057" w:rsidRDefault="00000057" w:rsidP="00000057">
            <w:pPr>
              <w:jc w:val="right"/>
            </w:pPr>
            <w:r w:rsidRPr="00AD2E85">
              <w:t>Nov 2020 – Jun 2021</w:t>
            </w:r>
          </w:p>
        </w:tc>
      </w:tr>
      <w:tr w:rsidR="00000057" w:rsidRPr="00D31647" w14:paraId="28507467" w14:textId="77777777" w:rsidTr="00000057">
        <w:trPr>
          <w:trHeight w:val="1080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D299F" w14:textId="77777777" w:rsidR="00000057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142289C3" w14:textId="77777777" w:rsidR="00000057" w:rsidRPr="00642182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>
              <w:t>4,680 T</w:t>
            </w:r>
            <w:r w:rsidRPr="00642182">
              <w:t>weets on migration using Twitter's API and Python.</w:t>
            </w:r>
          </w:p>
          <w:p w14:paraId="3E323CBA" w14:textId="0C0BBEE2" w:rsidR="00000057" w:rsidRPr="00D31647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trends.</w:t>
            </w:r>
          </w:p>
        </w:tc>
      </w:tr>
    </w:tbl>
    <w:p w14:paraId="5DC5A3DD" w14:textId="6A24AEDD" w:rsidR="00893680" w:rsidRDefault="00893680">
      <w:pPr>
        <w:rPr>
          <w:b/>
          <w:bCs/>
        </w:rPr>
      </w:pPr>
    </w:p>
    <w:p w14:paraId="7C992118" w14:textId="52FA0CB0" w:rsidR="00642182" w:rsidRPr="00744EDF" w:rsidRDefault="00642182" w:rsidP="00000057">
      <w:pPr>
        <w:pStyle w:val="Heading1"/>
      </w:pPr>
      <w:r w:rsidRPr="00744EDF"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D295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3B22DAD9" w:rsidR="00DD2952" w:rsidRPr="00744EDF" w:rsidRDefault="00DD2952" w:rsidP="00DD2952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059A2B86" w:rsidR="00DD2952" w:rsidRDefault="00DD2952" w:rsidP="00DD2952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DD295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1F3449B1" w:rsidR="00DD2952" w:rsidRDefault="00DD2952" w:rsidP="00DD2952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>
              <w:t xml:space="preserve"> </w:t>
            </w:r>
            <w:r>
              <w:rPr>
                <w:color w:val="7F7F7F" w:themeColor="text1" w:themeTint="80"/>
              </w:rPr>
              <w:t xml:space="preserve">- </w:t>
            </w:r>
            <w:r w:rsidRPr="00AF5EB3">
              <w:t>GPA: 3.</w:t>
            </w:r>
            <w:r>
              <w:t>7</w:t>
            </w:r>
          </w:p>
        </w:tc>
        <w:tc>
          <w:tcPr>
            <w:tcW w:w="5395" w:type="dxa"/>
          </w:tcPr>
          <w:p w14:paraId="7BF76600" w14:textId="5BEF68AC" w:rsidR="00DD2952" w:rsidRDefault="00DD2952" w:rsidP="00DD2952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>
              <w:t>Dec</w:t>
            </w:r>
            <w:r w:rsidRPr="00DA68A6">
              <w:t xml:space="preserve"> 2024 </w:t>
            </w:r>
          </w:p>
        </w:tc>
      </w:tr>
      <w:tr w:rsidR="00DD2952" w14:paraId="7F20A35D" w14:textId="77777777" w:rsidTr="00B91D83">
        <w:tc>
          <w:tcPr>
            <w:tcW w:w="5395" w:type="dxa"/>
          </w:tcPr>
          <w:p w14:paraId="739CA426" w14:textId="3A238F84" w:rsidR="00DD2952" w:rsidRPr="00744EDF" w:rsidRDefault="00DD2952" w:rsidP="00DD2952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0074B7D5" w:rsidR="00DD2952" w:rsidRPr="00DA68A6" w:rsidRDefault="00DD2952" w:rsidP="00DD2952">
            <w:pPr>
              <w:jc w:val="right"/>
            </w:pPr>
            <w:r>
              <w:t>New York</w:t>
            </w:r>
            <w:r w:rsidR="00BA5EC2">
              <w:t xml:space="preserve"> City</w:t>
            </w:r>
            <w:r>
              <w:t>, NY</w:t>
            </w:r>
          </w:p>
        </w:tc>
      </w:tr>
      <w:tr w:rsidR="00DD295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E93096C" w:rsidR="00DD2952" w:rsidRPr="000F2967" w:rsidRDefault="00DD2952" w:rsidP="00DD2952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6EC8EA04" w:rsidR="00DD2952" w:rsidRPr="007E12FF" w:rsidRDefault="00DD2952" w:rsidP="00DD2952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DD2952" w14:paraId="3F9B81F0" w14:textId="77777777" w:rsidTr="00B91D83">
        <w:tc>
          <w:tcPr>
            <w:tcW w:w="5395" w:type="dxa"/>
          </w:tcPr>
          <w:p w14:paraId="69774DE1" w14:textId="59CCF3AC" w:rsidR="00DD2952" w:rsidRPr="00744EDF" w:rsidRDefault="00DD2952" w:rsidP="00DD2952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5344408A" w:rsidR="00DD2952" w:rsidRPr="00DA68A6" w:rsidRDefault="00DD2952" w:rsidP="00DD2952">
            <w:pPr>
              <w:jc w:val="right"/>
            </w:pPr>
            <w:r>
              <w:t>Barranquilla, Colombia</w:t>
            </w:r>
          </w:p>
        </w:tc>
      </w:tr>
      <w:tr w:rsidR="00DD2952" w14:paraId="36E70FB4" w14:textId="77777777" w:rsidTr="0005602B">
        <w:trPr>
          <w:trHeight w:val="450"/>
        </w:trPr>
        <w:tc>
          <w:tcPr>
            <w:tcW w:w="5395" w:type="dxa"/>
          </w:tcPr>
          <w:p w14:paraId="4BD4B764" w14:textId="73015B7B" w:rsidR="00DD2952" w:rsidRPr="00AF5EB3" w:rsidRDefault="00DD2952" w:rsidP="00DD2952">
            <w:r w:rsidRPr="00744EDF">
              <w:t>B.Sc. Industrial Engineering</w:t>
            </w:r>
            <w:r>
              <w:t xml:space="preserve"> </w:t>
            </w:r>
            <w:r>
              <w:rPr>
                <w:color w:val="7F7F7F" w:themeColor="text1" w:themeTint="80"/>
              </w:rPr>
              <w:t xml:space="preserve">- </w:t>
            </w:r>
            <w:r w:rsidRPr="00AF5EB3">
              <w:t>GPA: 3.</w:t>
            </w:r>
            <w:r>
              <w:t>6</w:t>
            </w:r>
          </w:p>
        </w:tc>
        <w:tc>
          <w:tcPr>
            <w:tcW w:w="5395" w:type="dxa"/>
          </w:tcPr>
          <w:p w14:paraId="3A8C640D" w14:textId="50AEC4E7" w:rsidR="00DD2952" w:rsidRPr="00744EDF" w:rsidRDefault="00DD2952" w:rsidP="00DD2952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407BD45E" w:rsidR="00722B2A" w:rsidRPr="00722B2A" w:rsidRDefault="00AA35E1" w:rsidP="000B19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B80A9" wp14:editId="781BD434">
                <wp:simplePos x="0" y="0"/>
                <wp:positionH relativeFrom="column">
                  <wp:posOffset>16510</wp:posOffset>
                </wp:positionH>
                <wp:positionV relativeFrom="paragraph">
                  <wp:posOffset>154728</wp:posOffset>
                </wp:positionV>
                <wp:extent cx="6849534" cy="0"/>
                <wp:effectExtent l="0" t="0" r="0" b="0"/>
                <wp:wrapNone/>
                <wp:docPr id="518927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F4AC0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2pt" to="540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AY99IO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22B2A" w:rsidRPr="00722B2A">
        <w:t>PUBLICATIONS</w:t>
      </w:r>
    </w:p>
    <w:p w14:paraId="3A773020" w14:textId="448B87BA" w:rsidR="008627A8" w:rsidRPr="00DD21E5" w:rsidRDefault="008627A8" w:rsidP="00DD21E5">
      <w:pPr>
        <w:spacing w:line="240" w:lineRule="auto"/>
        <w:contextualSpacing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Pr="00B63FDB">
        <w:rPr>
          <w:rFonts w:ascii="Aptos SemiBold" w:hAnsi="Aptos SemiBold"/>
        </w:rPr>
        <w:t>Joseph Martínez</w:t>
      </w:r>
      <w:r w:rsidRPr="00722B2A">
        <w:t xml:space="preserve">, </w:t>
      </w:r>
      <w:r>
        <w:t xml:space="preserve">Brian </w:t>
      </w:r>
      <w:proofErr w:type="spellStart"/>
      <w:r>
        <w:t>Llinas</w:t>
      </w:r>
      <w:proofErr w:type="spellEnd"/>
      <w:r>
        <w:t xml:space="preserve">, Jhon G. Botello, </w:t>
      </w:r>
      <w:r w:rsidRPr="00722B2A">
        <w:t xml:space="preserve">Jose J. Padilla, </w:t>
      </w:r>
      <w:r>
        <w:t xml:space="preserve">and Erika </w:t>
      </w:r>
      <w:proofErr w:type="spellStart"/>
      <w:r>
        <w:t>Frydenlund</w:t>
      </w:r>
      <w:proofErr w:type="spellEnd"/>
      <w:r w:rsidRPr="00722B2A">
        <w:t xml:space="preserve">. </w:t>
      </w:r>
      <w:r w:rsidR="00DD21E5">
        <w:t>“</w:t>
      </w:r>
      <w:r w:rsidR="000B36B0" w:rsidRPr="000B36B0">
        <w:t>Enhancing G</w:t>
      </w:r>
      <w:r w:rsidR="00EC70E3">
        <w:t>PT</w:t>
      </w:r>
      <w:r w:rsidR="000B36B0" w:rsidRPr="000B36B0">
        <w:t xml:space="preserve">-3.5’s Proficiency </w:t>
      </w:r>
      <w:r w:rsidR="000B36B0">
        <w:t>i</w:t>
      </w:r>
      <w:r w:rsidR="000B36B0" w:rsidRPr="000B36B0">
        <w:t xml:space="preserve">n </w:t>
      </w:r>
      <w:r w:rsidR="000B36B0">
        <w:t>NetLogo</w:t>
      </w:r>
      <w:r w:rsidR="000B36B0" w:rsidRPr="000B36B0">
        <w:t xml:space="preserve"> </w:t>
      </w:r>
      <w:r w:rsidR="00EC70E3">
        <w:t>t</w:t>
      </w:r>
      <w:r w:rsidR="000B36B0" w:rsidRPr="000B36B0">
        <w:t xml:space="preserve">hrough Few-Shot Prompting </w:t>
      </w:r>
      <w:r w:rsidR="00EC70E3">
        <w:t>a</w:t>
      </w:r>
      <w:r w:rsidR="000B36B0" w:rsidRPr="000B36B0">
        <w:t>nd Retrieval-Augmented Generation</w:t>
      </w:r>
      <w:r w:rsidR="00DD21E5">
        <w:t>”</w:t>
      </w:r>
      <w:r w:rsidRPr="00722B2A">
        <w:t xml:space="preserve"> </w:t>
      </w:r>
      <w:r w:rsidR="00DD21E5" w:rsidRPr="00DD21E5">
        <w:t>202</w:t>
      </w:r>
      <w:r w:rsidR="00DD21E5">
        <w:t>4</w:t>
      </w:r>
      <w:r w:rsidR="00DD21E5" w:rsidRPr="00DD21E5">
        <w:t xml:space="preserve"> Winter Simulation Conference (WSC)</w:t>
      </w:r>
      <w:r w:rsidRPr="00722B2A">
        <w:t xml:space="preserve"> </w:t>
      </w:r>
      <w:r w:rsidR="00774E42">
        <w:t xml:space="preserve">IEEE </w:t>
      </w:r>
      <w:r w:rsidRPr="00722B2A">
        <w:t>(202</w:t>
      </w:r>
      <w:r>
        <w:t>4</w:t>
      </w:r>
      <w:r w:rsidRPr="00722B2A">
        <w:t>)</w:t>
      </w:r>
      <w:r w:rsidR="00EC1BE8">
        <w:t xml:space="preserve"> [Finalist </w:t>
      </w:r>
      <w:r w:rsidR="009E7CE4">
        <w:t>for</w:t>
      </w:r>
      <w:r w:rsidR="00EC1BE8">
        <w:t xml:space="preserve"> Best </w:t>
      </w:r>
      <w:r w:rsidR="009E7CE4">
        <w:t xml:space="preserve">Applied </w:t>
      </w:r>
      <w:r w:rsidR="00EC1BE8">
        <w:t>Paper]</w:t>
      </w:r>
      <w:r w:rsidR="0019106A">
        <w:t>.</w:t>
      </w:r>
    </w:p>
    <w:p w14:paraId="37BBA4CA" w14:textId="4CA757E8" w:rsidR="00722B2A" w:rsidRDefault="006C2455" w:rsidP="004C1262">
      <w:pPr>
        <w:spacing w:line="240" w:lineRule="auto"/>
        <w:contextualSpacing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="00722B2A" w:rsidRPr="00722B2A">
        <w:t>Erika</w:t>
      </w:r>
      <w:r w:rsidR="00722B2A">
        <w:t xml:space="preserve"> </w:t>
      </w:r>
      <w:proofErr w:type="spellStart"/>
      <w:r w:rsidR="00722B2A" w:rsidRPr="00722B2A">
        <w:t>Frydenlun</w:t>
      </w:r>
      <w:r w:rsidR="00722B2A">
        <w:t>d</w:t>
      </w:r>
      <w:proofErr w:type="spellEnd"/>
      <w:r w:rsidR="00722B2A" w:rsidRPr="00722B2A">
        <w:t xml:space="preserve">, </w:t>
      </w:r>
      <w:r w:rsidR="00722B2A" w:rsidRPr="00B63FDB">
        <w:rPr>
          <w:rFonts w:ascii="Aptos SemiBold" w:hAnsi="Aptos SemiBold"/>
        </w:rPr>
        <w:t>Joseph Martínez</w:t>
      </w:r>
      <w:r w:rsidR="00722B2A" w:rsidRPr="00722B2A">
        <w:t xml:space="preserve">, Jose J. Padilla, Katherine Palacio, and David Shuttleworth. </w:t>
      </w:r>
      <w:r w:rsidR="00DD21E5">
        <w:t>“</w:t>
      </w:r>
      <w:r w:rsidR="00722B2A" w:rsidRPr="00722B2A">
        <w:t>Modeler in a Box: How Can Large Language Models Aid in the Simulation Modeling Process?</w:t>
      </w:r>
      <w:r w:rsidR="00DD21E5">
        <w:t>”</w:t>
      </w:r>
      <w:r w:rsidR="00722B2A" w:rsidRPr="00722B2A">
        <w:t xml:space="preserve"> SIMULATION</w:t>
      </w:r>
      <w:r w:rsidR="00E4627C">
        <w:t xml:space="preserve"> </w:t>
      </w:r>
      <w:r w:rsidR="00722B2A" w:rsidRPr="00722B2A">
        <w:t>(202</w:t>
      </w:r>
      <w:r w:rsidR="00B1085C">
        <w:t>4</w:t>
      </w:r>
      <w:r w:rsidR="00722B2A" w:rsidRPr="00722B2A">
        <w:t>)</w:t>
      </w:r>
      <w:r w:rsidR="008B659E">
        <w:t>.</w:t>
      </w:r>
    </w:p>
    <w:p w14:paraId="1213EC2B" w14:textId="04C4743C" w:rsidR="00B1085C" w:rsidRPr="00722B2A" w:rsidRDefault="00B1085C" w:rsidP="00B1085C">
      <w:pPr>
        <w:contextualSpacing/>
        <w:jc w:val="both"/>
      </w:pPr>
      <w:r>
        <w:rPr>
          <w:sz w:val="20"/>
          <w:szCs w:val="20"/>
        </w:rPr>
        <w:t xml:space="preserve">• </w:t>
      </w:r>
      <w:r>
        <w:t xml:space="preserve">Lynch, Christopher J., Erik J. Jensen, Madison H. Munro, Virginia </w:t>
      </w:r>
      <w:proofErr w:type="spellStart"/>
      <w:r>
        <w:t>Zamponi</w:t>
      </w:r>
      <w:proofErr w:type="spellEnd"/>
      <w:r>
        <w:t xml:space="preserve">, </w:t>
      </w:r>
      <w:r w:rsidRPr="002F2934">
        <w:rPr>
          <w:rFonts w:ascii="Aptos SemiBold" w:hAnsi="Aptos SemiBold"/>
        </w:rPr>
        <w:t>Joseph Martínez</w:t>
      </w:r>
      <w:r>
        <w:t xml:space="preserve">, Kevin O'Brien, Brandon </w:t>
      </w:r>
      <w:proofErr w:type="spellStart"/>
      <w:r>
        <w:t>Feldhaus</w:t>
      </w:r>
      <w:proofErr w:type="spellEnd"/>
      <w:r>
        <w:t>, Katherine Smith, Ann Marie Reinhold, and Ross Gore. “GPT-4 Generated Narratives of Life Events using a Structured Narrative Prompt: A Validation Study.” (2024)</w:t>
      </w:r>
    </w:p>
    <w:p w14:paraId="668602FC" w14:textId="6A0533B6" w:rsidR="005A723C" w:rsidRPr="00B1085C" w:rsidRDefault="006C2455" w:rsidP="004C1262">
      <w:pPr>
        <w:contextualSpacing/>
        <w:jc w:val="both"/>
        <w:rPr>
          <w:sz w:val="20"/>
          <w:szCs w:val="20"/>
        </w:rPr>
      </w:pPr>
      <w:r w:rsidRPr="00B1085C">
        <w:rPr>
          <w:sz w:val="20"/>
          <w:szCs w:val="20"/>
        </w:rPr>
        <w:t>•</w:t>
      </w:r>
      <w:r w:rsidR="00AA35E1" w:rsidRPr="00150FE7">
        <w:t xml:space="preserve"> </w:t>
      </w:r>
      <w:r w:rsidR="00722B2A" w:rsidRPr="00267ED3">
        <w:rPr>
          <w:rFonts w:ascii="Aptos SemiBold" w:hAnsi="Aptos SemiBold"/>
        </w:rPr>
        <w:t>Joseph Martínez</w:t>
      </w:r>
      <w:r w:rsidR="00722B2A" w:rsidRPr="00150FE7">
        <w:t xml:space="preserve">, Melissa Miller-Felton, Jose J. Padilla, Erika </w:t>
      </w:r>
      <w:proofErr w:type="spellStart"/>
      <w:r w:rsidR="00722B2A" w:rsidRPr="00150FE7">
        <w:t>Frydenlund</w:t>
      </w:r>
      <w:proofErr w:type="spellEnd"/>
      <w:r w:rsidR="00722B2A" w:rsidRPr="00150FE7">
        <w:t>. “Behind Derogatory Terming for Venezuelan Migrants in Colombia: Xenophobia and Sexism Identification with Twitter Data and NLP</w:t>
      </w:r>
      <w:r w:rsidR="00C60632">
        <w:t>”</w:t>
      </w:r>
      <w:r w:rsidR="00722B2A" w:rsidRPr="00150FE7">
        <w:t xml:space="preserve"> (2023) </w:t>
      </w:r>
    </w:p>
    <w:p w14:paraId="048C42A2" w14:textId="25C820CB" w:rsidR="002322AB" w:rsidRDefault="0057272C" w:rsidP="00B1085C">
      <w:pPr>
        <w:contextualSpacing/>
        <w:jc w:val="both"/>
      </w:pPr>
      <w:r w:rsidRPr="00B1085C">
        <w:rPr>
          <w:sz w:val="20"/>
          <w:szCs w:val="20"/>
        </w:rPr>
        <w:t>•</w:t>
      </w:r>
      <w:r w:rsidRPr="00150FE7">
        <w:t xml:space="preserve"> </w:t>
      </w:r>
      <w:r w:rsidR="00FA120F" w:rsidRPr="00150FE7">
        <w:t>Lauren</w:t>
      </w:r>
      <w:r w:rsidR="00372433" w:rsidRPr="00150FE7">
        <w:t xml:space="preserve"> Guerra</w:t>
      </w:r>
      <w:r w:rsidR="00FA120F" w:rsidRPr="00150FE7">
        <w:t>,</w:t>
      </w:r>
      <w:r w:rsidR="00372433" w:rsidRPr="00150FE7">
        <w:t xml:space="preserve"> </w:t>
      </w:r>
      <w:r w:rsidR="00372433" w:rsidRPr="00267ED3">
        <w:rPr>
          <w:rFonts w:ascii="Aptos SemiBold" w:hAnsi="Aptos SemiBold"/>
        </w:rPr>
        <w:t>J</w:t>
      </w:r>
      <w:r w:rsidR="00FA120F" w:rsidRPr="00267ED3">
        <w:rPr>
          <w:rFonts w:ascii="Aptos SemiBold" w:hAnsi="Aptos SemiBold"/>
        </w:rPr>
        <w:t>oseph Martínez</w:t>
      </w:r>
      <w:r w:rsidR="00FA120F" w:rsidRPr="00150FE7">
        <w:t>,</w:t>
      </w:r>
      <w:r w:rsidR="00372433" w:rsidRPr="00150FE7">
        <w:t xml:space="preserve"> </w:t>
      </w:r>
      <w:r w:rsidR="00FA120F" w:rsidRPr="00150FE7">
        <w:t>and Francisco</w:t>
      </w:r>
      <w:r w:rsidR="00372433" w:rsidRPr="00150FE7">
        <w:t xml:space="preserve"> </w:t>
      </w:r>
      <w:proofErr w:type="spellStart"/>
      <w:r w:rsidR="00372433" w:rsidRPr="00150FE7">
        <w:t>Pautt</w:t>
      </w:r>
      <w:proofErr w:type="spellEnd"/>
      <w:r w:rsidR="00FA120F" w:rsidRPr="00150FE7">
        <w:t>. “Design of a User Interface based on Information Engineering and Web Programming for the FUVADIS customer service process.”</w:t>
      </w:r>
      <w:r w:rsidRPr="00150FE7">
        <w:t xml:space="preserve"> Universidad del Norte (2021).</w:t>
      </w:r>
    </w:p>
    <w:p w14:paraId="58AA9159" w14:textId="1D51BEBE" w:rsidR="004012A6" w:rsidRPr="00722B2A" w:rsidRDefault="004012A6" w:rsidP="004012A6">
      <w:pPr>
        <w:pStyle w:val="Heading1"/>
      </w:pPr>
      <w:r>
        <w:rPr>
          <w:noProof/>
        </w:rPr>
        <w:t>AWARDS AND ACHIEVEMENTS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060"/>
      </w:tblGrid>
      <w:tr w:rsidR="001E3294" w14:paraId="3FB93698" w14:textId="77777777" w:rsidTr="001E3294">
        <w:tc>
          <w:tcPr>
            <w:tcW w:w="8730" w:type="dxa"/>
            <w:tcBorders>
              <w:top w:val="single" w:sz="4" w:space="0" w:color="auto"/>
            </w:tcBorders>
          </w:tcPr>
          <w:p w14:paraId="24F27F75" w14:textId="0A8487BA" w:rsidR="001E3294" w:rsidRPr="001E3294" w:rsidRDefault="00F5758A" w:rsidP="001E3294">
            <w:r>
              <w:rPr>
                <w:b/>
                <w:bCs/>
              </w:rPr>
              <w:t>International Student Exchange Program</w:t>
            </w:r>
          </w:p>
        </w:tc>
        <w:tc>
          <w:tcPr>
            <w:tcW w:w="2060" w:type="dxa"/>
            <w:tcBorders>
              <w:top w:val="single" w:sz="4" w:space="0" w:color="auto"/>
            </w:tcBorders>
          </w:tcPr>
          <w:p w14:paraId="06107084" w14:textId="24B80835" w:rsidR="001E3294" w:rsidRDefault="001E3294" w:rsidP="00606D87">
            <w:pPr>
              <w:jc w:val="right"/>
              <w:rPr>
                <w:b/>
                <w:bCs/>
              </w:rPr>
            </w:pPr>
          </w:p>
        </w:tc>
      </w:tr>
      <w:tr w:rsidR="001E3294" w14:paraId="1DCDB2F7" w14:textId="77777777" w:rsidTr="001E3294">
        <w:trPr>
          <w:trHeight w:val="350"/>
        </w:trPr>
        <w:tc>
          <w:tcPr>
            <w:tcW w:w="8730" w:type="dxa"/>
          </w:tcPr>
          <w:p w14:paraId="1D2CD897" w14:textId="77777777" w:rsidR="001E3294" w:rsidRDefault="00F5758A" w:rsidP="001E3294">
            <w:r>
              <w:t>U.S. Department of Defense (DoD)</w:t>
            </w:r>
          </w:p>
          <w:p w14:paraId="3F70395D" w14:textId="64B46A3A" w:rsidR="00472CB6" w:rsidRPr="006854A5" w:rsidRDefault="006854A5" w:rsidP="001E3294">
            <w:pPr>
              <w:contextualSpacing/>
              <w:rPr>
                <w:rFonts w:ascii="Aptos Light" w:hAnsi="Aptos Light"/>
                <w:sz w:val="21"/>
                <w:szCs w:val="21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 xml:space="preserve">· </w:t>
            </w:r>
            <w:r w:rsidRPr="006854A5">
              <w:rPr>
                <w:rFonts w:ascii="Aptos Light" w:hAnsi="Aptos Light"/>
                <w:sz w:val="21"/>
                <w:szCs w:val="21"/>
              </w:rPr>
              <w:t xml:space="preserve">Selected to conduct interdisciplinary AI research the University of </w:t>
            </w:r>
            <w:proofErr w:type="spellStart"/>
            <w:r w:rsidRPr="006854A5">
              <w:rPr>
                <w:rFonts w:ascii="Aptos Light" w:hAnsi="Aptos Light"/>
                <w:sz w:val="21"/>
                <w:szCs w:val="21"/>
              </w:rPr>
              <w:t>Agder</w:t>
            </w:r>
            <w:proofErr w:type="spellEnd"/>
            <w:r w:rsidRPr="006854A5">
              <w:rPr>
                <w:rFonts w:ascii="Aptos Light" w:hAnsi="Aptos Light"/>
                <w:sz w:val="21"/>
                <w:szCs w:val="21"/>
              </w:rPr>
              <w:t>, Norway</w:t>
            </w:r>
            <w:r>
              <w:rPr>
                <w:rFonts w:ascii="Aptos Light" w:hAnsi="Aptos Light"/>
                <w:sz w:val="21"/>
                <w:szCs w:val="21"/>
              </w:rPr>
              <w:t xml:space="preserve"> in person</w:t>
            </w:r>
          </w:p>
        </w:tc>
        <w:tc>
          <w:tcPr>
            <w:tcW w:w="2060" w:type="dxa"/>
          </w:tcPr>
          <w:p w14:paraId="4F557DF3" w14:textId="38E5DC01" w:rsidR="001E3294" w:rsidRDefault="00F5758A" w:rsidP="00606D87">
            <w:pPr>
              <w:jc w:val="right"/>
              <w:rPr>
                <w:b/>
                <w:bCs/>
              </w:rPr>
            </w:pPr>
            <w:r>
              <w:t>Oct</w:t>
            </w:r>
            <w:r w:rsidR="001E3294" w:rsidRPr="001E3294">
              <w:t xml:space="preserve"> 202</w:t>
            </w:r>
            <w:r>
              <w:t>4</w:t>
            </w:r>
          </w:p>
        </w:tc>
      </w:tr>
      <w:tr w:rsidR="00F5758A" w14:paraId="70BAD2F6" w14:textId="77777777" w:rsidTr="00761054">
        <w:trPr>
          <w:trHeight w:val="162"/>
        </w:trPr>
        <w:tc>
          <w:tcPr>
            <w:tcW w:w="8730" w:type="dxa"/>
          </w:tcPr>
          <w:p w14:paraId="313B7AC9" w14:textId="0E5194C2" w:rsidR="00F5758A" w:rsidRPr="00260B0E" w:rsidRDefault="00F5758A" w:rsidP="00F5758A">
            <w:pPr>
              <w:rPr>
                <w:b/>
                <w:bCs/>
              </w:rPr>
            </w:pPr>
            <w:r w:rsidRPr="00260B0E">
              <w:rPr>
                <w:b/>
                <w:bCs/>
              </w:rPr>
              <w:t>SBP-BRIMS 2023 conference scholarship</w:t>
            </w:r>
          </w:p>
        </w:tc>
        <w:tc>
          <w:tcPr>
            <w:tcW w:w="2060" w:type="dxa"/>
          </w:tcPr>
          <w:p w14:paraId="51E24696" w14:textId="77777777" w:rsidR="00F5758A" w:rsidRPr="001E3294" w:rsidRDefault="00F5758A" w:rsidP="00F5758A"/>
        </w:tc>
      </w:tr>
      <w:tr w:rsidR="00F5758A" w14:paraId="3292687E" w14:textId="77777777" w:rsidTr="00761054">
        <w:trPr>
          <w:trHeight w:val="162"/>
        </w:trPr>
        <w:tc>
          <w:tcPr>
            <w:tcW w:w="8730" w:type="dxa"/>
          </w:tcPr>
          <w:p w14:paraId="18DB9A25" w14:textId="6AC48142" w:rsidR="00F5758A" w:rsidRPr="00260B0E" w:rsidRDefault="00F5758A" w:rsidP="00F5758A">
            <w:pPr>
              <w:rPr>
                <w:b/>
                <w:bCs/>
              </w:rPr>
            </w:pPr>
            <w:r w:rsidRPr="001E3294">
              <w:t>SBP-</w:t>
            </w:r>
            <w:proofErr w:type="spellStart"/>
            <w:r w:rsidRPr="001E3294">
              <w:t>BRiMS</w:t>
            </w:r>
            <w:proofErr w:type="spellEnd"/>
            <w:r w:rsidRPr="001E3294">
              <w:t xml:space="preserve"> Conference ch</w:t>
            </w:r>
            <w:r>
              <w:t>air</w:t>
            </w:r>
          </w:p>
        </w:tc>
        <w:tc>
          <w:tcPr>
            <w:tcW w:w="2060" w:type="dxa"/>
          </w:tcPr>
          <w:p w14:paraId="3BB53A82" w14:textId="0F9FB651" w:rsidR="00F5758A" w:rsidRPr="001E3294" w:rsidRDefault="00F5758A" w:rsidP="00F5758A">
            <w:pPr>
              <w:jc w:val="right"/>
            </w:pPr>
            <w:r w:rsidRPr="001E3294">
              <w:t>Sep 2022</w:t>
            </w:r>
          </w:p>
        </w:tc>
      </w:tr>
      <w:tr w:rsidR="00F5758A" w14:paraId="456DEC37" w14:textId="77777777" w:rsidTr="00761054">
        <w:trPr>
          <w:trHeight w:val="162"/>
        </w:trPr>
        <w:tc>
          <w:tcPr>
            <w:tcW w:w="8730" w:type="dxa"/>
          </w:tcPr>
          <w:p w14:paraId="55464A10" w14:textId="42726E11" w:rsidR="00F5758A" w:rsidRPr="001E3294" w:rsidRDefault="00F5758A" w:rsidP="00F5758A">
            <w:r w:rsidRPr="00260B0E">
              <w:rPr>
                <w:b/>
                <w:bCs/>
              </w:rPr>
              <w:t>Outstanding results in the Saber Pro 2021 test</w:t>
            </w:r>
          </w:p>
        </w:tc>
        <w:tc>
          <w:tcPr>
            <w:tcW w:w="2060" w:type="dxa"/>
          </w:tcPr>
          <w:p w14:paraId="0494397C" w14:textId="77777777" w:rsidR="00F5758A" w:rsidRPr="001E3294" w:rsidRDefault="00F5758A" w:rsidP="00F5758A"/>
        </w:tc>
      </w:tr>
      <w:tr w:rsidR="00F5758A" w14:paraId="62F98060" w14:textId="77777777" w:rsidTr="001E3294">
        <w:trPr>
          <w:trHeight w:val="350"/>
        </w:trPr>
        <w:tc>
          <w:tcPr>
            <w:tcW w:w="8730" w:type="dxa"/>
          </w:tcPr>
          <w:p w14:paraId="3F407555" w14:textId="77777777" w:rsidR="00F5758A" w:rsidRPr="00761054" w:rsidRDefault="00F5758A" w:rsidP="00F5758A">
            <w:r w:rsidRPr="00761054">
              <w:t>Universidad del Norte</w:t>
            </w:r>
          </w:p>
          <w:p w14:paraId="250BCD3A" w14:textId="24F9654A" w:rsidR="00F5758A" w:rsidRPr="00EC1BE8" w:rsidRDefault="00F5758A" w:rsidP="00F5758A">
            <w:pPr>
              <w:contextualSpacing/>
              <w:rPr>
                <w:rFonts w:ascii="Aptos Light" w:hAnsi="Aptos Light"/>
                <w:sz w:val="21"/>
                <w:szCs w:val="21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>· Best overall institutional score</w:t>
            </w:r>
          </w:p>
        </w:tc>
        <w:tc>
          <w:tcPr>
            <w:tcW w:w="2060" w:type="dxa"/>
          </w:tcPr>
          <w:p w14:paraId="50CCFC57" w14:textId="1DE505D5" w:rsidR="00F5758A" w:rsidRPr="001E3294" w:rsidRDefault="00F5758A" w:rsidP="00F5758A">
            <w:pPr>
              <w:jc w:val="right"/>
            </w:pPr>
            <w:r>
              <w:t>Nov</w:t>
            </w:r>
            <w:r w:rsidRPr="00B53A6A">
              <w:t xml:space="preserve"> 2022</w:t>
            </w:r>
          </w:p>
        </w:tc>
      </w:tr>
      <w:tr w:rsidR="00F5758A" w14:paraId="6249A9DE" w14:textId="77777777" w:rsidTr="00761054">
        <w:trPr>
          <w:trHeight w:val="57"/>
        </w:trPr>
        <w:tc>
          <w:tcPr>
            <w:tcW w:w="8730" w:type="dxa"/>
          </w:tcPr>
          <w:p w14:paraId="6BEF1095" w14:textId="08207163" w:rsidR="00F5758A" w:rsidRDefault="00F5758A" w:rsidP="00F5758A">
            <w:pPr>
              <w:jc w:val="both"/>
            </w:pPr>
            <w:r w:rsidRPr="00B53A6A">
              <w:rPr>
                <w:b/>
                <w:bCs/>
              </w:rPr>
              <w:t xml:space="preserve">Graduate </w:t>
            </w:r>
            <w:r>
              <w:rPr>
                <w:b/>
                <w:bCs/>
              </w:rPr>
              <w:t xml:space="preserve">Research </w:t>
            </w:r>
            <w:r w:rsidRPr="00B53A6A">
              <w:rPr>
                <w:b/>
                <w:bCs/>
              </w:rPr>
              <w:t>Assistantship</w:t>
            </w:r>
          </w:p>
        </w:tc>
        <w:tc>
          <w:tcPr>
            <w:tcW w:w="2060" w:type="dxa"/>
          </w:tcPr>
          <w:p w14:paraId="4D5C2022" w14:textId="77777777" w:rsidR="00F5758A" w:rsidRDefault="00F5758A" w:rsidP="00F5758A">
            <w:pPr>
              <w:jc w:val="right"/>
            </w:pPr>
          </w:p>
        </w:tc>
      </w:tr>
      <w:tr w:rsidR="00F5758A" w14:paraId="18695EA2" w14:textId="77777777" w:rsidTr="001E3294">
        <w:trPr>
          <w:trHeight w:val="350"/>
        </w:trPr>
        <w:tc>
          <w:tcPr>
            <w:tcW w:w="8730" w:type="dxa"/>
          </w:tcPr>
          <w:p w14:paraId="3F068A9B" w14:textId="7D3EC740" w:rsidR="00F5758A" w:rsidRDefault="00F5758A" w:rsidP="00F5758A">
            <w:pPr>
              <w:jc w:val="both"/>
            </w:pPr>
            <w:r w:rsidRPr="00B53A6A">
              <w:t>Virginia Modeling, Analysis and Simulation Center</w:t>
            </w:r>
            <w:r>
              <w:t xml:space="preserve"> (VMASC)</w:t>
            </w:r>
          </w:p>
        </w:tc>
        <w:tc>
          <w:tcPr>
            <w:tcW w:w="2060" w:type="dxa"/>
          </w:tcPr>
          <w:p w14:paraId="790037CB" w14:textId="1A6ED02C" w:rsidR="00F5758A" w:rsidRDefault="00F5758A" w:rsidP="00F5758A">
            <w:pPr>
              <w:jc w:val="right"/>
            </w:pPr>
            <w:r w:rsidRPr="00B53A6A">
              <w:t>Jun 2022</w:t>
            </w:r>
          </w:p>
        </w:tc>
      </w:tr>
      <w:tr w:rsidR="00F5758A" w14:paraId="78DC4FD6" w14:textId="77777777" w:rsidTr="00761054">
        <w:trPr>
          <w:trHeight w:val="57"/>
        </w:trPr>
        <w:tc>
          <w:tcPr>
            <w:tcW w:w="8730" w:type="dxa"/>
          </w:tcPr>
          <w:p w14:paraId="1D60384F" w14:textId="1DE1C06F" w:rsidR="00F5758A" w:rsidRDefault="00F5758A" w:rsidP="00F5758A">
            <w:pPr>
              <w:jc w:val="both"/>
            </w:pPr>
            <w:r w:rsidRPr="00922156">
              <w:rPr>
                <w:b/>
                <w:bCs/>
              </w:rPr>
              <w:t>Undergraduate Honorable Mention</w:t>
            </w:r>
          </w:p>
        </w:tc>
        <w:tc>
          <w:tcPr>
            <w:tcW w:w="2060" w:type="dxa"/>
          </w:tcPr>
          <w:p w14:paraId="0F5CDECE" w14:textId="77777777" w:rsidR="00F5758A" w:rsidRDefault="00F5758A" w:rsidP="00F5758A">
            <w:pPr>
              <w:jc w:val="right"/>
            </w:pPr>
          </w:p>
        </w:tc>
      </w:tr>
      <w:tr w:rsidR="00F5758A" w14:paraId="740334D4" w14:textId="77777777" w:rsidTr="001E3294">
        <w:trPr>
          <w:trHeight w:val="350"/>
        </w:trPr>
        <w:tc>
          <w:tcPr>
            <w:tcW w:w="8730" w:type="dxa"/>
          </w:tcPr>
          <w:p w14:paraId="36EFBE20" w14:textId="2BFC8F0B" w:rsidR="00F5758A" w:rsidRDefault="00F5758A" w:rsidP="00F5758A">
            <w:pPr>
              <w:jc w:val="both"/>
            </w:pPr>
            <w:r w:rsidRPr="00922156">
              <w:rPr>
                <w:lang w:val="es-CO"/>
              </w:rPr>
              <w:t>Universidad del Norte</w:t>
            </w:r>
          </w:p>
        </w:tc>
        <w:tc>
          <w:tcPr>
            <w:tcW w:w="2060" w:type="dxa"/>
          </w:tcPr>
          <w:p w14:paraId="265DB55B" w14:textId="25FA40D3" w:rsidR="00F5758A" w:rsidRDefault="00F5758A" w:rsidP="00F5758A">
            <w:pPr>
              <w:jc w:val="right"/>
            </w:pPr>
            <w:r w:rsidRPr="00922156">
              <w:rPr>
                <w:lang w:val="es-CO"/>
              </w:rPr>
              <w:t>Mar 2022</w:t>
            </w:r>
          </w:p>
        </w:tc>
      </w:tr>
      <w:tr w:rsidR="00F5758A" w14:paraId="0830B186" w14:textId="77777777" w:rsidTr="00761054">
        <w:trPr>
          <w:trHeight w:val="57"/>
        </w:trPr>
        <w:tc>
          <w:tcPr>
            <w:tcW w:w="8730" w:type="dxa"/>
          </w:tcPr>
          <w:p w14:paraId="10B3C528" w14:textId="5252869E" w:rsidR="00F5758A" w:rsidRPr="00922156" w:rsidRDefault="00F5758A" w:rsidP="00F5758A">
            <w:pPr>
              <w:jc w:val="both"/>
              <w:rPr>
                <w:lang w:val="es-CO"/>
              </w:rPr>
            </w:pPr>
            <w:r w:rsidRPr="004B26C8">
              <w:rPr>
                <w:b/>
                <w:bCs/>
              </w:rPr>
              <w:t>Andrés Bello Distinction</w:t>
            </w:r>
          </w:p>
        </w:tc>
        <w:tc>
          <w:tcPr>
            <w:tcW w:w="2060" w:type="dxa"/>
          </w:tcPr>
          <w:p w14:paraId="5B9F4541" w14:textId="77777777" w:rsidR="00F5758A" w:rsidRPr="00922156" w:rsidRDefault="00F5758A" w:rsidP="00F5758A">
            <w:pPr>
              <w:jc w:val="right"/>
              <w:rPr>
                <w:lang w:val="es-CO"/>
              </w:rPr>
            </w:pPr>
          </w:p>
        </w:tc>
      </w:tr>
      <w:tr w:rsidR="00F5758A" w14:paraId="59690E66" w14:textId="77777777" w:rsidTr="001E3294">
        <w:trPr>
          <w:trHeight w:val="350"/>
        </w:trPr>
        <w:tc>
          <w:tcPr>
            <w:tcW w:w="8730" w:type="dxa"/>
          </w:tcPr>
          <w:p w14:paraId="01710BD9" w14:textId="77777777" w:rsidR="00F5758A" w:rsidRDefault="00F5758A" w:rsidP="00F5758A">
            <w:pPr>
              <w:jc w:val="both"/>
            </w:pPr>
            <w:r w:rsidRPr="004B26C8">
              <w:t>Colombian Ministry of Education</w:t>
            </w:r>
          </w:p>
          <w:p w14:paraId="4F170C2A" w14:textId="0041C132" w:rsidR="00F5758A" w:rsidRPr="00F40922" w:rsidRDefault="00F5758A" w:rsidP="00F5758A">
            <w:pPr>
              <w:rPr>
                <w:sz w:val="21"/>
                <w:szCs w:val="21"/>
              </w:rPr>
            </w:pPr>
            <w:r w:rsidRPr="00F40922">
              <w:rPr>
                <w:sz w:val="21"/>
                <w:szCs w:val="21"/>
              </w:rPr>
              <w:t xml:space="preserve">· </w:t>
            </w:r>
            <w:r w:rsidRPr="00F40922">
              <w:rPr>
                <w:rFonts w:ascii="Aptos Light" w:hAnsi="Aptos Light" w:cs="Aptos Serif"/>
                <w:sz w:val="21"/>
                <w:szCs w:val="21"/>
              </w:rPr>
              <w:t>Distinction to outstanding students in the ICFES Saber 11 State Exam for high school</w:t>
            </w:r>
          </w:p>
        </w:tc>
        <w:tc>
          <w:tcPr>
            <w:tcW w:w="2060" w:type="dxa"/>
          </w:tcPr>
          <w:p w14:paraId="423A80B9" w14:textId="1D5A89F4" w:rsidR="00F5758A" w:rsidRPr="00922156" w:rsidRDefault="00F5758A" w:rsidP="00F5758A">
            <w:pPr>
              <w:jc w:val="right"/>
              <w:rPr>
                <w:lang w:val="es-CO"/>
              </w:rPr>
            </w:pPr>
            <w:r w:rsidRPr="004B26C8">
              <w:t>Nov 2016</w:t>
            </w:r>
          </w:p>
        </w:tc>
      </w:tr>
    </w:tbl>
    <w:p w14:paraId="6851B0C3" w14:textId="77777777" w:rsidR="004B26C8" w:rsidRDefault="004B26C8" w:rsidP="00664D33">
      <w:pPr>
        <w:spacing w:after="80" w:line="240" w:lineRule="auto"/>
        <w:jc w:val="both"/>
      </w:pPr>
    </w:p>
    <w:sectPr w:rsidR="004B26C8" w:rsidSect="005C0F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4677B" w14:textId="77777777" w:rsidR="00573A39" w:rsidRDefault="00573A39" w:rsidP="000F2967">
      <w:r>
        <w:separator/>
      </w:r>
    </w:p>
  </w:endnote>
  <w:endnote w:type="continuationSeparator" w:id="0">
    <w:p w14:paraId="5C3C88C4" w14:textId="77777777" w:rsidR="00573A39" w:rsidRDefault="00573A39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rif">
    <w:panose1 w:val="02020604070405020304"/>
    <w:charset w:val="00"/>
    <w:family w:val="roman"/>
    <w:pitch w:val="variable"/>
    <w:sig w:usb0="A11526FF" w:usb1="C000ECFB" w:usb2="00010000" w:usb3="00000000" w:csb0="0000019F" w:csb1="00000000"/>
  </w:font>
  <w:font w:name="Aptos ExtraBold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BB448" w14:textId="77777777" w:rsidR="006D1195" w:rsidRDefault="006D1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A6DBF" w14:textId="4E0D4BBA" w:rsidR="00A5158E" w:rsidRPr="00A5158E" w:rsidRDefault="00A5158E" w:rsidP="00294EDE">
    <w:pPr>
      <w:pStyle w:val="Footer"/>
      <w:jc w:val="center"/>
      <w:rPr>
        <w:rFonts w:ascii="Aptos Light" w:hAnsi="Aptos Light"/>
      </w:rPr>
    </w:pPr>
  </w:p>
  <w:p w14:paraId="4040C3ED" w14:textId="77777777" w:rsidR="00A5158E" w:rsidRDefault="00A515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E7504" w14:textId="6DADB616" w:rsidR="00A5158E" w:rsidRPr="00A5158E" w:rsidRDefault="00A5158E">
    <w:pPr>
      <w:pStyle w:val="Footer"/>
      <w:jc w:val="right"/>
      <w:rPr>
        <w:rFonts w:ascii="Aptos Light" w:hAnsi="Aptos Light"/>
      </w:rPr>
    </w:pPr>
  </w:p>
  <w:p w14:paraId="7E7C4061" w14:textId="77777777" w:rsidR="00A5158E" w:rsidRDefault="00A51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65980" w14:textId="77777777" w:rsidR="00573A39" w:rsidRDefault="00573A39" w:rsidP="000F2967">
      <w:r>
        <w:separator/>
      </w:r>
    </w:p>
  </w:footnote>
  <w:footnote w:type="continuationSeparator" w:id="0">
    <w:p w14:paraId="65A8B7EF" w14:textId="77777777" w:rsidR="00573A39" w:rsidRDefault="00573A39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8C891" w14:textId="77777777" w:rsidR="006D1195" w:rsidRDefault="006D1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29C75" w14:textId="77777777" w:rsidR="006D1195" w:rsidRDefault="006D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DB722" w14:textId="5E0B5035" w:rsidR="005C0F06" w:rsidRPr="00695D56" w:rsidRDefault="005C0F06" w:rsidP="005C0F06">
    <w:pPr>
      <w:pStyle w:val="Header"/>
      <w:jc w:val="center"/>
      <w:rPr>
        <w:rFonts w:ascii="Aptos ExtraBold" w:hAnsi="Aptos ExtraBold"/>
        <w:sz w:val="28"/>
        <w:szCs w:val="28"/>
      </w:rPr>
    </w:pPr>
    <w:r w:rsidRPr="00695D56">
      <w:rPr>
        <w:rFonts w:ascii="Aptos ExtraBold" w:hAnsi="Aptos ExtraBold"/>
        <w:sz w:val="28"/>
        <w:szCs w:val="28"/>
      </w:rPr>
      <w:t>JOSEPH MART</w:t>
    </w:r>
    <w:r w:rsidR="006D1195">
      <w:rPr>
        <w:rFonts w:ascii="Aptos ExtraBold" w:hAnsi="Aptos ExtraBold"/>
        <w:sz w:val="28"/>
        <w:szCs w:val="28"/>
      </w:rPr>
      <w:t>I</w:t>
    </w:r>
    <w:r w:rsidRPr="00695D56">
      <w:rPr>
        <w:rFonts w:ascii="Aptos ExtraBold" w:hAnsi="Aptos ExtraBold"/>
        <w:sz w:val="28"/>
        <w:szCs w:val="28"/>
      </w:rPr>
      <w:t>NEZ</w:t>
    </w:r>
  </w:p>
  <w:p w14:paraId="354AC39B" w14:textId="25DACC21" w:rsidR="005C0F06" w:rsidRDefault="005C0F06" w:rsidP="005C0F0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BE8FB57" wp14:editId="33FF41A6">
          <wp:extent cx="91440" cy="91440"/>
          <wp:effectExtent l="0" t="0" r="0" b="0"/>
          <wp:docPr id="391410363" name="Picture 391410363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proofErr w:type="gramStart"/>
    <w:r w:rsidR="00615BA4">
      <w:t>jmart130@odu.edu</w:t>
    </w:r>
    <w:r w:rsidR="00294EDE">
      <w:t xml:space="preserve"> </w:t>
    </w:r>
    <w:r w:rsidRPr="00BE18BF">
      <w:t xml:space="preserve"> </w:t>
    </w:r>
    <w:r w:rsidRPr="00270BB8">
      <w:rPr>
        <w:color w:val="7F7F7F" w:themeColor="text1" w:themeTint="80"/>
      </w:rPr>
      <w:t>|</w:t>
    </w:r>
    <w:proofErr w:type="gramEnd"/>
    <w:r w:rsidRPr="00270BB8">
      <w:rPr>
        <w:color w:val="7F7F7F" w:themeColor="text1" w:themeTint="80"/>
      </w:rPr>
      <w:t xml:space="preserve"> </w:t>
    </w:r>
    <w:r w:rsidRPr="00BE18BF">
      <w:t xml:space="preserve"> (757) 987-4351  </w:t>
    </w:r>
    <w:r w:rsidRPr="00270BB8">
      <w:rPr>
        <w:color w:val="7F7F7F" w:themeColor="text1" w:themeTint="80"/>
      </w:rPr>
      <w:t>|</w:t>
    </w:r>
    <w:r>
      <w:t xml:space="preserve">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2865FAF" wp14:editId="5811A95E">
          <wp:extent cx="91440" cy="91440"/>
          <wp:effectExtent l="0" t="0" r="0" b="0"/>
          <wp:docPr id="796125592" name="Picture 796125592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4" w:history="1">
      <w:r w:rsidRPr="00270BB8">
        <w:rPr>
          <w:rStyle w:val="Hyperlink"/>
        </w:rPr>
        <w:t>josephmars.github.io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00057"/>
    <w:rsid w:val="00017000"/>
    <w:rsid w:val="0002113B"/>
    <w:rsid w:val="00021867"/>
    <w:rsid w:val="00043E4F"/>
    <w:rsid w:val="0004565E"/>
    <w:rsid w:val="0005602B"/>
    <w:rsid w:val="000673AB"/>
    <w:rsid w:val="00083691"/>
    <w:rsid w:val="00086162"/>
    <w:rsid w:val="00090473"/>
    <w:rsid w:val="000B0AC7"/>
    <w:rsid w:val="000B1917"/>
    <w:rsid w:val="000B36B0"/>
    <w:rsid w:val="000B70FA"/>
    <w:rsid w:val="000D5FEE"/>
    <w:rsid w:val="000E2600"/>
    <w:rsid w:val="000F2967"/>
    <w:rsid w:val="00102C45"/>
    <w:rsid w:val="00124D09"/>
    <w:rsid w:val="0013146B"/>
    <w:rsid w:val="00135F92"/>
    <w:rsid w:val="00146120"/>
    <w:rsid w:val="00147E83"/>
    <w:rsid w:val="00150FE7"/>
    <w:rsid w:val="001578A2"/>
    <w:rsid w:val="00166C44"/>
    <w:rsid w:val="0017659F"/>
    <w:rsid w:val="00176942"/>
    <w:rsid w:val="0019106A"/>
    <w:rsid w:val="00192877"/>
    <w:rsid w:val="001977D1"/>
    <w:rsid w:val="001C2556"/>
    <w:rsid w:val="001C2AF2"/>
    <w:rsid w:val="001D4504"/>
    <w:rsid w:val="001E3294"/>
    <w:rsid w:val="001E3E89"/>
    <w:rsid w:val="001E77FE"/>
    <w:rsid w:val="0020411C"/>
    <w:rsid w:val="0021105F"/>
    <w:rsid w:val="002159C4"/>
    <w:rsid w:val="002322AB"/>
    <w:rsid w:val="002455EC"/>
    <w:rsid w:val="00247242"/>
    <w:rsid w:val="002515E2"/>
    <w:rsid w:val="00260B0E"/>
    <w:rsid w:val="00267ED3"/>
    <w:rsid w:val="00270BB8"/>
    <w:rsid w:val="002716E5"/>
    <w:rsid w:val="00281966"/>
    <w:rsid w:val="002870F3"/>
    <w:rsid w:val="00294EDE"/>
    <w:rsid w:val="00296573"/>
    <w:rsid w:val="00296EED"/>
    <w:rsid w:val="002B7AA3"/>
    <w:rsid w:val="002C27BE"/>
    <w:rsid w:val="002C328C"/>
    <w:rsid w:val="002D26ED"/>
    <w:rsid w:val="002D428A"/>
    <w:rsid w:val="002E0119"/>
    <w:rsid w:val="002F2934"/>
    <w:rsid w:val="002F5CC1"/>
    <w:rsid w:val="00306CDB"/>
    <w:rsid w:val="00310115"/>
    <w:rsid w:val="003101F1"/>
    <w:rsid w:val="00314008"/>
    <w:rsid w:val="003155D4"/>
    <w:rsid w:val="00331EC0"/>
    <w:rsid w:val="003356A0"/>
    <w:rsid w:val="003424B2"/>
    <w:rsid w:val="003446FA"/>
    <w:rsid w:val="0035716D"/>
    <w:rsid w:val="00360512"/>
    <w:rsid w:val="00372433"/>
    <w:rsid w:val="003770D0"/>
    <w:rsid w:val="003A7374"/>
    <w:rsid w:val="003B5DA1"/>
    <w:rsid w:val="003E4BF6"/>
    <w:rsid w:val="003E57A6"/>
    <w:rsid w:val="003E6DB9"/>
    <w:rsid w:val="003F16E2"/>
    <w:rsid w:val="004012A6"/>
    <w:rsid w:val="004037B4"/>
    <w:rsid w:val="00420037"/>
    <w:rsid w:val="00431C7F"/>
    <w:rsid w:val="004366D3"/>
    <w:rsid w:val="00444D1D"/>
    <w:rsid w:val="0044727F"/>
    <w:rsid w:val="0046418F"/>
    <w:rsid w:val="00472CB6"/>
    <w:rsid w:val="0048228A"/>
    <w:rsid w:val="00493BF5"/>
    <w:rsid w:val="00496F8F"/>
    <w:rsid w:val="004A7648"/>
    <w:rsid w:val="004B26C8"/>
    <w:rsid w:val="004C1262"/>
    <w:rsid w:val="004C17B4"/>
    <w:rsid w:val="004E36EA"/>
    <w:rsid w:val="004F0D7A"/>
    <w:rsid w:val="005166E0"/>
    <w:rsid w:val="00521C15"/>
    <w:rsid w:val="005222AA"/>
    <w:rsid w:val="0057272C"/>
    <w:rsid w:val="00573A39"/>
    <w:rsid w:val="00591619"/>
    <w:rsid w:val="005A4D17"/>
    <w:rsid w:val="005A723C"/>
    <w:rsid w:val="005B0D8B"/>
    <w:rsid w:val="005B1D51"/>
    <w:rsid w:val="005B4571"/>
    <w:rsid w:val="005C0F06"/>
    <w:rsid w:val="005C272C"/>
    <w:rsid w:val="005E10C3"/>
    <w:rsid w:val="005E35AC"/>
    <w:rsid w:val="005E75A9"/>
    <w:rsid w:val="005F26D2"/>
    <w:rsid w:val="005F451A"/>
    <w:rsid w:val="005F7D57"/>
    <w:rsid w:val="00605547"/>
    <w:rsid w:val="00615BA4"/>
    <w:rsid w:val="006243DF"/>
    <w:rsid w:val="00631F84"/>
    <w:rsid w:val="00632812"/>
    <w:rsid w:val="00636500"/>
    <w:rsid w:val="00642182"/>
    <w:rsid w:val="00654017"/>
    <w:rsid w:val="00664D33"/>
    <w:rsid w:val="006652B1"/>
    <w:rsid w:val="00667E22"/>
    <w:rsid w:val="006772D0"/>
    <w:rsid w:val="006854A5"/>
    <w:rsid w:val="00695D56"/>
    <w:rsid w:val="006A0DFF"/>
    <w:rsid w:val="006B2D7B"/>
    <w:rsid w:val="006C2455"/>
    <w:rsid w:val="006D1195"/>
    <w:rsid w:val="006D228C"/>
    <w:rsid w:val="006F4C2E"/>
    <w:rsid w:val="00702A7A"/>
    <w:rsid w:val="00703703"/>
    <w:rsid w:val="007115B8"/>
    <w:rsid w:val="00722B2A"/>
    <w:rsid w:val="007258FF"/>
    <w:rsid w:val="00744EDF"/>
    <w:rsid w:val="00751288"/>
    <w:rsid w:val="00761054"/>
    <w:rsid w:val="007642D8"/>
    <w:rsid w:val="007648B8"/>
    <w:rsid w:val="00765776"/>
    <w:rsid w:val="0076614B"/>
    <w:rsid w:val="00774E42"/>
    <w:rsid w:val="00775B7A"/>
    <w:rsid w:val="00795B10"/>
    <w:rsid w:val="007A03A7"/>
    <w:rsid w:val="007B5018"/>
    <w:rsid w:val="007B79C6"/>
    <w:rsid w:val="007C0D39"/>
    <w:rsid w:val="007D4771"/>
    <w:rsid w:val="007D55FD"/>
    <w:rsid w:val="007D62FD"/>
    <w:rsid w:val="007E12FF"/>
    <w:rsid w:val="007E79F8"/>
    <w:rsid w:val="007E7BC4"/>
    <w:rsid w:val="008021F1"/>
    <w:rsid w:val="008121C7"/>
    <w:rsid w:val="00813E9D"/>
    <w:rsid w:val="00821157"/>
    <w:rsid w:val="00836839"/>
    <w:rsid w:val="00842EB6"/>
    <w:rsid w:val="00854C3C"/>
    <w:rsid w:val="008627A8"/>
    <w:rsid w:val="00880282"/>
    <w:rsid w:val="00893680"/>
    <w:rsid w:val="008B659E"/>
    <w:rsid w:val="008D15B1"/>
    <w:rsid w:val="00903A8F"/>
    <w:rsid w:val="00922156"/>
    <w:rsid w:val="009361D6"/>
    <w:rsid w:val="00947992"/>
    <w:rsid w:val="0097370E"/>
    <w:rsid w:val="009748DF"/>
    <w:rsid w:val="009761BA"/>
    <w:rsid w:val="009772CE"/>
    <w:rsid w:val="00977ADC"/>
    <w:rsid w:val="00983077"/>
    <w:rsid w:val="00987208"/>
    <w:rsid w:val="009A1B96"/>
    <w:rsid w:val="009B3050"/>
    <w:rsid w:val="009C0CD0"/>
    <w:rsid w:val="009D1329"/>
    <w:rsid w:val="009D1BEB"/>
    <w:rsid w:val="009D2003"/>
    <w:rsid w:val="009D4EEB"/>
    <w:rsid w:val="009E7CE4"/>
    <w:rsid w:val="009F721F"/>
    <w:rsid w:val="00A03FC7"/>
    <w:rsid w:val="00A15667"/>
    <w:rsid w:val="00A42637"/>
    <w:rsid w:val="00A46D4B"/>
    <w:rsid w:val="00A5158E"/>
    <w:rsid w:val="00A53DBD"/>
    <w:rsid w:val="00A565F3"/>
    <w:rsid w:val="00A65FDF"/>
    <w:rsid w:val="00A665B0"/>
    <w:rsid w:val="00A71576"/>
    <w:rsid w:val="00A71878"/>
    <w:rsid w:val="00A73C89"/>
    <w:rsid w:val="00A94AB1"/>
    <w:rsid w:val="00AA35E1"/>
    <w:rsid w:val="00AB27B5"/>
    <w:rsid w:val="00AB6465"/>
    <w:rsid w:val="00AB7B28"/>
    <w:rsid w:val="00AD2E85"/>
    <w:rsid w:val="00AE4E5B"/>
    <w:rsid w:val="00AF279A"/>
    <w:rsid w:val="00AF5EB3"/>
    <w:rsid w:val="00AF7A0B"/>
    <w:rsid w:val="00B1085C"/>
    <w:rsid w:val="00B11271"/>
    <w:rsid w:val="00B17094"/>
    <w:rsid w:val="00B1711E"/>
    <w:rsid w:val="00B357C3"/>
    <w:rsid w:val="00B37BB3"/>
    <w:rsid w:val="00B500CA"/>
    <w:rsid w:val="00B53A6A"/>
    <w:rsid w:val="00B556C6"/>
    <w:rsid w:val="00B6126D"/>
    <w:rsid w:val="00B63FDB"/>
    <w:rsid w:val="00B90AEB"/>
    <w:rsid w:val="00B90DB3"/>
    <w:rsid w:val="00B922D2"/>
    <w:rsid w:val="00BA177C"/>
    <w:rsid w:val="00BA4E21"/>
    <w:rsid w:val="00BA5EC2"/>
    <w:rsid w:val="00BB7813"/>
    <w:rsid w:val="00BD24BC"/>
    <w:rsid w:val="00BE18BF"/>
    <w:rsid w:val="00BE4F6E"/>
    <w:rsid w:val="00BF31E2"/>
    <w:rsid w:val="00C14929"/>
    <w:rsid w:val="00C31BEA"/>
    <w:rsid w:val="00C45DE2"/>
    <w:rsid w:val="00C46442"/>
    <w:rsid w:val="00C576DB"/>
    <w:rsid w:val="00C6063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0E8C"/>
    <w:rsid w:val="00D03847"/>
    <w:rsid w:val="00D05557"/>
    <w:rsid w:val="00D123A4"/>
    <w:rsid w:val="00D150B6"/>
    <w:rsid w:val="00D21E47"/>
    <w:rsid w:val="00D25BAC"/>
    <w:rsid w:val="00D31647"/>
    <w:rsid w:val="00D37EC4"/>
    <w:rsid w:val="00D40B9C"/>
    <w:rsid w:val="00D4656B"/>
    <w:rsid w:val="00D47A51"/>
    <w:rsid w:val="00D73474"/>
    <w:rsid w:val="00D73D1A"/>
    <w:rsid w:val="00D9226A"/>
    <w:rsid w:val="00DA68A6"/>
    <w:rsid w:val="00DB6721"/>
    <w:rsid w:val="00DC051D"/>
    <w:rsid w:val="00DC7B9E"/>
    <w:rsid w:val="00DD21E5"/>
    <w:rsid w:val="00DD2952"/>
    <w:rsid w:val="00DD3326"/>
    <w:rsid w:val="00DD4F39"/>
    <w:rsid w:val="00DE0797"/>
    <w:rsid w:val="00DE14EB"/>
    <w:rsid w:val="00DE24A9"/>
    <w:rsid w:val="00DF106F"/>
    <w:rsid w:val="00E01E8D"/>
    <w:rsid w:val="00E278E8"/>
    <w:rsid w:val="00E34A6C"/>
    <w:rsid w:val="00E430E1"/>
    <w:rsid w:val="00E4627C"/>
    <w:rsid w:val="00E517AD"/>
    <w:rsid w:val="00E52FAC"/>
    <w:rsid w:val="00E53D09"/>
    <w:rsid w:val="00E563BB"/>
    <w:rsid w:val="00E56668"/>
    <w:rsid w:val="00E9142A"/>
    <w:rsid w:val="00E91B8D"/>
    <w:rsid w:val="00E94E4F"/>
    <w:rsid w:val="00EA1A4B"/>
    <w:rsid w:val="00EA312B"/>
    <w:rsid w:val="00EA7F4E"/>
    <w:rsid w:val="00EC1BE8"/>
    <w:rsid w:val="00EC70E3"/>
    <w:rsid w:val="00EF0872"/>
    <w:rsid w:val="00EF78C7"/>
    <w:rsid w:val="00F04FD3"/>
    <w:rsid w:val="00F13D4D"/>
    <w:rsid w:val="00F17803"/>
    <w:rsid w:val="00F21383"/>
    <w:rsid w:val="00F3369E"/>
    <w:rsid w:val="00F40922"/>
    <w:rsid w:val="00F4170D"/>
    <w:rsid w:val="00F5758A"/>
    <w:rsid w:val="00F84C47"/>
    <w:rsid w:val="00F9160B"/>
    <w:rsid w:val="00FA120F"/>
    <w:rsid w:val="00FA73A6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94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804</TotalTime>
  <Pages>2</Pages>
  <Words>816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298</cp:revision>
  <cp:lastPrinted>2024-06-14T01:10:00Z</cp:lastPrinted>
  <dcterms:created xsi:type="dcterms:W3CDTF">2023-10-06T18:57:00Z</dcterms:created>
  <dcterms:modified xsi:type="dcterms:W3CDTF">2025-01-08T03:40:00Z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