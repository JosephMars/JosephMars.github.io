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98BA" w14:textId="32B6ABB8" w:rsidR="00695D56" w:rsidRPr="000B1917" w:rsidRDefault="00AA35E1" w:rsidP="00AA35E1">
      <w:pPr>
        <w:pStyle w:val="Heading1"/>
        <w:spacing w:befor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C2A3B" wp14:editId="7C44F603">
                <wp:simplePos x="0" y="0"/>
                <wp:positionH relativeFrom="column">
                  <wp:posOffset>16510</wp:posOffset>
                </wp:positionH>
                <wp:positionV relativeFrom="paragraph">
                  <wp:posOffset>289755</wp:posOffset>
                </wp:positionV>
                <wp:extent cx="6849534" cy="0"/>
                <wp:effectExtent l="0" t="0" r="0" b="0"/>
                <wp:wrapNone/>
                <wp:docPr id="13006050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24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22.8pt" to="540.6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BDJWLC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95D56">
        <w:t>SUMMARY</w:t>
      </w:r>
    </w:p>
    <w:p w14:paraId="26D53DF1" w14:textId="133A1C21" w:rsidR="00695D56" w:rsidRDefault="009D2003" w:rsidP="0013146B">
      <w:pPr>
        <w:spacing w:line="240" w:lineRule="auto"/>
        <w:jc w:val="both"/>
      </w:pPr>
      <w:r>
        <w:t>Research Assistant</w:t>
      </w:r>
      <w:r w:rsidR="00C743FF" w:rsidRPr="00C743FF">
        <w:t xml:space="preserve"> with </w:t>
      </w:r>
      <w:r w:rsidR="00C743FF" w:rsidRPr="000B1917">
        <w:rPr>
          <w:rFonts w:ascii="Aptos SemiBold" w:hAnsi="Aptos SemiBold"/>
        </w:rPr>
        <w:t xml:space="preserve">3 years of </w:t>
      </w:r>
      <w:r w:rsidR="00A565F3" w:rsidRPr="000B1917">
        <w:rPr>
          <w:rFonts w:ascii="Aptos SemiBold" w:hAnsi="Aptos SemiBold"/>
        </w:rPr>
        <w:t>experience</w:t>
      </w:r>
      <w:r w:rsidR="00C743FF" w:rsidRPr="00C743FF">
        <w:t xml:space="preserve"> in</w:t>
      </w:r>
      <w:r w:rsidR="00192877" w:rsidRPr="00192877">
        <w:rPr>
          <w:rFonts w:ascii="Aptos SemiBold" w:hAnsi="Aptos SemiBold"/>
        </w:rPr>
        <w:t xml:space="preserve"> </w:t>
      </w:r>
      <w:r w:rsidR="00192877" w:rsidRPr="00DB6721">
        <w:rPr>
          <w:rFonts w:ascii="Aptos SemiBold" w:hAnsi="Aptos SemiBold"/>
        </w:rPr>
        <w:t>Data Science</w:t>
      </w:r>
      <w:r w:rsidR="00192877">
        <w:rPr>
          <w:rFonts w:ascii="Aptos SemiBold" w:hAnsi="Aptos SemiBold"/>
        </w:rPr>
        <w:t xml:space="preserve">, </w:t>
      </w:r>
      <w:r w:rsidR="00C743FF">
        <w:t>M</w:t>
      </w:r>
      <w:r w:rsidR="00C743FF" w:rsidRPr="00C743FF">
        <w:t xml:space="preserve">achine </w:t>
      </w:r>
      <w:r w:rsidR="00C743FF">
        <w:t>L</w:t>
      </w:r>
      <w:r w:rsidR="00C743FF" w:rsidRPr="00C743FF">
        <w:t xml:space="preserve">earning, </w:t>
      </w:r>
      <w:r w:rsidR="00192877">
        <w:t xml:space="preserve">and </w:t>
      </w:r>
      <w:r w:rsidR="00C743FF">
        <w:t>N</w:t>
      </w:r>
      <w:r w:rsidR="00C743FF" w:rsidRPr="00C743FF">
        <w:t xml:space="preserve">atural </w:t>
      </w:r>
      <w:r w:rsidR="00C743FF">
        <w:t>L</w:t>
      </w:r>
      <w:r w:rsidR="00C743FF" w:rsidRPr="00C743FF">
        <w:t xml:space="preserve">anguage </w:t>
      </w:r>
      <w:r w:rsidR="00C743FF">
        <w:t>P</w:t>
      </w:r>
      <w:r w:rsidR="00C743FF" w:rsidRPr="00C743FF">
        <w:t xml:space="preserve">rocessing. Proficient in </w:t>
      </w:r>
      <w:r w:rsidR="00A565F3">
        <w:t xml:space="preserve">training </w:t>
      </w:r>
      <w:r w:rsidR="00A565F3" w:rsidRPr="00DB6721">
        <w:rPr>
          <w:rFonts w:ascii="Aptos SemiBold" w:hAnsi="Aptos SemiBold"/>
        </w:rPr>
        <w:t>LLMs</w:t>
      </w:r>
      <w:r w:rsidR="00C743FF" w:rsidRPr="00C743FF">
        <w:t>,</w:t>
      </w:r>
      <w:r w:rsidR="00A565F3">
        <w:t xml:space="preserve"> and M</w:t>
      </w:r>
      <w:r w:rsidR="00C743FF" w:rsidRPr="00C743FF">
        <w:t xml:space="preserve">achine </w:t>
      </w:r>
      <w:r w:rsidR="00A565F3">
        <w:t>L</w:t>
      </w:r>
      <w:r w:rsidR="00C743FF" w:rsidRPr="00C743FF">
        <w:t>earning</w:t>
      </w:r>
      <w:r w:rsidR="0020411C">
        <w:t xml:space="preserve"> (ML)</w:t>
      </w:r>
      <w:r w:rsidR="00C743FF" w:rsidRPr="00C743FF">
        <w:t xml:space="preserve"> algorithms. </w:t>
      </w:r>
      <w:r w:rsidR="000B1917">
        <w:t>Strong</w:t>
      </w:r>
      <w:r w:rsidR="00C743FF" w:rsidRPr="00C743FF">
        <w:t xml:space="preserve"> </w:t>
      </w:r>
      <w:r w:rsidR="00DB6721">
        <w:t>communication</w:t>
      </w:r>
      <w:r w:rsidR="00C743FF" w:rsidRPr="00C743FF">
        <w:t xml:space="preserve"> skills through academic and professional engagements. Proven ability </w:t>
      </w:r>
      <w:r w:rsidR="00F04FD3">
        <w:t xml:space="preserve">in </w:t>
      </w:r>
      <w:r w:rsidR="00C743FF" w:rsidRPr="00C743FF">
        <w:t xml:space="preserve">large-scale data </w:t>
      </w:r>
      <w:r w:rsidR="0097370E" w:rsidRPr="0097370E">
        <w:t xml:space="preserve">analytics </w:t>
      </w:r>
      <w:r w:rsidR="0097370E">
        <w:t>to</w:t>
      </w:r>
      <w:r w:rsidR="00C743FF" w:rsidRPr="00C743FF">
        <w:t xml:space="preserve"> derive </w:t>
      </w:r>
      <w:r w:rsidR="00C743FF" w:rsidRPr="0013146B">
        <w:rPr>
          <w:rFonts w:ascii="Aptos SemiBold" w:hAnsi="Aptos SemiBold"/>
        </w:rPr>
        <w:t>valuable insights</w:t>
      </w:r>
      <w:r w:rsidR="00C743FF" w:rsidRPr="00C743FF">
        <w:t xml:space="preserve">. Collaborative team member with a track record of </w:t>
      </w:r>
      <w:r w:rsidR="00C743FF" w:rsidRPr="0013146B">
        <w:rPr>
          <w:rFonts w:ascii="Aptos SemiBold" w:hAnsi="Aptos SemiBold"/>
        </w:rPr>
        <w:t>successful collaboration</w:t>
      </w:r>
      <w:r w:rsidR="00C743FF" w:rsidRPr="00C743FF">
        <w:t xml:space="preserve"> on international research projects.</w:t>
      </w:r>
    </w:p>
    <w:p w14:paraId="2676F4FF" w14:textId="4503B3C3" w:rsidR="009748DF" w:rsidRDefault="004A7648" w:rsidP="00813E9D">
      <w:pPr>
        <w:pStyle w:val="Heading1"/>
      </w:pPr>
      <w: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0"/>
        <w:gridCol w:w="3680"/>
      </w:tblGrid>
      <w:tr w:rsidR="00176942" w14:paraId="28442460" w14:textId="77777777" w:rsidTr="00AA35E1">
        <w:tc>
          <w:tcPr>
            <w:tcW w:w="7110" w:type="dxa"/>
            <w:tcBorders>
              <w:top w:val="single" w:sz="4" w:space="0" w:color="auto"/>
            </w:tcBorders>
          </w:tcPr>
          <w:p w14:paraId="1BFEAF4E" w14:textId="490E770A" w:rsidR="00176942" w:rsidRDefault="00176942" w:rsidP="00176942">
            <w:r w:rsidRPr="00CA114C">
              <w:rPr>
                <w:rFonts w:ascii="Aptos SemiBold" w:hAnsi="Aptos SemiBold"/>
              </w:rPr>
              <w:t>Data Visualization</w:t>
            </w:r>
            <w:r>
              <w:rPr>
                <w:rFonts w:ascii="Aptos SemiBold" w:hAnsi="Aptos SemiBold"/>
              </w:rPr>
              <w:t>:</w:t>
            </w:r>
            <w:r w:rsidRPr="00D31647">
              <w:t xml:space="preserve"> Tableau</w:t>
            </w:r>
            <w:r>
              <w:t>,</w:t>
            </w:r>
            <w:r w:rsidR="00493BF5">
              <w:t xml:space="preserve"> Power BI,</w:t>
            </w:r>
            <w:r>
              <w:t xml:space="preserve"> Shiny, HTML,</w:t>
            </w:r>
            <w:r w:rsidRPr="00D31647">
              <w:t xml:space="preserve"> ggplot2</w:t>
            </w:r>
            <w:r>
              <w:t>, plotly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14980D55" w14:textId="5E7E8C69" w:rsidR="00176942" w:rsidRDefault="00176942" w:rsidP="00176942">
            <w:r w:rsidRPr="009A1B96">
              <w:rPr>
                <w:rFonts w:ascii="Aptos SemiBold" w:hAnsi="Aptos SemiBold"/>
              </w:rPr>
              <w:t>Data Analysis</w:t>
            </w:r>
            <w:r>
              <w:t xml:space="preserve">: </w:t>
            </w:r>
            <w:r w:rsidRPr="00D31647">
              <w:t>Python</w:t>
            </w:r>
            <w:r>
              <w:t>, R,</w:t>
            </w:r>
            <w:r w:rsidRPr="009A1B96">
              <w:t xml:space="preserve"> </w:t>
            </w:r>
            <w:r>
              <w:t>SQL</w:t>
            </w:r>
          </w:p>
        </w:tc>
      </w:tr>
      <w:tr w:rsidR="00176942" w14:paraId="1E7F4CEF" w14:textId="77777777" w:rsidTr="00632812">
        <w:tc>
          <w:tcPr>
            <w:tcW w:w="7110" w:type="dxa"/>
          </w:tcPr>
          <w:p w14:paraId="59343254" w14:textId="002ACD84" w:rsidR="00176942" w:rsidRDefault="00176942" w:rsidP="00176942">
            <w:r>
              <w:rPr>
                <w:rFonts w:ascii="Aptos SemiBold" w:hAnsi="Aptos SemiBold"/>
              </w:rPr>
              <w:t>Machine</w:t>
            </w:r>
            <w:r w:rsidRPr="00B37BB3">
              <w:rPr>
                <w:rFonts w:ascii="Aptos SemiBold" w:hAnsi="Aptos SemiBold"/>
              </w:rPr>
              <w:t xml:space="preserve"> Learning:</w:t>
            </w:r>
            <w:r>
              <w:rPr>
                <w:rFonts w:ascii="Aptos SemiBold" w:hAnsi="Aptos SemiBold"/>
              </w:rPr>
              <w:t xml:space="preserve"> </w:t>
            </w:r>
            <w:r w:rsidR="001D4504">
              <w:t>Classification, Regression</w:t>
            </w:r>
            <w:r>
              <w:t xml:space="preserve">, </w:t>
            </w:r>
            <w:r w:rsidRPr="00D31647">
              <w:t>Clustering, PCA</w:t>
            </w:r>
          </w:p>
        </w:tc>
        <w:tc>
          <w:tcPr>
            <w:tcW w:w="3680" w:type="dxa"/>
          </w:tcPr>
          <w:p w14:paraId="427BB298" w14:textId="076F41F0" w:rsidR="00176942" w:rsidRDefault="00176942" w:rsidP="00176942">
            <w:r w:rsidRPr="00DE24A9">
              <w:rPr>
                <w:rFonts w:ascii="Aptos SemiBold" w:hAnsi="Aptos SemiBold"/>
              </w:rPr>
              <w:t>Deep Learning:</w:t>
            </w:r>
            <w:r>
              <w:t xml:space="preserve"> Pytorch, Keras</w:t>
            </w:r>
            <w:r w:rsidR="00296EED">
              <w:t>, ANN</w:t>
            </w:r>
          </w:p>
        </w:tc>
      </w:tr>
      <w:tr w:rsidR="00176942" w14:paraId="451E3FF6" w14:textId="77777777" w:rsidTr="00632812">
        <w:trPr>
          <w:trHeight w:val="486"/>
        </w:trPr>
        <w:tc>
          <w:tcPr>
            <w:tcW w:w="7110" w:type="dxa"/>
          </w:tcPr>
          <w:p w14:paraId="14B72CE4" w14:textId="34B6F4F4" w:rsidR="00176942" w:rsidRDefault="00176942" w:rsidP="00176942">
            <w:r w:rsidRPr="009A1B96">
              <w:rPr>
                <w:rFonts w:ascii="Aptos SemiBold" w:hAnsi="Aptos SemiBold"/>
              </w:rPr>
              <w:t>NLP</w:t>
            </w:r>
            <w:r w:rsidRPr="001977D1">
              <w:t>:</w:t>
            </w:r>
            <w:r w:rsidRPr="00D31647">
              <w:t xml:space="preserve"> scikit</w:t>
            </w:r>
            <w:r w:rsidR="003446FA">
              <w:t>-</w:t>
            </w:r>
            <w:r w:rsidRPr="00D31647">
              <w:t>learn,</w:t>
            </w:r>
            <w:r w:rsidRPr="00DD4F39">
              <w:t xml:space="preserve"> </w:t>
            </w:r>
            <w:r w:rsidRPr="00D31647">
              <w:t>spaCy</w:t>
            </w:r>
            <w:r>
              <w:t>,</w:t>
            </w:r>
            <w:r w:rsidRPr="00D31647">
              <w:t xml:space="preserve"> Transformers, Hugging Face</w:t>
            </w:r>
            <w:r>
              <w:t>, OpenAI GPT</w:t>
            </w:r>
            <w:r w:rsidR="00D47A51">
              <w:t>-</w:t>
            </w:r>
            <w:r>
              <w:t>4</w:t>
            </w:r>
            <w:r w:rsidRPr="00D31647">
              <w:t xml:space="preserve"> </w:t>
            </w:r>
          </w:p>
        </w:tc>
        <w:tc>
          <w:tcPr>
            <w:tcW w:w="3680" w:type="dxa"/>
          </w:tcPr>
          <w:p w14:paraId="5241E5EB" w14:textId="0C0E5469" w:rsidR="00176942" w:rsidRDefault="00176942" w:rsidP="00176942">
            <w:r w:rsidRPr="00F13D4D">
              <w:rPr>
                <w:rFonts w:ascii="Aptos SemiBold" w:hAnsi="Aptos SemiBold"/>
              </w:rPr>
              <w:t>Version control:</w:t>
            </w:r>
            <w:r>
              <w:t xml:space="preserve"> </w:t>
            </w:r>
            <w:r w:rsidRPr="00D31647">
              <w:t>Git/GitHub</w:t>
            </w:r>
          </w:p>
        </w:tc>
      </w:tr>
    </w:tbl>
    <w:p w14:paraId="15124734" w14:textId="0663FD93" w:rsidR="00AD2E85" w:rsidRPr="00C743FF" w:rsidRDefault="00AD2E85" w:rsidP="000B1917">
      <w:pPr>
        <w:pStyle w:val="Heading1"/>
      </w:pPr>
      <w:r w:rsidRPr="00C743FF"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  <w:gridCol w:w="3235"/>
      </w:tblGrid>
      <w:tr w:rsidR="00AD2E85" w:rsidRPr="00AD2E85" w14:paraId="1993951C" w14:textId="77777777" w:rsidTr="00AA35E1">
        <w:tc>
          <w:tcPr>
            <w:tcW w:w="755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88BC54" w14:textId="21C537D5" w:rsidR="00AD2E85" w:rsidRPr="00AD2E85" w:rsidRDefault="00AD2E85" w:rsidP="00AD2E85">
            <w:r w:rsidRPr="00AD2E85">
              <w:rPr>
                <w:b/>
                <w:bCs/>
              </w:rPr>
              <w:t>Virginia Modeling, Analysis, &amp; Simulation Center (VMASC)</w:t>
            </w:r>
            <w:r w:rsidRPr="00AD2E85">
              <w:rPr>
                <w:b/>
                <w:bCs/>
              </w:rPr>
              <w:tab/>
            </w:r>
          </w:p>
        </w:tc>
        <w:tc>
          <w:tcPr>
            <w:tcW w:w="32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D9E02" w14:textId="0D6B0A63" w:rsidR="00AD2E85" w:rsidRPr="00642182" w:rsidRDefault="00AD2E85" w:rsidP="00642182">
            <w:pPr>
              <w:jc w:val="right"/>
            </w:pPr>
            <w:r w:rsidRPr="00642182">
              <w:t>Suffolk, VA</w:t>
            </w:r>
          </w:p>
        </w:tc>
      </w:tr>
      <w:tr w:rsidR="00AD2E85" w:rsidRPr="00AD2E85" w14:paraId="3B5EF98C" w14:textId="77777777" w:rsidTr="00642182"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4DCC199B" w14:textId="1F9B4744" w:rsidR="00AD2E85" w:rsidRPr="00AD2E85" w:rsidRDefault="00AD2E85" w:rsidP="00AD2E85">
            <w:r w:rsidRPr="00AD2E85">
              <w:rPr>
                <w:i/>
                <w:iCs/>
              </w:rPr>
              <w:t>Graduate Research Assistant</w:t>
            </w:r>
            <w:r w:rsidRPr="00AD2E85">
              <w:rPr>
                <w:i/>
                <w:iCs/>
              </w:rPr>
              <w:tab/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29FF1F42" w14:textId="1CAF44D5" w:rsidR="00AD2E85" w:rsidRPr="00642182" w:rsidRDefault="00AD2E85" w:rsidP="00642182">
            <w:pPr>
              <w:jc w:val="right"/>
            </w:pPr>
            <w:r w:rsidRPr="00AD2E85">
              <w:t>Sep 2022 – Present</w:t>
            </w:r>
          </w:p>
        </w:tc>
      </w:tr>
      <w:tr w:rsidR="00AD2E85" w:rsidRPr="00AD2E85" w14:paraId="70042403" w14:textId="77777777" w:rsidTr="00642182">
        <w:trPr>
          <w:trHeight w:val="1205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F96DE8" w14:textId="58F017C0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 xml:space="preserve">• </w:t>
            </w:r>
            <w:r w:rsidR="005F26D2">
              <w:t>Created a</w:t>
            </w:r>
            <w:r w:rsidR="00795B10">
              <w:t xml:space="preserve"> </w:t>
            </w:r>
            <w:r w:rsidR="00795B10" w:rsidRPr="003E4BF6">
              <w:rPr>
                <w:rFonts w:ascii="Aptos SemiBold" w:hAnsi="Aptos SemiBold"/>
              </w:rPr>
              <w:t>custom</w:t>
            </w:r>
            <w:r w:rsidR="005F26D2" w:rsidRPr="003E4BF6">
              <w:rPr>
                <w:rFonts w:ascii="Aptos SemiBold" w:hAnsi="Aptos SemiBold"/>
              </w:rPr>
              <w:t xml:space="preserve"> conversational </w:t>
            </w:r>
            <w:r w:rsidR="00E01E8D" w:rsidRPr="003E4BF6">
              <w:rPr>
                <w:rFonts w:ascii="Aptos SemiBold" w:hAnsi="Aptos SemiBold"/>
              </w:rPr>
              <w:t>LLM</w:t>
            </w:r>
            <w:r w:rsidR="005F26D2">
              <w:t xml:space="preserve"> (</w:t>
            </w:r>
            <w:r w:rsidR="00CA6FF6">
              <w:t>akin</w:t>
            </w:r>
            <w:r w:rsidR="005F26D2">
              <w:t xml:space="preserve"> </w:t>
            </w:r>
            <w:r w:rsidR="00CA6FF6">
              <w:t xml:space="preserve">to </w:t>
            </w:r>
            <w:r w:rsidR="005F26D2">
              <w:t>ChatGPT)</w:t>
            </w:r>
            <w:r w:rsidR="00E01E8D">
              <w:t xml:space="preserve"> f</w:t>
            </w:r>
            <w:r w:rsidR="00AD2E85" w:rsidRPr="00AD2E85">
              <w:t>ine-tun</w:t>
            </w:r>
            <w:r w:rsidR="00E01E8D">
              <w:t>ing</w:t>
            </w:r>
            <w:r w:rsidR="00AD2E85" w:rsidRPr="00AD2E85">
              <w:t xml:space="preserve"> Llama2 </w:t>
            </w:r>
            <w:r w:rsidR="005B1D51">
              <w:t>with</w:t>
            </w:r>
            <w:r w:rsidR="00DE0797">
              <w:t xml:space="preserve"> </w:t>
            </w:r>
            <w:r w:rsidR="00795B10">
              <w:t>a dataset</w:t>
            </w:r>
            <w:r w:rsidR="00310115">
              <w:t xml:space="preserve"> of 3</w:t>
            </w:r>
            <w:r w:rsidR="00CC0191">
              <w:t>30 news.</w:t>
            </w:r>
          </w:p>
          <w:p w14:paraId="5AFA5CBC" w14:textId="6DB4E82C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Trained </w:t>
            </w:r>
            <w:r w:rsidR="004366D3">
              <w:t>Machine Learning</w:t>
            </w:r>
            <w:r w:rsidR="00FD18AC">
              <w:t xml:space="preserve"> models (</w:t>
            </w:r>
            <w:r w:rsidR="00AD2E85" w:rsidRPr="00AD2E85">
              <w:t>KNN, RFC</w:t>
            </w:r>
            <w:r w:rsidR="00FD18AC">
              <w:t>)</w:t>
            </w:r>
            <w:r w:rsidR="004366D3">
              <w:t xml:space="preserve"> </w:t>
            </w:r>
            <w:r w:rsidR="00FD18AC">
              <w:t xml:space="preserve">and </w:t>
            </w:r>
            <w:r w:rsidR="00AD2E85" w:rsidRPr="00AD2E85">
              <w:t>fine-tuned NLP model</w:t>
            </w:r>
            <w:r w:rsidR="00D9226A">
              <w:t xml:space="preserve">s </w:t>
            </w:r>
            <w:r w:rsidR="00FD18AC">
              <w:t>(</w:t>
            </w:r>
            <w:r w:rsidR="00AD2E85" w:rsidRPr="00AD2E85">
              <w:t xml:space="preserve">BERT) </w:t>
            </w:r>
            <w:r w:rsidR="00102C45">
              <w:t>to classify frustration types</w:t>
            </w:r>
            <w:r w:rsidR="00AD2E85" w:rsidRPr="00AD2E85">
              <w:t xml:space="preserve">.  </w:t>
            </w:r>
          </w:p>
          <w:p w14:paraId="51C47116" w14:textId="389A6C84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CD31BF">
              <w:t>Designed and ma</w:t>
            </w:r>
            <w:r w:rsidR="00A53DBD">
              <w:t>i</w:t>
            </w:r>
            <w:r w:rsidR="00CD31BF">
              <w:t>nt</w:t>
            </w:r>
            <w:r w:rsidR="00A53DBD">
              <w:t>ained</w:t>
            </w:r>
            <w:r w:rsidR="00AD2E85" w:rsidRPr="00AD2E85">
              <w:t xml:space="preserve"> detailed documentation of models, algorithms, and reports on GitHub repositories</w:t>
            </w:r>
            <w:r w:rsidR="005F7D57">
              <w:t>.</w:t>
            </w:r>
          </w:p>
          <w:p w14:paraId="7F475E93" w14:textId="1403BE8D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 xml:space="preserve">Presented </w:t>
            </w:r>
            <w:r w:rsidR="005F7D57">
              <w:t xml:space="preserve">poster </w:t>
            </w:r>
            <w:r w:rsidR="00AD2E85" w:rsidRPr="00AD2E85">
              <w:t xml:space="preserve">at a research conference in Pittsburgh, </w:t>
            </w:r>
            <w:r>
              <w:t xml:space="preserve">and </w:t>
            </w:r>
            <w:r w:rsidR="00AD2E85" w:rsidRPr="00AD2E85">
              <w:t>attended others in Arlington</w:t>
            </w:r>
            <w:r w:rsidR="005F7D57">
              <w:t>, VA,</w:t>
            </w:r>
            <w:r w:rsidR="00AD2E85" w:rsidRPr="00AD2E85">
              <w:t xml:space="preserve"> and Oxford, OH.</w:t>
            </w:r>
          </w:p>
        </w:tc>
      </w:tr>
      <w:tr w:rsidR="00642182" w:rsidRPr="00AD2E85" w14:paraId="1EACE565" w14:textId="77777777" w:rsidTr="00642182">
        <w:trPr>
          <w:trHeight w:val="235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000AEDB8" w14:textId="74C88A16" w:rsidR="00642182" w:rsidRDefault="00642182" w:rsidP="00AD2E85">
            <w:r w:rsidRPr="00AD2E85">
              <w:rPr>
                <w:b/>
                <w:bCs/>
              </w:rPr>
              <w:t>Old Dominion University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ECC4CD9" w14:textId="7A6D44AD" w:rsidR="00642182" w:rsidRDefault="00642182" w:rsidP="00642182">
            <w:pPr>
              <w:jc w:val="right"/>
            </w:pPr>
            <w:r w:rsidRPr="00AD2E85">
              <w:t>Norfolk, VA (Remote)</w:t>
            </w:r>
          </w:p>
        </w:tc>
      </w:tr>
      <w:tr w:rsidR="00642182" w:rsidRPr="00AD2E85" w14:paraId="479FC1BD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3F8279ED" w14:textId="1D044046" w:rsidR="00642182" w:rsidRDefault="00642182" w:rsidP="00AD2E85">
            <w:r w:rsidRPr="00AD2E85">
              <w:rPr>
                <w:i/>
                <w:iCs/>
              </w:rPr>
              <w:t>Social Media Data Analyst</w:t>
            </w:r>
            <w:r w:rsidR="003356A0">
              <w:rPr>
                <w:i/>
                <w:iCs/>
              </w:rPr>
              <w:t xml:space="preserve"> (</w:t>
            </w:r>
            <w:r w:rsidR="003356A0" w:rsidRPr="00AD2E85">
              <w:rPr>
                <w:i/>
                <w:iCs/>
              </w:rPr>
              <w:t>Consultant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72FF4FA7" w14:textId="5DE13995" w:rsidR="00642182" w:rsidRDefault="00642182" w:rsidP="00642182">
            <w:pPr>
              <w:jc w:val="right"/>
            </w:pPr>
            <w:r w:rsidRPr="00AD2E85">
              <w:t>Jul 2021 – Jan 2022</w:t>
            </w:r>
          </w:p>
        </w:tc>
      </w:tr>
      <w:tr w:rsidR="00642182" w:rsidRPr="00AD2E85" w14:paraId="41B98E7C" w14:textId="77777777" w:rsidTr="00C31BEA">
        <w:trPr>
          <w:trHeight w:val="1404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FD3D9" w14:textId="01B1AAC8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1E3E89">
              <w:t>Geolocated, filtered</w:t>
            </w:r>
            <w:r w:rsidR="003F16E2">
              <w:t>,</w:t>
            </w:r>
            <w:r w:rsidR="001E3E89">
              <w:t xml:space="preserve"> and </w:t>
            </w:r>
            <w:r w:rsidR="002F5CC1">
              <w:t>estimated</w:t>
            </w:r>
            <w:r w:rsidR="003F16E2">
              <w:t xml:space="preserve"> the tone of </w:t>
            </w:r>
            <w:r w:rsidR="00AD2E85" w:rsidRPr="00AD2E85">
              <w:rPr>
                <w:rFonts w:ascii="Aptos SemiBold" w:hAnsi="Aptos SemiBold"/>
              </w:rPr>
              <w:t>7.3</w:t>
            </w:r>
            <w:r w:rsidR="001E3E89" w:rsidRPr="003E4BF6">
              <w:rPr>
                <w:rFonts w:ascii="Aptos SemiBold" w:hAnsi="Aptos SemiBold"/>
              </w:rPr>
              <w:t xml:space="preserve"> million</w:t>
            </w:r>
            <w:r w:rsidR="00AD2E85" w:rsidRPr="00AD2E85">
              <w:rPr>
                <w:rFonts w:ascii="Aptos SemiBold" w:hAnsi="Aptos SemiBold"/>
              </w:rPr>
              <w:t xml:space="preserve"> Tweets</w:t>
            </w:r>
            <w:r w:rsidR="003F16E2">
              <w:t xml:space="preserve"> through f</w:t>
            </w:r>
            <w:r w:rsidR="00AD2E85" w:rsidRPr="00AD2E85">
              <w:t>ine-tun</w:t>
            </w:r>
            <w:r w:rsidR="003F16E2">
              <w:t>ing</w:t>
            </w:r>
            <w:r w:rsidR="00AD2E85" w:rsidRPr="00AD2E85">
              <w:t xml:space="preserve"> </w:t>
            </w:r>
            <w:r w:rsidR="00983077">
              <w:t>fifteen</w:t>
            </w:r>
            <w:r w:rsidR="00BD24BC">
              <w:t xml:space="preserve"> </w:t>
            </w:r>
            <w:r w:rsidR="00AD2E85" w:rsidRPr="00AD2E85">
              <w:t>NLP models (spaCy, BERT, RoBERTa)</w:t>
            </w:r>
            <w:r w:rsidR="00166C44">
              <w:t xml:space="preserve"> and Statistical Analysis. Models were highly reliable</w:t>
            </w:r>
            <w:r w:rsidR="0048228A">
              <w:t xml:space="preserve">, </w:t>
            </w:r>
            <w:r w:rsidR="00166C44">
              <w:t xml:space="preserve">with a </w:t>
            </w:r>
            <w:r w:rsidR="002515E2">
              <w:t>mean accuracy of 72%.</w:t>
            </w:r>
          </w:p>
          <w:p w14:paraId="270F25F8" w14:textId="60A5E90E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Extracted, cleaned</w:t>
            </w:r>
            <w:r w:rsidR="002F5CC1">
              <w:t>, and pre-processed</w:t>
            </w:r>
            <w:r w:rsidR="00AD2E85" w:rsidRPr="00AD2E85">
              <w:t xml:space="preserve"> </w:t>
            </w:r>
            <w:r w:rsidR="00FD6244" w:rsidRPr="00FB67A2">
              <w:rPr>
                <w:rFonts w:ascii="Aptos SemiBold" w:hAnsi="Aptos SemiBold"/>
              </w:rPr>
              <w:t>1</w:t>
            </w:r>
            <w:r w:rsidR="00CF4074" w:rsidRPr="00FB67A2">
              <w:rPr>
                <w:rFonts w:ascii="Aptos SemiBold" w:hAnsi="Aptos SemiBold"/>
              </w:rPr>
              <w:t>5</w:t>
            </w:r>
            <w:r w:rsidR="00AD2E85" w:rsidRPr="00FB67A2">
              <w:rPr>
                <w:rFonts w:ascii="Aptos SemiBold" w:hAnsi="Aptos SemiBold"/>
              </w:rPr>
              <w:t>.</w:t>
            </w:r>
            <w:r w:rsidR="00FD6244" w:rsidRPr="00FB67A2">
              <w:rPr>
                <w:rFonts w:ascii="Aptos SemiBold" w:hAnsi="Aptos SemiBold"/>
              </w:rPr>
              <w:t>5</w:t>
            </w:r>
            <w:r w:rsidR="007115B8" w:rsidRPr="00FB67A2">
              <w:rPr>
                <w:rFonts w:ascii="Aptos SemiBold" w:hAnsi="Aptos SemiBold"/>
              </w:rPr>
              <w:t xml:space="preserve"> million</w:t>
            </w:r>
            <w:r w:rsidR="00AD2E85" w:rsidRPr="00FB67A2">
              <w:rPr>
                <w:rFonts w:ascii="Aptos SemiBold" w:hAnsi="Aptos SemiBold"/>
              </w:rPr>
              <w:t xml:space="preserve"> Tweets</w:t>
            </w:r>
            <w:r w:rsidR="00CF4074">
              <w:t xml:space="preserve"> in multiple languages</w:t>
            </w:r>
            <w:r w:rsidR="00AD2E85" w:rsidRPr="00AD2E85">
              <w:t xml:space="preserve"> with Twitter’s API and Python.</w:t>
            </w:r>
            <w:r w:rsidR="007E79F8">
              <w:t xml:space="preserve"> </w:t>
            </w:r>
          </w:p>
          <w:p w14:paraId="0B305192" w14:textId="3A67E011" w:rsidR="00AD2E85" w:rsidRPr="00AD2E85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7A03A7">
              <w:t>Created</w:t>
            </w:r>
            <w:r w:rsidR="00AD2E85" w:rsidRPr="00AD2E85">
              <w:t xml:space="preserve"> dashboards with Tableau and Google Data Studio </w:t>
            </w:r>
            <w:r w:rsidR="00F4170D">
              <w:t>to represent</w:t>
            </w:r>
            <w:r w:rsidR="00AD2E85" w:rsidRPr="00AD2E85">
              <w:t xml:space="preserve"> migration data</w:t>
            </w:r>
            <w:r w:rsidR="00FD022E">
              <w:t>.</w:t>
            </w:r>
          </w:p>
          <w:p w14:paraId="56D8441A" w14:textId="2BB9F81B" w:rsidR="00642182" w:rsidRPr="00642182" w:rsidRDefault="00642182" w:rsidP="0013146B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AD2E85" w:rsidRPr="00AD2E85">
              <w:t>Collaborated with teams from Norway, Colombia, Greece, and the US</w:t>
            </w:r>
            <w:r w:rsidR="00D05557">
              <w:t xml:space="preserve"> on </w:t>
            </w:r>
            <w:r w:rsidR="00FB03EE">
              <w:t xml:space="preserve">a </w:t>
            </w:r>
            <w:r w:rsidR="00C63CB7">
              <w:t xml:space="preserve">$1.4M </w:t>
            </w:r>
            <w:r w:rsidR="005222AA">
              <w:t>Minerva r</w:t>
            </w:r>
            <w:r w:rsidR="00C63CB7">
              <w:t>esearch initiative.</w:t>
            </w:r>
          </w:p>
        </w:tc>
      </w:tr>
      <w:tr w:rsidR="00642182" w:rsidRPr="00AD2E85" w14:paraId="28DC1C81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66DC88F3" w14:textId="29D1A6D1" w:rsidR="00642182" w:rsidRDefault="00642182" w:rsidP="00AD2E85">
            <w:r w:rsidRPr="00AD2E85">
              <w:rPr>
                <w:b/>
                <w:bCs/>
                <w:lang w:val="es-CO"/>
              </w:rPr>
              <w:t>Universidad del Norte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069BFA40" w14:textId="481AFE57" w:rsidR="00642182" w:rsidRDefault="00642182" w:rsidP="00642182">
            <w:pPr>
              <w:jc w:val="right"/>
            </w:pPr>
            <w:r w:rsidRPr="00AD2E85">
              <w:rPr>
                <w:lang w:val="es-CO"/>
              </w:rPr>
              <w:t>Barranquilla, Colombia</w:t>
            </w:r>
          </w:p>
        </w:tc>
      </w:tr>
      <w:tr w:rsidR="00642182" w:rsidRPr="00AD2E85" w14:paraId="31CF2F3E" w14:textId="77777777" w:rsidTr="00642182">
        <w:trPr>
          <w:trHeight w:val="231"/>
        </w:trPr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</w:tcPr>
          <w:p w14:paraId="2DD46ADC" w14:textId="499F0890" w:rsidR="00642182" w:rsidRDefault="00642182" w:rsidP="00AD2E85">
            <w:r w:rsidRPr="00AD2E85">
              <w:rPr>
                <w:i/>
                <w:iCs/>
              </w:rPr>
              <w:t>Social Media Data Analys</w:t>
            </w:r>
            <w:r w:rsidR="00043E4F">
              <w:rPr>
                <w:i/>
                <w:iCs/>
              </w:rPr>
              <w:t>t (Research Assistant</w:t>
            </w:r>
            <w:r w:rsidR="003356A0">
              <w:rPr>
                <w:i/>
                <w:iCs/>
              </w:rPr>
              <w:t>)</w:t>
            </w:r>
          </w:p>
        </w:tc>
        <w:tc>
          <w:tcPr>
            <w:tcW w:w="3235" w:type="dxa"/>
            <w:tcBorders>
              <w:top w:val="nil"/>
              <w:left w:val="nil"/>
              <w:bottom w:val="nil"/>
              <w:right w:val="nil"/>
            </w:tcBorders>
          </w:tcPr>
          <w:p w14:paraId="1F3E3DA2" w14:textId="7971E61C" w:rsidR="00642182" w:rsidRDefault="00642182" w:rsidP="00642182">
            <w:pPr>
              <w:jc w:val="right"/>
            </w:pPr>
            <w:r w:rsidRPr="00AD2E85">
              <w:t>Nov 2020 – Jun  2021</w:t>
            </w:r>
          </w:p>
        </w:tc>
      </w:tr>
      <w:tr w:rsidR="00642182" w:rsidRPr="00AD2E85" w14:paraId="5BF41271" w14:textId="77777777" w:rsidTr="00176942">
        <w:trPr>
          <w:trHeight w:val="1521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3EB1C" w14:textId="176AC81A" w:rsidR="003A7374" w:rsidRDefault="003A7374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Trained a Natural Language Understanding </w:t>
            </w:r>
            <w:r w:rsidRPr="003E4BF6">
              <w:rPr>
                <w:rFonts w:ascii="Aptos SemiBold" w:hAnsi="Aptos SemiBold"/>
              </w:rPr>
              <w:t xml:space="preserve">(NLU) model </w:t>
            </w:r>
            <w:r w:rsidRPr="00D25BAC">
              <w:t>with</w:t>
            </w:r>
            <w:r w:rsidRPr="003E4BF6">
              <w:rPr>
                <w:rFonts w:ascii="Aptos SemiBold" w:hAnsi="Aptos SemiBold"/>
              </w:rPr>
              <w:t xml:space="preserve"> IBM Watson</w:t>
            </w:r>
            <w:r w:rsidRPr="00642182">
              <w:t xml:space="preserve"> to semi-automate the identification of actors, factors, and relationships from news articles</w:t>
            </w:r>
            <w:r>
              <w:t>, achieving a final accuracy of 70%.</w:t>
            </w:r>
          </w:p>
          <w:p w14:paraId="3874812D" w14:textId="67B904BF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 xml:space="preserve">Gathered, filtered, and cleaned geo-tagged </w:t>
            </w:r>
            <w:r w:rsidR="00836839">
              <w:t>4</w:t>
            </w:r>
            <w:r w:rsidR="000B0AC7">
              <w:t>,680</w:t>
            </w:r>
            <w:r w:rsidR="00EA1A4B">
              <w:t xml:space="preserve"> </w:t>
            </w:r>
            <w:r w:rsidR="00444D1D">
              <w:t>T</w:t>
            </w:r>
            <w:r w:rsidRPr="00642182">
              <w:t>weets on migration using Twitter's API and Python.</w:t>
            </w:r>
          </w:p>
          <w:p w14:paraId="4CE9C44D" w14:textId="070E8AD5" w:rsidR="00642182" w:rsidRPr="00642182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Pr="00642182">
              <w:t>Conducted a lexicon-based Sentiment Analysis of Tweets to spot xenophobic trends.</w:t>
            </w:r>
          </w:p>
          <w:p w14:paraId="74542A9F" w14:textId="2F6F9638" w:rsidR="00703703" w:rsidRPr="00D31647" w:rsidRDefault="00642182" w:rsidP="003E4BF6">
            <w:pPr>
              <w:jc w:val="both"/>
            </w:pPr>
            <w:r w:rsidRPr="000E2600">
              <w:rPr>
                <w:sz w:val="20"/>
                <w:szCs w:val="20"/>
              </w:rPr>
              <w:t>•</w:t>
            </w:r>
            <w:r>
              <w:t xml:space="preserve"> </w:t>
            </w:r>
            <w:r w:rsidR="00B922D2">
              <w:t xml:space="preserve">Determined key actors </w:t>
            </w:r>
            <w:r w:rsidR="007258FF">
              <w:t>of</w:t>
            </w:r>
            <w:r w:rsidR="003424B2">
              <w:t xml:space="preserve"> </w:t>
            </w:r>
            <w:r w:rsidR="00821157">
              <w:t>a</w:t>
            </w:r>
            <w:r w:rsidR="007258FF">
              <w:t xml:space="preserve"> Twitter</w:t>
            </w:r>
            <w:r w:rsidR="003424B2">
              <w:t xml:space="preserve"> c</w:t>
            </w:r>
            <w:r w:rsidR="00F3369E">
              <w:t>onversation</w:t>
            </w:r>
            <w:r w:rsidR="003424B2">
              <w:t xml:space="preserve"> </w:t>
            </w:r>
            <w:r w:rsidR="00F3369E">
              <w:t>about migratio</w:t>
            </w:r>
            <w:r w:rsidR="001E77FE">
              <w:t>n</w:t>
            </w:r>
            <w:r w:rsidR="00E563BB">
              <w:t xml:space="preserve"> </w:t>
            </w:r>
            <w:r w:rsidR="009C0CD0">
              <w:t xml:space="preserve">through </w:t>
            </w:r>
            <w:r w:rsidR="007258FF">
              <w:t xml:space="preserve">Social </w:t>
            </w:r>
            <w:r w:rsidR="009C0CD0">
              <w:t xml:space="preserve">Network </w:t>
            </w:r>
            <w:r w:rsidRPr="00642182">
              <w:t xml:space="preserve">Analysis with Gephi. </w:t>
            </w:r>
          </w:p>
        </w:tc>
      </w:tr>
    </w:tbl>
    <w:p w14:paraId="7C992118" w14:textId="689F9BFA" w:rsidR="00642182" w:rsidRPr="00744EDF" w:rsidRDefault="00642182" w:rsidP="000B1917">
      <w:pPr>
        <w:pStyle w:val="Heading1"/>
      </w:pPr>
      <w:r w:rsidRPr="00744ED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42182" w14:paraId="4AD196EA" w14:textId="77777777" w:rsidTr="00AA35E1">
        <w:tc>
          <w:tcPr>
            <w:tcW w:w="5395" w:type="dxa"/>
            <w:tcBorders>
              <w:top w:val="single" w:sz="4" w:space="0" w:color="auto"/>
            </w:tcBorders>
          </w:tcPr>
          <w:p w14:paraId="19979087" w14:textId="77777777" w:rsidR="00642182" w:rsidRPr="00744EDF" w:rsidRDefault="00642182" w:rsidP="00B91D83">
            <w:pPr>
              <w:jc w:val="both"/>
              <w:rPr>
                <w:b/>
                <w:bCs/>
              </w:rPr>
            </w:pPr>
            <w:r w:rsidRPr="00744EDF">
              <w:rPr>
                <w:b/>
                <w:bCs/>
              </w:rPr>
              <w:t>Old Dominion University</w:t>
            </w:r>
          </w:p>
        </w:tc>
        <w:tc>
          <w:tcPr>
            <w:tcW w:w="5395" w:type="dxa"/>
            <w:tcBorders>
              <w:top w:val="single" w:sz="4" w:space="0" w:color="auto"/>
            </w:tcBorders>
          </w:tcPr>
          <w:p w14:paraId="669059CA" w14:textId="59D9D5E9" w:rsidR="00642182" w:rsidRDefault="00642182" w:rsidP="00B91D83">
            <w:pPr>
              <w:jc w:val="right"/>
              <w:rPr>
                <w:b/>
                <w:bCs/>
              </w:rPr>
            </w:pPr>
            <w:r>
              <w:t>Norfolk, VA</w:t>
            </w:r>
          </w:p>
        </w:tc>
      </w:tr>
      <w:tr w:rsidR="00642182" w14:paraId="5D111698" w14:textId="77777777" w:rsidTr="00B91D83">
        <w:trPr>
          <w:trHeight w:val="350"/>
        </w:trPr>
        <w:tc>
          <w:tcPr>
            <w:tcW w:w="5395" w:type="dxa"/>
          </w:tcPr>
          <w:p w14:paraId="65976480" w14:textId="4C257F05" w:rsidR="00642182" w:rsidRDefault="00642182" w:rsidP="00B91D83">
            <w:pPr>
              <w:jc w:val="both"/>
              <w:rPr>
                <w:b/>
                <w:bCs/>
              </w:rPr>
            </w:pPr>
            <w:r w:rsidRPr="000F2967">
              <w:t>M.Sc. Modeling and Simulation Engineering</w:t>
            </w:r>
            <w:r w:rsidR="00AB27B5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78747B">
              <w:t>6</w:t>
            </w:r>
          </w:p>
        </w:tc>
        <w:tc>
          <w:tcPr>
            <w:tcW w:w="5395" w:type="dxa"/>
          </w:tcPr>
          <w:p w14:paraId="7BF76600" w14:textId="44ECF60C" w:rsidR="00642182" w:rsidRDefault="00642182" w:rsidP="00B91D83">
            <w:pPr>
              <w:jc w:val="right"/>
              <w:rPr>
                <w:b/>
                <w:bCs/>
              </w:rPr>
            </w:pPr>
            <w:r w:rsidRPr="00DA68A6">
              <w:t xml:space="preserve">Aug 2022 – </w:t>
            </w:r>
            <w:r w:rsidR="00AF279A">
              <w:t>Aug</w:t>
            </w:r>
            <w:r w:rsidRPr="00DA68A6">
              <w:t xml:space="preserve"> 2024 (expected)</w:t>
            </w:r>
          </w:p>
        </w:tc>
      </w:tr>
      <w:tr w:rsidR="00642182" w14:paraId="7F20A35D" w14:textId="77777777" w:rsidTr="00B91D83">
        <w:tc>
          <w:tcPr>
            <w:tcW w:w="5395" w:type="dxa"/>
          </w:tcPr>
          <w:p w14:paraId="739CA426" w14:textId="77777777" w:rsidR="00642182" w:rsidRPr="00744EDF" w:rsidRDefault="00642182" w:rsidP="00B91D83">
            <w:pPr>
              <w:rPr>
                <w:b/>
                <w:bCs/>
              </w:rPr>
            </w:pPr>
            <w:r w:rsidRPr="00744EDF">
              <w:rPr>
                <w:b/>
                <w:bCs/>
              </w:rPr>
              <w:t>Correlation One</w:t>
            </w:r>
          </w:p>
        </w:tc>
        <w:tc>
          <w:tcPr>
            <w:tcW w:w="5395" w:type="dxa"/>
          </w:tcPr>
          <w:p w14:paraId="5B524B53" w14:textId="42550454" w:rsidR="00642182" w:rsidRPr="00DA68A6" w:rsidRDefault="00642182" w:rsidP="00B91D83">
            <w:pPr>
              <w:jc w:val="right"/>
            </w:pPr>
            <w:r>
              <w:t>New York, NY (Remote)</w:t>
            </w:r>
          </w:p>
        </w:tc>
      </w:tr>
      <w:tr w:rsidR="00642182" w14:paraId="17245FAE" w14:textId="77777777" w:rsidTr="00B91D83">
        <w:trPr>
          <w:trHeight w:val="350"/>
        </w:trPr>
        <w:tc>
          <w:tcPr>
            <w:tcW w:w="5395" w:type="dxa"/>
          </w:tcPr>
          <w:p w14:paraId="22281C6D" w14:textId="77777777" w:rsidR="00642182" w:rsidRPr="000F2967" w:rsidRDefault="00642182" w:rsidP="00B91D83">
            <w:r w:rsidRPr="000F2967">
              <w:t>Data Science for All (Bootcamp)</w:t>
            </w:r>
          </w:p>
        </w:tc>
        <w:tc>
          <w:tcPr>
            <w:tcW w:w="5395" w:type="dxa"/>
          </w:tcPr>
          <w:p w14:paraId="77D73BF7" w14:textId="434DB054" w:rsidR="00642182" w:rsidRPr="007E12FF" w:rsidRDefault="00642182" w:rsidP="00B91D83">
            <w:pPr>
              <w:jc w:val="right"/>
              <w:rPr>
                <w:lang w:val="es-ES"/>
              </w:rPr>
            </w:pPr>
            <w:r w:rsidRPr="000F2967">
              <w:rPr>
                <w:lang w:val="es-ES"/>
              </w:rPr>
              <w:t>Mar 2022 – Jul 2022</w:t>
            </w:r>
          </w:p>
        </w:tc>
      </w:tr>
      <w:tr w:rsidR="00642182" w14:paraId="3F9B81F0" w14:textId="77777777" w:rsidTr="00B91D83">
        <w:tc>
          <w:tcPr>
            <w:tcW w:w="5395" w:type="dxa"/>
          </w:tcPr>
          <w:p w14:paraId="69774DE1" w14:textId="77777777" w:rsidR="00642182" w:rsidRPr="00744EDF" w:rsidRDefault="00642182" w:rsidP="00B91D83">
            <w:pPr>
              <w:rPr>
                <w:b/>
                <w:bCs/>
                <w:lang w:val="es-CO"/>
              </w:rPr>
            </w:pPr>
            <w:r w:rsidRPr="00744EDF">
              <w:rPr>
                <w:b/>
                <w:bCs/>
                <w:lang w:val="es-ES"/>
              </w:rPr>
              <w:t>Universidad del Norte</w:t>
            </w:r>
          </w:p>
        </w:tc>
        <w:tc>
          <w:tcPr>
            <w:tcW w:w="5395" w:type="dxa"/>
          </w:tcPr>
          <w:p w14:paraId="20F3AF5F" w14:textId="4AE131BE" w:rsidR="00642182" w:rsidRPr="00DA68A6" w:rsidRDefault="00642182" w:rsidP="00B91D83">
            <w:pPr>
              <w:jc w:val="right"/>
            </w:pPr>
            <w:r>
              <w:t>Barranquilla, Colombia</w:t>
            </w:r>
          </w:p>
        </w:tc>
      </w:tr>
      <w:tr w:rsidR="00642182" w14:paraId="36E70FB4" w14:textId="77777777" w:rsidTr="00176942">
        <w:trPr>
          <w:trHeight w:val="450"/>
        </w:trPr>
        <w:tc>
          <w:tcPr>
            <w:tcW w:w="5395" w:type="dxa"/>
          </w:tcPr>
          <w:p w14:paraId="4BD4B764" w14:textId="302DC61B" w:rsidR="00642182" w:rsidRPr="00AF5EB3" w:rsidRDefault="00642182" w:rsidP="00B91D83">
            <w:r w:rsidRPr="00744EDF">
              <w:t>B.Sc. Industrial Engineering</w:t>
            </w:r>
            <w:r w:rsidR="00AF5EB3">
              <w:t xml:space="preserve"> </w:t>
            </w:r>
            <w:r w:rsidR="00AF5EB3">
              <w:rPr>
                <w:color w:val="7F7F7F" w:themeColor="text1" w:themeTint="80"/>
              </w:rPr>
              <w:t xml:space="preserve">- </w:t>
            </w:r>
            <w:r w:rsidR="00AF5EB3" w:rsidRPr="00AF5EB3">
              <w:t>GPA: 3.</w:t>
            </w:r>
            <w:r w:rsidR="0078747B">
              <w:t>6</w:t>
            </w:r>
          </w:p>
        </w:tc>
        <w:tc>
          <w:tcPr>
            <w:tcW w:w="5395" w:type="dxa"/>
          </w:tcPr>
          <w:p w14:paraId="3A8C640D" w14:textId="4F5D11AC" w:rsidR="00642182" w:rsidRPr="00744EDF" w:rsidRDefault="00642182" w:rsidP="00B91D83">
            <w:pPr>
              <w:jc w:val="right"/>
            </w:pPr>
            <w:r w:rsidRPr="00744EDF">
              <w:t>Jan 2017 – Mar 2022</w:t>
            </w:r>
          </w:p>
        </w:tc>
      </w:tr>
    </w:tbl>
    <w:p w14:paraId="6D42D393" w14:textId="407BD45E" w:rsidR="00722B2A" w:rsidRPr="00722B2A" w:rsidRDefault="00AA35E1" w:rsidP="000B191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4B80A9" wp14:editId="781BD434">
                <wp:simplePos x="0" y="0"/>
                <wp:positionH relativeFrom="column">
                  <wp:posOffset>16510</wp:posOffset>
                </wp:positionH>
                <wp:positionV relativeFrom="paragraph">
                  <wp:posOffset>154728</wp:posOffset>
                </wp:positionV>
                <wp:extent cx="6849534" cy="0"/>
                <wp:effectExtent l="0" t="0" r="0" b="0"/>
                <wp:wrapNone/>
                <wp:docPr id="5189275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F4AC0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2.2pt" to="540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22B2A" w:rsidRPr="00722B2A">
        <w:t>PUBLICATIONS</w:t>
      </w:r>
    </w:p>
    <w:p w14:paraId="37BBA4CA" w14:textId="620535C8" w:rsidR="00722B2A" w:rsidRPr="00722B2A" w:rsidRDefault="006C2455" w:rsidP="005B0D8B">
      <w:pPr>
        <w:spacing w:after="80" w:line="240" w:lineRule="auto"/>
        <w:jc w:val="both"/>
      </w:pPr>
      <w:r w:rsidRPr="000E2600">
        <w:rPr>
          <w:sz w:val="20"/>
          <w:szCs w:val="20"/>
        </w:rPr>
        <w:t>•</w:t>
      </w:r>
      <w:r>
        <w:t xml:space="preserve"> </w:t>
      </w:r>
      <w:r w:rsidR="00722B2A" w:rsidRPr="00722B2A">
        <w:t>Erika</w:t>
      </w:r>
      <w:r w:rsidR="00722B2A">
        <w:t xml:space="preserve"> </w:t>
      </w:r>
      <w:r w:rsidR="00722B2A" w:rsidRPr="00722B2A">
        <w:t>Frydenlun</w:t>
      </w:r>
      <w:r w:rsidR="00722B2A">
        <w:t>d</w:t>
      </w:r>
      <w:r w:rsidR="00722B2A" w:rsidRPr="00722B2A">
        <w:t xml:space="preserve">, </w:t>
      </w:r>
      <w:r w:rsidR="00722B2A" w:rsidRPr="00722B2A">
        <w:rPr>
          <w:b/>
          <w:bCs/>
        </w:rPr>
        <w:t>Joseph Martínez</w:t>
      </w:r>
      <w:r w:rsidR="00722B2A" w:rsidRPr="00722B2A">
        <w:t>, Jose J. Padilla, Katherine Palacio, and David Shuttleworth. "Modeler in a Box: How Can Large Language Models Aid in the Simulation Modeling Process?" SIMULATION, (2023)</w:t>
      </w:r>
      <w:r w:rsidR="00D73D1A">
        <w:t xml:space="preserve"> </w:t>
      </w:r>
      <w:r w:rsidR="00722B2A" w:rsidRPr="00722B2A">
        <w:t>[Under revision]</w:t>
      </w:r>
      <w:r w:rsidR="00AA35E1">
        <w:t>.</w:t>
      </w:r>
    </w:p>
    <w:p w14:paraId="7C0281E4" w14:textId="4981531E" w:rsidR="00722B2A" w:rsidRDefault="006C2455" w:rsidP="005B0D8B">
      <w:pPr>
        <w:spacing w:line="240" w:lineRule="auto"/>
        <w:jc w:val="both"/>
      </w:pPr>
      <w:r w:rsidRPr="000E2600">
        <w:rPr>
          <w:sz w:val="20"/>
          <w:szCs w:val="20"/>
        </w:rPr>
        <w:t>•</w:t>
      </w:r>
      <w:r w:rsidR="00AA35E1">
        <w:rPr>
          <w:b/>
          <w:bCs/>
        </w:rPr>
        <w:t xml:space="preserve"> </w:t>
      </w:r>
      <w:r w:rsidR="00722B2A" w:rsidRPr="00722B2A">
        <w:rPr>
          <w:b/>
          <w:bCs/>
        </w:rPr>
        <w:t>Joseph Martínez</w:t>
      </w:r>
      <w:r w:rsidR="00722B2A" w:rsidRPr="00722B2A">
        <w:t>, Melissa Miller-Felton, Jose J. Padilla, Erika Frydenlund, and Katherine Palacio. “Behind Derogatory Terming for Venezuelan Migrants in Colombia: Xenophobia and Sexism Identification with Twitter Data and NLP." SBP-BRiMS 2023, (2023) [Poster session]</w:t>
      </w:r>
      <w:r w:rsidR="00D73D1A">
        <w:t xml:space="preserve">.  </w:t>
      </w:r>
    </w:p>
    <w:sectPr w:rsidR="00722B2A" w:rsidSect="00695D56">
      <w:headerReference w:type="default" r:id="rId8"/>
      <w:pgSz w:w="12240" w:h="15840"/>
      <w:pgMar w:top="720" w:right="720" w:bottom="720" w:left="720" w:header="576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00404" w14:textId="77777777" w:rsidR="007B5018" w:rsidRDefault="007B5018" w:rsidP="000F2967">
      <w:r>
        <w:separator/>
      </w:r>
    </w:p>
  </w:endnote>
  <w:endnote w:type="continuationSeparator" w:id="0">
    <w:p w14:paraId="7F502770" w14:textId="77777777" w:rsidR="007B5018" w:rsidRDefault="007B5018" w:rsidP="000F2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Extra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F2846" w14:textId="77777777" w:rsidR="007B5018" w:rsidRDefault="007B5018" w:rsidP="000F2967">
      <w:r>
        <w:separator/>
      </w:r>
    </w:p>
  </w:footnote>
  <w:footnote w:type="continuationSeparator" w:id="0">
    <w:p w14:paraId="4F9BA533" w14:textId="77777777" w:rsidR="007B5018" w:rsidRDefault="007B5018" w:rsidP="000F29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EC03A" w14:textId="6B7B47D5" w:rsidR="00EF78C7" w:rsidRPr="00695D56" w:rsidRDefault="007642D8" w:rsidP="00695D56">
    <w:pPr>
      <w:pStyle w:val="Header"/>
      <w:jc w:val="center"/>
      <w:rPr>
        <w:rFonts w:ascii="Aptos ExtraBold" w:hAnsi="Aptos ExtraBold"/>
        <w:sz w:val="28"/>
        <w:szCs w:val="28"/>
      </w:rPr>
    </w:pPr>
    <w:r w:rsidRPr="007642D8">
      <w:rPr>
        <w:rFonts w:ascii="Aptos ExtraBold" w:hAnsi="Aptos ExtraBol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7FA4F8" wp14:editId="398F6D96">
              <wp:simplePos x="0" y="0"/>
              <wp:positionH relativeFrom="column">
                <wp:posOffset>16793</wp:posOffset>
              </wp:positionH>
              <wp:positionV relativeFrom="paragraph">
                <wp:posOffset>-102985</wp:posOffset>
              </wp:positionV>
              <wp:extent cx="572877" cy="555766"/>
              <wp:effectExtent l="0" t="0" r="0" b="0"/>
              <wp:wrapNone/>
              <wp:docPr id="32" name="Freeform: Shape 31">
                <a:extLst xmlns:a="http://schemas.openxmlformats.org/drawingml/2006/main">
                  <a:ext uri="{FF2B5EF4-FFF2-40B4-BE49-F238E27FC236}">
                    <a16:creationId xmlns:a16="http://schemas.microsoft.com/office/drawing/2014/main" id="{AABE1172-BB02-E53E-39CA-434722A8EA7D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877" cy="555766"/>
                      </a:xfrm>
                      <a:custGeom>
                        <a:avLst/>
                        <a:gdLst>
                          <a:gd name="connsiteX0" fmla="*/ 303736 w 1213423"/>
                          <a:gd name="connsiteY0" fmla="*/ 1165 h 1214231"/>
                          <a:gd name="connsiteX1" fmla="*/ 297183 w 1213423"/>
                          <a:gd name="connsiteY1" fmla="*/ 18907 h 1214231"/>
                          <a:gd name="connsiteX2" fmla="*/ 330397 w 1213423"/>
                          <a:gd name="connsiteY2" fmla="*/ 33176 h 1214231"/>
                          <a:gd name="connsiteX3" fmla="*/ 364899 w 1213423"/>
                          <a:gd name="connsiteY3" fmla="*/ 16212 h 1214231"/>
                          <a:gd name="connsiteX4" fmla="*/ 363600 w 1213423"/>
                          <a:gd name="connsiteY4" fmla="*/ 2532 h 1214231"/>
                          <a:gd name="connsiteX5" fmla="*/ 303736 w 1213423"/>
                          <a:gd name="connsiteY5" fmla="*/ 1165 h 1214231"/>
                          <a:gd name="connsiteX6" fmla="*/ 409902 w 1213423"/>
                          <a:gd name="connsiteY6" fmla="*/ 2830 h 1214231"/>
                          <a:gd name="connsiteX7" fmla="*/ 407596 w 1213423"/>
                          <a:gd name="connsiteY7" fmla="*/ 17069 h 1214231"/>
                          <a:gd name="connsiteX8" fmla="*/ 442781 w 1213423"/>
                          <a:gd name="connsiteY8" fmla="*/ 33199 h 1214231"/>
                          <a:gd name="connsiteX9" fmla="*/ 479865 w 1213423"/>
                          <a:gd name="connsiteY9" fmla="*/ 73555 h 1214231"/>
                          <a:gd name="connsiteX10" fmla="*/ 460522 w 1213423"/>
                          <a:gd name="connsiteY10" fmla="*/ 111450 h 1214231"/>
                          <a:gd name="connsiteX11" fmla="*/ 445461 w 1213423"/>
                          <a:gd name="connsiteY11" fmla="*/ 111964 h 1214231"/>
                          <a:gd name="connsiteX12" fmla="*/ 444544 w 1213423"/>
                          <a:gd name="connsiteY12" fmla="*/ 116546 h 1214231"/>
                          <a:gd name="connsiteX13" fmla="*/ 445072 w 1213423"/>
                          <a:gd name="connsiteY13" fmla="*/ 178076 h 1214231"/>
                          <a:gd name="connsiteX14" fmla="*/ 471666 w 1213423"/>
                          <a:gd name="connsiteY14" fmla="*/ 179212 h 1214231"/>
                          <a:gd name="connsiteX15" fmla="*/ 476286 w 1213423"/>
                          <a:gd name="connsiteY15" fmla="*/ 163075 h 1214231"/>
                          <a:gd name="connsiteX16" fmla="*/ 496281 w 1213423"/>
                          <a:gd name="connsiteY16" fmla="*/ 143076 h 1214231"/>
                          <a:gd name="connsiteX17" fmla="*/ 510818 w 1213423"/>
                          <a:gd name="connsiteY17" fmla="*/ 142645 h 1214231"/>
                          <a:gd name="connsiteX18" fmla="*/ 511180 w 1213423"/>
                          <a:gd name="connsiteY18" fmla="*/ 73944 h 1214231"/>
                          <a:gd name="connsiteX19" fmla="*/ 510425 w 1213423"/>
                          <a:gd name="connsiteY19" fmla="*/ 3502 h 1214231"/>
                          <a:gd name="connsiteX20" fmla="*/ 409902 w 1213423"/>
                          <a:gd name="connsiteY20" fmla="*/ 2830 h 1214231"/>
                          <a:gd name="connsiteX21" fmla="*/ 561401 w 1213423"/>
                          <a:gd name="connsiteY21" fmla="*/ 1071 h 1214231"/>
                          <a:gd name="connsiteX22" fmla="*/ 555384 w 1213423"/>
                          <a:gd name="connsiteY22" fmla="*/ 17397 h 1214231"/>
                          <a:gd name="connsiteX23" fmla="*/ 568271 w 1213423"/>
                          <a:gd name="connsiteY23" fmla="*/ 33176 h 1214231"/>
                          <a:gd name="connsiteX24" fmla="*/ 587069 w 1213423"/>
                          <a:gd name="connsiteY24" fmla="*/ 18816 h 1214231"/>
                          <a:gd name="connsiteX25" fmla="*/ 561401 w 1213423"/>
                          <a:gd name="connsiteY25" fmla="*/ 1071 h 1214231"/>
                          <a:gd name="connsiteX26" fmla="*/ 633500 w 1213423"/>
                          <a:gd name="connsiteY26" fmla="*/ 1286 h 1214231"/>
                          <a:gd name="connsiteX27" fmla="*/ 626327 w 1213423"/>
                          <a:gd name="connsiteY27" fmla="*/ 18163 h 1214231"/>
                          <a:gd name="connsiteX28" fmla="*/ 626327 w 1213423"/>
                          <a:gd name="connsiteY28" fmla="*/ 29862 h 1214231"/>
                          <a:gd name="connsiteX29" fmla="*/ 631084 w 1213423"/>
                          <a:gd name="connsiteY29" fmla="*/ 31519 h 1214231"/>
                          <a:gd name="connsiteX30" fmla="*/ 766052 w 1213423"/>
                          <a:gd name="connsiteY30" fmla="*/ 31643 h 1214231"/>
                          <a:gd name="connsiteX31" fmla="*/ 767324 w 1213423"/>
                          <a:gd name="connsiteY31" fmla="*/ 2947 h 1214231"/>
                          <a:gd name="connsiteX32" fmla="*/ 633500 w 1213423"/>
                          <a:gd name="connsiteY32" fmla="*/ 1286 h 1214231"/>
                          <a:gd name="connsiteX33" fmla="*/ 814283 w 1213423"/>
                          <a:gd name="connsiteY33" fmla="*/ 1516 h 1214231"/>
                          <a:gd name="connsiteX34" fmla="*/ 812373 w 1213423"/>
                          <a:gd name="connsiteY34" fmla="*/ 17578 h 1214231"/>
                          <a:gd name="connsiteX35" fmla="*/ 791838 w 1213423"/>
                          <a:gd name="connsiteY35" fmla="*/ 39216 h 1214231"/>
                          <a:gd name="connsiteX36" fmla="*/ 775232 w 1213423"/>
                          <a:gd name="connsiteY36" fmla="*/ 53843 h 1214231"/>
                          <a:gd name="connsiteX37" fmla="*/ 756181 w 1213423"/>
                          <a:gd name="connsiteY37" fmla="*/ 75450 h 1214231"/>
                          <a:gd name="connsiteX38" fmla="*/ 737496 w 1213423"/>
                          <a:gd name="connsiteY38" fmla="*/ 100111 h 1214231"/>
                          <a:gd name="connsiteX39" fmla="*/ 738821 w 1213423"/>
                          <a:gd name="connsiteY39" fmla="*/ 106407 h 1214231"/>
                          <a:gd name="connsiteX40" fmla="*/ 754671 w 1213423"/>
                          <a:gd name="connsiteY40" fmla="*/ 107355 h 1214231"/>
                          <a:gd name="connsiteX41" fmla="*/ 770786 w 1213423"/>
                          <a:gd name="connsiteY41" fmla="*/ 108487 h 1214231"/>
                          <a:gd name="connsiteX42" fmla="*/ 774934 w 1213423"/>
                          <a:gd name="connsiteY42" fmla="*/ 165045 h 1214231"/>
                          <a:gd name="connsiteX43" fmla="*/ 790909 w 1213423"/>
                          <a:gd name="connsiteY43" fmla="*/ 218897 h 1214231"/>
                          <a:gd name="connsiteX44" fmla="*/ 806008 w 1213423"/>
                          <a:gd name="connsiteY44" fmla="*/ 165147 h 1214231"/>
                          <a:gd name="connsiteX45" fmla="*/ 832821 w 1213423"/>
                          <a:gd name="connsiteY45" fmla="*/ 107611 h 1214231"/>
                          <a:gd name="connsiteX46" fmla="*/ 848286 w 1213423"/>
                          <a:gd name="connsiteY46" fmla="*/ 127237 h 1214231"/>
                          <a:gd name="connsiteX47" fmla="*/ 849041 w 1213423"/>
                          <a:gd name="connsiteY47" fmla="*/ 142645 h 1214231"/>
                          <a:gd name="connsiteX48" fmla="*/ 864141 w 1213423"/>
                          <a:gd name="connsiteY48" fmla="*/ 142645 h 1214231"/>
                          <a:gd name="connsiteX49" fmla="*/ 879240 w 1213423"/>
                          <a:gd name="connsiteY49" fmla="*/ 142645 h 1214231"/>
                          <a:gd name="connsiteX50" fmla="*/ 879999 w 1213423"/>
                          <a:gd name="connsiteY50" fmla="*/ 127973 h 1214231"/>
                          <a:gd name="connsiteX51" fmla="*/ 900700 w 1213423"/>
                          <a:gd name="connsiteY51" fmla="*/ 107275 h 1214231"/>
                          <a:gd name="connsiteX52" fmla="*/ 915478 w 1213423"/>
                          <a:gd name="connsiteY52" fmla="*/ 106407 h 1214231"/>
                          <a:gd name="connsiteX53" fmla="*/ 915478 w 1213423"/>
                          <a:gd name="connsiteY53" fmla="*/ 54817 h 1214231"/>
                          <a:gd name="connsiteX54" fmla="*/ 914636 w 1213423"/>
                          <a:gd name="connsiteY54" fmla="*/ 2385 h 1214231"/>
                          <a:gd name="connsiteX55" fmla="*/ 888677 w 1213423"/>
                          <a:gd name="connsiteY55" fmla="*/ 2921 h 1214231"/>
                          <a:gd name="connsiteX56" fmla="*/ 884525 w 1213423"/>
                          <a:gd name="connsiteY56" fmla="*/ 6216 h 1214231"/>
                          <a:gd name="connsiteX57" fmla="*/ 884502 w 1213423"/>
                          <a:gd name="connsiteY57" fmla="*/ 36683 h 1214231"/>
                          <a:gd name="connsiteX58" fmla="*/ 864556 w 1213423"/>
                          <a:gd name="connsiteY58" fmla="*/ 75125 h 1214231"/>
                          <a:gd name="connsiteX59" fmla="*/ 844417 w 1213423"/>
                          <a:gd name="connsiteY59" fmla="*/ 37071 h 1214231"/>
                          <a:gd name="connsiteX60" fmla="*/ 832523 w 1213423"/>
                          <a:gd name="connsiteY60" fmla="*/ 1452 h 1214231"/>
                          <a:gd name="connsiteX61" fmla="*/ 820923 w 1213423"/>
                          <a:gd name="connsiteY61" fmla="*/ 531 h 1214231"/>
                          <a:gd name="connsiteX62" fmla="*/ 814283 w 1213423"/>
                          <a:gd name="connsiteY62" fmla="*/ 1516 h 1214231"/>
                          <a:gd name="connsiteX63" fmla="*/ 974316 w 1213423"/>
                          <a:gd name="connsiteY63" fmla="*/ 3830 h 1214231"/>
                          <a:gd name="connsiteX64" fmla="*/ 963879 w 1213423"/>
                          <a:gd name="connsiteY64" fmla="*/ 11663 h 1214231"/>
                          <a:gd name="connsiteX65" fmla="*/ 959915 w 1213423"/>
                          <a:gd name="connsiteY65" fmla="*/ 16374 h 1214231"/>
                          <a:gd name="connsiteX66" fmla="*/ 959942 w 1213423"/>
                          <a:gd name="connsiteY66" fmla="*/ 121035 h 1214231"/>
                          <a:gd name="connsiteX67" fmla="*/ 959998 w 1213423"/>
                          <a:gd name="connsiteY67" fmla="*/ 233124 h 1214231"/>
                          <a:gd name="connsiteX68" fmla="*/ 966842 w 1213423"/>
                          <a:gd name="connsiteY68" fmla="*/ 247091 h 1214231"/>
                          <a:gd name="connsiteX69" fmla="*/ 973663 w 1213423"/>
                          <a:gd name="connsiteY69" fmla="*/ 253625 h 1214231"/>
                          <a:gd name="connsiteX70" fmla="*/ 1085141 w 1213423"/>
                          <a:gd name="connsiteY70" fmla="*/ 253625 h 1214231"/>
                          <a:gd name="connsiteX71" fmla="*/ 1200099 w 1213423"/>
                          <a:gd name="connsiteY71" fmla="*/ 250605 h 1214231"/>
                          <a:gd name="connsiteX72" fmla="*/ 1204787 w 1213423"/>
                          <a:gd name="connsiteY72" fmla="*/ 247585 h 1214231"/>
                          <a:gd name="connsiteX73" fmla="*/ 1212261 w 1213423"/>
                          <a:gd name="connsiteY73" fmla="*/ 128343 h 1214231"/>
                          <a:gd name="connsiteX74" fmla="*/ 1212480 w 1213423"/>
                          <a:gd name="connsiteY74" fmla="*/ 22757 h 1214231"/>
                          <a:gd name="connsiteX75" fmla="*/ 1208932 w 1213423"/>
                          <a:gd name="connsiteY75" fmla="*/ 15196 h 1214231"/>
                          <a:gd name="connsiteX76" fmla="*/ 1204236 w 1213423"/>
                          <a:gd name="connsiteY76" fmla="*/ 7568 h 1214231"/>
                          <a:gd name="connsiteX77" fmla="*/ 1196456 w 1213423"/>
                          <a:gd name="connsiteY77" fmla="*/ 4389 h 1214231"/>
                          <a:gd name="connsiteX78" fmla="*/ 974316 w 1213423"/>
                          <a:gd name="connsiteY78" fmla="*/ 3830 h 1214231"/>
                          <a:gd name="connsiteX79" fmla="*/ 14041 w 1213423"/>
                          <a:gd name="connsiteY79" fmla="*/ 5069 h 1214231"/>
                          <a:gd name="connsiteX80" fmla="*/ 4578 w 1213423"/>
                          <a:gd name="connsiteY80" fmla="*/ 15045 h 1214231"/>
                          <a:gd name="connsiteX81" fmla="*/ 1166 w 1213423"/>
                          <a:gd name="connsiteY81" fmla="*/ 21851 h 1214231"/>
                          <a:gd name="connsiteX82" fmla="*/ 1192 w 1213423"/>
                          <a:gd name="connsiteY82" fmla="*/ 128358 h 1214231"/>
                          <a:gd name="connsiteX83" fmla="*/ 11995 w 1213423"/>
                          <a:gd name="connsiteY83" fmla="*/ 250005 h 1214231"/>
                          <a:gd name="connsiteX84" fmla="*/ 16903 w 1213423"/>
                          <a:gd name="connsiteY84" fmla="*/ 253625 h 1214231"/>
                          <a:gd name="connsiteX85" fmla="*/ 128207 w 1213423"/>
                          <a:gd name="connsiteY85" fmla="*/ 253625 h 1214231"/>
                          <a:gd name="connsiteX86" fmla="*/ 239511 w 1213423"/>
                          <a:gd name="connsiteY86" fmla="*/ 253625 h 1214231"/>
                          <a:gd name="connsiteX87" fmla="*/ 246442 w 1213423"/>
                          <a:gd name="connsiteY87" fmla="*/ 246887 h 1214231"/>
                          <a:gd name="connsiteX88" fmla="*/ 253376 w 1213423"/>
                          <a:gd name="connsiteY88" fmla="*/ 240149 h 1214231"/>
                          <a:gd name="connsiteX89" fmla="*/ 253406 w 1213423"/>
                          <a:gd name="connsiteY89" fmla="*/ 214801 h 1214231"/>
                          <a:gd name="connsiteX90" fmla="*/ 253417 w 1213423"/>
                          <a:gd name="connsiteY90" fmla="*/ 103444 h 1214231"/>
                          <a:gd name="connsiteX91" fmla="*/ 253402 w 1213423"/>
                          <a:gd name="connsiteY91" fmla="*/ 17435 h 1214231"/>
                          <a:gd name="connsiteX92" fmla="*/ 249831 w 1213423"/>
                          <a:gd name="connsiteY92" fmla="*/ 12418 h 1214231"/>
                          <a:gd name="connsiteX93" fmla="*/ 127354 w 1213423"/>
                          <a:gd name="connsiteY93" fmla="*/ 1683 h 1214231"/>
                          <a:gd name="connsiteX94" fmla="*/ 14041 w 1213423"/>
                          <a:gd name="connsiteY94" fmla="*/ 5069 h 1214231"/>
                          <a:gd name="connsiteX95" fmla="*/ 205534 w 1213423"/>
                          <a:gd name="connsiteY95" fmla="*/ 36879 h 1214231"/>
                          <a:gd name="connsiteX96" fmla="*/ 217209 w 1213423"/>
                          <a:gd name="connsiteY96" fmla="*/ 47063 h 1214231"/>
                          <a:gd name="connsiteX97" fmla="*/ 221611 w 1213423"/>
                          <a:gd name="connsiteY97" fmla="*/ 53560 h 1214231"/>
                          <a:gd name="connsiteX98" fmla="*/ 221641 w 1213423"/>
                          <a:gd name="connsiteY98" fmla="*/ 128384 h 1214231"/>
                          <a:gd name="connsiteX99" fmla="*/ 221667 w 1213423"/>
                          <a:gd name="connsiteY99" fmla="*/ 203212 h 1214231"/>
                          <a:gd name="connsiteX100" fmla="*/ 217859 w 1213423"/>
                          <a:gd name="connsiteY100" fmla="*/ 208410 h 1214231"/>
                          <a:gd name="connsiteX101" fmla="*/ 208531 w 1213423"/>
                          <a:gd name="connsiteY101" fmla="*/ 217764 h 1214231"/>
                          <a:gd name="connsiteX102" fmla="*/ 203009 w 1213423"/>
                          <a:gd name="connsiteY102" fmla="*/ 221916 h 1214231"/>
                          <a:gd name="connsiteX103" fmla="*/ 128162 w 1213423"/>
                          <a:gd name="connsiteY103" fmla="*/ 221890 h 1214231"/>
                          <a:gd name="connsiteX104" fmla="*/ 53311 w 1213423"/>
                          <a:gd name="connsiteY104" fmla="*/ 221860 h 1214231"/>
                          <a:gd name="connsiteX105" fmla="*/ 46694 w 1213423"/>
                          <a:gd name="connsiteY105" fmla="*/ 217379 h 1214231"/>
                          <a:gd name="connsiteX106" fmla="*/ 36502 w 1213423"/>
                          <a:gd name="connsiteY106" fmla="*/ 205175 h 1214231"/>
                          <a:gd name="connsiteX107" fmla="*/ 32927 w 1213423"/>
                          <a:gd name="connsiteY107" fmla="*/ 197459 h 1214231"/>
                          <a:gd name="connsiteX108" fmla="*/ 33014 w 1213423"/>
                          <a:gd name="connsiteY108" fmla="*/ 127018 h 1214231"/>
                          <a:gd name="connsiteX109" fmla="*/ 33100 w 1213423"/>
                          <a:gd name="connsiteY109" fmla="*/ 56580 h 1214231"/>
                          <a:gd name="connsiteX110" fmla="*/ 37189 w 1213423"/>
                          <a:gd name="connsiteY110" fmla="*/ 49053 h 1214231"/>
                          <a:gd name="connsiteX111" fmla="*/ 48804 w 1213423"/>
                          <a:gd name="connsiteY111" fmla="*/ 37438 h 1214231"/>
                          <a:gd name="connsiteX112" fmla="*/ 56331 w 1213423"/>
                          <a:gd name="connsiteY112" fmla="*/ 33349 h 1214231"/>
                          <a:gd name="connsiteX113" fmla="*/ 127297 w 1213423"/>
                          <a:gd name="connsiteY113" fmla="*/ 33270 h 1214231"/>
                          <a:gd name="connsiteX114" fmla="*/ 198264 w 1213423"/>
                          <a:gd name="connsiteY114" fmla="*/ 33187 h 1214231"/>
                          <a:gd name="connsiteX115" fmla="*/ 205534 w 1213423"/>
                          <a:gd name="connsiteY115" fmla="*/ 36879 h 1214231"/>
                          <a:gd name="connsiteX116" fmla="*/ 1164616 w 1213423"/>
                          <a:gd name="connsiteY116" fmla="*/ 37449 h 1214231"/>
                          <a:gd name="connsiteX117" fmla="*/ 1176318 w 1213423"/>
                          <a:gd name="connsiteY117" fmla="*/ 49751 h 1214231"/>
                          <a:gd name="connsiteX118" fmla="*/ 1180470 w 1213423"/>
                          <a:gd name="connsiteY118" fmla="*/ 57957 h 1214231"/>
                          <a:gd name="connsiteX119" fmla="*/ 1180470 w 1213423"/>
                          <a:gd name="connsiteY119" fmla="*/ 128071 h 1214231"/>
                          <a:gd name="connsiteX120" fmla="*/ 1167043 w 1213423"/>
                          <a:gd name="connsiteY120" fmla="*/ 216851 h 1214231"/>
                          <a:gd name="connsiteX121" fmla="*/ 1160407 w 1213423"/>
                          <a:gd name="connsiteY121" fmla="*/ 221916 h 1214231"/>
                          <a:gd name="connsiteX122" fmla="*/ 1085586 w 1213423"/>
                          <a:gd name="connsiteY122" fmla="*/ 221916 h 1214231"/>
                          <a:gd name="connsiteX123" fmla="*/ 1010766 w 1213423"/>
                          <a:gd name="connsiteY123" fmla="*/ 221916 h 1214231"/>
                          <a:gd name="connsiteX124" fmla="*/ 1005145 w 1213423"/>
                          <a:gd name="connsiteY124" fmla="*/ 218021 h 1214231"/>
                          <a:gd name="connsiteX125" fmla="*/ 995583 w 1213423"/>
                          <a:gd name="connsiteY125" fmla="*/ 208444 h 1214231"/>
                          <a:gd name="connsiteX126" fmla="*/ 991646 w 1213423"/>
                          <a:gd name="connsiteY126" fmla="*/ 202763 h 1214231"/>
                          <a:gd name="connsiteX127" fmla="*/ 992065 w 1213423"/>
                          <a:gd name="connsiteY127" fmla="*/ 126561 h 1214231"/>
                          <a:gd name="connsiteX128" fmla="*/ 992484 w 1213423"/>
                          <a:gd name="connsiteY128" fmla="*/ 50363 h 1214231"/>
                          <a:gd name="connsiteX129" fmla="*/ 996697 w 1213423"/>
                          <a:gd name="connsiteY129" fmla="*/ 45357 h 1214231"/>
                          <a:gd name="connsiteX130" fmla="*/ 1085345 w 1213423"/>
                          <a:gd name="connsiteY130" fmla="*/ 33467 h 1214231"/>
                          <a:gd name="connsiteX131" fmla="*/ 1157066 w 1213423"/>
                          <a:gd name="connsiteY131" fmla="*/ 33349 h 1214231"/>
                          <a:gd name="connsiteX132" fmla="*/ 1164616 w 1213423"/>
                          <a:gd name="connsiteY132" fmla="*/ 37449 h 1214231"/>
                          <a:gd name="connsiteX133" fmla="*/ 81599 w 1213423"/>
                          <a:gd name="connsiteY133" fmla="*/ 76975 h 1214231"/>
                          <a:gd name="connsiteX134" fmla="*/ 76609 w 1213423"/>
                          <a:gd name="connsiteY134" fmla="*/ 82520 h 1214231"/>
                          <a:gd name="connsiteX135" fmla="*/ 77217 w 1213423"/>
                          <a:gd name="connsiteY135" fmla="*/ 176117 h 1214231"/>
                          <a:gd name="connsiteX136" fmla="*/ 174905 w 1213423"/>
                          <a:gd name="connsiteY136" fmla="*/ 176596 h 1214231"/>
                          <a:gd name="connsiteX137" fmla="*/ 175868 w 1213423"/>
                          <a:gd name="connsiteY137" fmla="*/ 77466 h 1214231"/>
                          <a:gd name="connsiteX138" fmla="*/ 81599 w 1213423"/>
                          <a:gd name="connsiteY138" fmla="*/ 76975 h 1214231"/>
                          <a:gd name="connsiteX139" fmla="*/ 298991 w 1213423"/>
                          <a:gd name="connsiteY139" fmla="*/ 76718 h 1214231"/>
                          <a:gd name="connsiteX140" fmla="*/ 297481 w 1213423"/>
                          <a:gd name="connsiteY140" fmla="*/ 92187 h 1214231"/>
                          <a:gd name="connsiteX141" fmla="*/ 297919 w 1213423"/>
                          <a:gd name="connsiteY141" fmla="*/ 106407 h 1214231"/>
                          <a:gd name="connsiteX142" fmla="*/ 312697 w 1213423"/>
                          <a:gd name="connsiteY142" fmla="*/ 107275 h 1214231"/>
                          <a:gd name="connsiteX143" fmla="*/ 333175 w 1213423"/>
                          <a:gd name="connsiteY143" fmla="*/ 125338 h 1214231"/>
                          <a:gd name="connsiteX144" fmla="*/ 310870 w 1213423"/>
                          <a:gd name="connsiteY144" fmla="*/ 149440 h 1214231"/>
                          <a:gd name="connsiteX145" fmla="*/ 297164 w 1213423"/>
                          <a:gd name="connsiteY145" fmla="*/ 164185 h 1214231"/>
                          <a:gd name="connsiteX146" fmla="*/ 331009 w 1213423"/>
                          <a:gd name="connsiteY146" fmla="*/ 180665 h 1214231"/>
                          <a:gd name="connsiteX147" fmla="*/ 365148 w 1213423"/>
                          <a:gd name="connsiteY147" fmla="*/ 162946 h 1214231"/>
                          <a:gd name="connsiteX148" fmla="*/ 383682 w 1213423"/>
                          <a:gd name="connsiteY148" fmla="*/ 143627 h 1214231"/>
                          <a:gd name="connsiteX149" fmla="*/ 401330 w 1213423"/>
                          <a:gd name="connsiteY149" fmla="*/ 129249 h 1214231"/>
                          <a:gd name="connsiteX150" fmla="*/ 386449 w 1213423"/>
                          <a:gd name="connsiteY150" fmla="*/ 111669 h 1214231"/>
                          <a:gd name="connsiteX151" fmla="*/ 365110 w 1213423"/>
                          <a:gd name="connsiteY151" fmla="*/ 92025 h 1214231"/>
                          <a:gd name="connsiteX152" fmla="*/ 364355 w 1213423"/>
                          <a:gd name="connsiteY152" fmla="*/ 76209 h 1214231"/>
                          <a:gd name="connsiteX153" fmla="*/ 332647 w 1213423"/>
                          <a:gd name="connsiteY153" fmla="*/ 75839 h 1214231"/>
                          <a:gd name="connsiteX154" fmla="*/ 298991 w 1213423"/>
                          <a:gd name="connsiteY154" fmla="*/ 76718 h 1214231"/>
                          <a:gd name="connsiteX155" fmla="*/ 556369 w 1213423"/>
                          <a:gd name="connsiteY155" fmla="*/ 76462 h 1214231"/>
                          <a:gd name="connsiteX156" fmla="*/ 555361 w 1213423"/>
                          <a:gd name="connsiteY156" fmla="*/ 92316 h 1214231"/>
                          <a:gd name="connsiteX157" fmla="*/ 555361 w 1213423"/>
                          <a:gd name="connsiteY157" fmla="*/ 107162 h 1214231"/>
                          <a:gd name="connsiteX158" fmla="*/ 569743 w 1213423"/>
                          <a:gd name="connsiteY158" fmla="*/ 107162 h 1214231"/>
                          <a:gd name="connsiteX159" fmla="*/ 587069 w 1213423"/>
                          <a:gd name="connsiteY159" fmla="*/ 88907 h 1214231"/>
                          <a:gd name="connsiteX160" fmla="*/ 583196 w 1213423"/>
                          <a:gd name="connsiteY160" fmla="*/ 76926 h 1214231"/>
                          <a:gd name="connsiteX161" fmla="*/ 556369 w 1213423"/>
                          <a:gd name="connsiteY161" fmla="*/ 76462 h 1214231"/>
                          <a:gd name="connsiteX162" fmla="*/ 667412 w 1213423"/>
                          <a:gd name="connsiteY162" fmla="*/ 76737 h 1214231"/>
                          <a:gd name="connsiteX163" fmla="*/ 665902 w 1213423"/>
                          <a:gd name="connsiteY163" fmla="*/ 92187 h 1214231"/>
                          <a:gd name="connsiteX164" fmla="*/ 666340 w 1213423"/>
                          <a:gd name="connsiteY164" fmla="*/ 106407 h 1214231"/>
                          <a:gd name="connsiteX165" fmla="*/ 680171 w 1213423"/>
                          <a:gd name="connsiteY165" fmla="*/ 106841 h 1214231"/>
                          <a:gd name="connsiteX166" fmla="*/ 694002 w 1213423"/>
                          <a:gd name="connsiteY166" fmla="*/ 107272 h 1214231"/>
                          <a:gd name="connsiteX167" fmla="*/ 695837 w 1213423"/>
                          <a:gd name="connsiteY167" fmla="*/ 101715 h 1214231"/>
                          <a:gd name="connsiteX168" fmla="*/ 693304 w 1213423"/>
                          <a:gd name="connsiteY168" fmla="*/ 77375 h 1214231"/>
                          <a:gd name="connsiteX169" fmla="*/ 667412 w 1213423"/>
                          <a:gd name="connsiteY169" fmla="*/ 76737 h 1214231"/>
                          <a:gd name="connsiteX170" fmla="*/ 1039688 w 1213423"/>
                          <a:gd name="connsiteY170" fmla="*/ 76492 h 1214231"/>
                          <a:gd name="connsiteX171" fmla="*/ 1035177 w 1213423"/>
                          <a:gd name="connsiteY171" fmla="*/ 173976 h 1214231"/>
                          <a:gd name="connsiteX172" fmla="*/ 1036951 w 1213423"/>
                          <a:gd name="connsiteY172" fmla="*/ 178129 h 1214231"/>
                          <a:gd name="connsiteX173" fmla="*/ 1083797 w 1213423"/>
                          <a:gd name="connsiteY173" fmla="*/ 178129 h 1214231"/>
                          <a:gd name="connsiteX174" fmla="*/ 1136682 w 1213423"/>
                          <a:gd name="connsiteY174" fmla="*/ 127478 h 1214231"/>
                          <a:gd name="connsiteX175" fmla="*/ 1136682 w 1213423"/>
                          <a:gd name="connsiteY175" fmla="*/ 82867 h 1214231"/>
                          <a:gd name="connsiteX176" fmla="*/ 1132975 w 1213423"/>
                          <a:gd name="connsiteY176" fmla="*/ 79161 h 1214231"/>
                          <a:gd name="connsiteX177" fmla="*/ 1129268 w 1213423"/>
                          <a:gd name="connsiteY177" fmla="*/ 75454 h 1214231"/>
                          <a:gd name="connsiteX178" fmla="*/ 1085790 w 1213423"/>
                          <a:gd name="connsiteY178" fmla="*/ 75627 h 1214231"/>
                          <a:gd name="connsiteX179" fmla="*/ 1039688 w 1213423"/>
                          <a:gd name="connsiteY179" fmla="*/ 76492 h 1214231"/>
                          <a:gd name="connsiteX180" fmla="*/ 629347 w 1213423"/>
                          <a:gd name="connsiteY180" fmla="*/ 113138 h 1214231"/>
                          <a:gd name="connsiteX181" fmla="*/ 626550 w 1213423"/>
                          <a:gd name="connsiteY181" fmla="*/ 127471 h 1214231"/>
                          <a:gd name="connsiteX182" fmla="*/ 645832 w 1213423"/>
                          <a:gd name="connsiteY182" fmla="*/ 143083 h 1214231"/>
                          <a:gd name="connsiteX183" fmla="*/ 657281 w 1213423"/>
                          <a:gd name="connsiteY183" fmla="*/ 142645 h 1214231"/>
                          <a:gd name="connsiteX184" fmla="*/ 657281 w 1213423"/>
                          <a:gd name="connsiteY184" fmla="*/ 127546 h 1214231"/>
                          <a:gd name="connsiteX185" fmla="*/ 657281 w 1213423"/>
                          <a:gd name="connsiteY185" fmla="*/ 112447 h 1214231"/>
                          <a:gd name="connsiteX186" fmla="*/ 644446 w 1213423"/>
                          <a:gd name="connsiteY186" fmla="*/ 112062 h 1214231"/>
                          <a:gd name="connsiteX187" fmla="*/ 629347 w 1213423"/>
                          <a:gd name="connsiteY187" fmla="*/ 113138 h 1214231"/>
                          <a:gd name="connsiteX188" fmla="*/ 667397 w 1213423"/>
                          <a:gd name="connsiteY188" fmla="*/ 151252 h 1214231"/>
                          <a:gd name="connsiteX189" fmla="*/ 667850 w 1213423"/>
                          <a:gd name="connsiteY189" fmla="*/ 178729 h 1214231"/>
                          <a:gd name="connsiteX190" fmla="*/ 680315 w 1213423"/>
                          <a:gd name="connsiteY190" fmla="*/ 180635 h 1214231"/>
                          <a:gd name="connsiteX191" fmla="*/ 696218 w 1213423"/>
                          <a:gd name="connsiteY191" fmla="*/ 183489 h 1214231"/>
                          <a:gd name="connsiteX192" fmla="*/ 701824 w 1213423"/>
                          <a:gd name="connsiteY192" fmla="*/ 187298 h 1214231"/>
                          <a:gd name="connsiteX193" fmla="*/ 701846 w 1213423"/>
                          <a:gd name="connsiteY193" fmla="*/ 201208 h 1214231"/>
                          <a:gd name="connsiteX194" fmla="*/ 703167 w 1213423"/>
                          <a:gd name="connsiteY194" fmla="*/ 217172 h 1214231"/>
                          <a:gd name="connsiteX195" fmla="*/ 732056 w 1213423"/>
                          <a:gd name="connsiteY195" fmla="*/ 215877 h 1214231"/>
                          <a:gd name="connsiteX196" fmla="*/ 731720 w 1213423"/>
                          <a:gd name="connsiteY196" fmla="*/ 151252 h 1214231"/>
                          <a:gd name="connsiteX197" fmla="*/ 667397 w 1213423"/>
                          <a:gd name="connsiteY197" fmla="*/ 151252 h 1214231"/>
                          <a:gd name="connsiteX198" fmla="*/ 887922 w 1213423"/>
                          <a:gd name="connsiteY198" fmla="*/ 151282 h 1214231"/>
                          <a:gd name="connsiteX199" fmla="*/ 888246 w 1213423"/>
                          <a:gd name="connsiteY199" fmla="*/ 178710 h 1214231"/>
                          <a:gd name="connsiteX200" fmla="*/ 912877 w 1213423"/>
                          <a:gd name="connsiteY200" fmla="*/ 178797 h 1214231"/>
                          <a:gd name="connsiteX201" fmla="*/ 914421 w 1213423"/>
                          <a:gd name="connsiteY201" fmla="*/ 151252 h 1214231"/>
                          <a:gd name="connsiteX202" fmla="*/ 887922 w 1213423"/>
                          <a:gd name="connsiteY202" fmla="*/ 151282 h 1214231"/>
                          <a:gd name="connsiteX203" fmla="*/ 517990 w 1213423"/>
                          <a:gd name="connsiteY203" fmla="*/ 188162 h 1214231"/>
                          <a:gd name="connsiteX204" fmla="*/ 516103 w 1213423"/>
                          <a:gd name="connsiteY204" fmla="*/ 220195 h 1214231"/>
                          <a:gd name="connsiteX205" fmla="*/ 496678 w 1213423"/>
                          <a:gd name="connsiteY205" fmla="*/ 258155 h 1214231"/>
                          <a:gd name="connsiteX206" fmla="*/ 476207 w 1213423"/>
                          <a:gd name="connsiteY206" fmla="*/ 239496 h 1214231"/>
                          <a:gd name="connsiteX207" fmla="*/ 462402 w 1213423"/>
                          <a:gd name="connsiteY207" fmla="*/ 222154 h 1214231"/>
                          <a:gd name="connsiteX208" fmla="*/ 443626 w 1213423"/>
                          <a:gd name="connsiteY208" fmla="*/ 238469 h 1214231"/>
                          <a:gd name="connsiteX209" fmla="*/ 422487 w 1213423"/>
                          <a:gd name="connsiteY209" fmla="*/ 258155 h 1214231"/>
                          <a:gd name="connsiteX210" fmla="*/ 401349 w 1213423"/>
                          <a:gd name="connsiteY210" fmla="*/ 240239 h 1214231"/>
                          <a:gd name="connsiteX211" fmla="*/ 384385 w 1213423"/>
                          <a:gd name="connsiteY211" fmla="*/ 222128 h 1214231"/>
                          <a:gd name="connsiteX212" fmla="*/ 368821 w 1213423"/>
                          <a:gd name="connsiteY212" fmla="*/ 239330 h 1214231"/>
                          <a:gd name="connsiteX213" fmla="*/ 349305 w 1213423"/>
                          <a:gd name="connsiteY213" fmla="*/ 258155 h 1214231"/>
                          <a:gd name="connsiteX214" fmla="*/ 328849 w 1213423"/>
                          <a:gd name="connsiteY214" fmla="*/ 239919 h 1214231"/>
                          <a:gd name="connsiteX215" fmla="*/ 327426 w 1213423"/>
                          <a:gd name="connsiteY215" fmla="*/ 224989 h 1214231"/>
                          <a:gd name="connsiteX216" fmla="*/ 300961 w 1213423"/>
                          <a:gd name="connsiteY216" fmla="*/ 222532 h 1214231"/>
                          <a:gd name="connsiteX217" fmla="*/ 297164 w 1213423"/>
                          <a:gd name="connsiteY217" fmla="*/ 223483 h 1214231"/>
                          <a:gd name="connsiteX218" fmla="*/ 297164 w 1213423"/>
                          <a:gd name="connsiteY218" fmla="*/ 255829 h 1214231"/>
                          <a:gd name="connsiteX219" fmla="*/ 299051 w 1213423"/>
                          <a:gd name="connsiteY219" fmla="*/ 289387 h 1214231"/>
                          <a:gd name="connsiteX220" fmla="*/ 331492 w 1213423"/>
                          <a:gd name="connsiteY220" fmla="*/ 290629 h 1214231"/>
                          <a:gd name="connsiteX221" fmla="*/ 368915 w 1213423"/>
                          <a:gd name="connsiteY221" fmla="*/ 310372 h 1214231"/>
                          <a:gd name="connsiteX222" fmla="*/ 387419 w 1213423"/>
                          <a:gd name="connsiteY222" fmla="*/ 329087 h 1214231"/>
                          <a:gd name="connsiteX223" fmla="*/ 401349 w 1213423"/>
                          <a:gd name="connsiteY223" fmla="*/ 309417 h 1214231"/>
                          <a:gd name="connsiteX224" fmla="*/ 401349 w 1213423"/>
                          <a:gd name="connsiteY224" fmla="*/ 297454 h 1214231"/>
                          <a:gd name="connsiteX225" fmla="*/ 407011 w 1213423"/>
                          <a:gd name="connsiteY225" fmla="*/ 293910 h 1214231"/>
                          <a:gd name="connsiteX226" fmla="*/ 461455 w 1213423"/>
                          <a:gd name="connsiteY226" fmla="*/ 290490 h 1214231"/>
                          <a:gd name="connsiteX227" fmla="*/ 510237 w 1213423"/>
                          <a:gd name="connsiteY227" fmla="*/ 290618 h 1214231"/>
                          <a:gd name="connsiteX228" fmla="*/ 513045 w 1213423"/>
                          <a:gd name="connsiteY228" fmla="*/ 294340 h 1214231"/>
                          <a:gd name="connsiteX229" fmla="*/ 516356 w 1213423"/>
                          <a:gd name="connsiteY229" fmla="*/ 330257 h 1214231"/>
                          <a:gd name="connsiteX230" fmla="*/ 534222 w 1213423"/>
                          <a:gd name="connsiteY230" fmla="*/ 364989 h 1214231"/>
                          <a:gd name="connsiteX231" fmla="*/ 547056 w 1213423"/>
                          <a:gd name="connsiteY231" fmla="*/ 364604 h 1214231"/>
                          <a:gd name="connsiteX232" fmla="*/ 547811 w 1213423"/>
                          <a:gd name="connsiteY232" fmla="*/ 331794 h 1214231"/>
                          <a:gd name="connsiteX233" fmla="*/ 548566 w 1213423"/>
                          <a:gd name="connsiteY233" fmla="*/ 298983 h 1214231"/>
                          <a:gd name="connsiteX234" fmla="*/ 552715 w 1213423"/>
                          <a:gd name="connsiteY234" fmla="*/ 294838 h 1214231"/>
                          <a:gd name="connsiteX235" fmla="*/ 568569 w 1213423"/>
                          <a:gd name="connsiteY235" fmla="*/ 290335 h 1214231"/>
                          <a:gd name="connsiteX236" fmla="*/ 587069 w 1213423"/>
                          <a:gd name="connsiteY236" fmla="*/ 276508 h 1214231"/>
                          <a:gd name="connsiteX237" fmla="*/ 567889 w 1213423"/>
                          <a:gd name="connsiteY237" fmla="*/ 258155 h 1214231"/>
                          <a:gd name="connsiteX238" fmla="*/ 547811 w 1213423"/>
                          <a:gd name="connsiteY238" fmla="*/ 220165 h 1214231"/>
                          <a:gd name="connsiteX239" fmla="*/ 547056 w 1213423"/>
                          <a:gd name="connsiteY239" fmla="*/ 187943 h 1214231"/>
                          <a:gd name="connsiteX240" fmla="*/ 533467 w 1213423"/>
                          <a:gd name="connsiteY240" fmla="*/ 187656 h 1214231"/>
                          <a:gd name="connsiteX241" fmla="*/ 517990 w 1213423"/>
                          <a:gd name="connsiteY241" fmla="*/ 188162 h 1214231"/>
                          <a:gd name="connsiteX242" fmla="*/ 590727 w 1213423"/>
                          <a:gd name="connsiteY242" fmla="*/ 189212 h 1214231"/>
                          <a:gd name="connsiteX243" fmla="*/ 591697 w 1213423"/>
                          <a:gd name="connsiteY243" fmla="*/ 252719 h 1214231"/>
                          <a:gd name="connsiteX244" fmla="*/ 621511 w 1213423"/>
                          <a:gd name="connsiteY244" fmla="*/ 252908 h 1214231"/>
                          <a:gd name="connsiteX245" fmla="*/ 622553 w 1213423"/>
                          <a:gd name="connsiteY245" fmla="*/ 219905 h 1214231"/>
                          <a:gd name="connsiteX246" fmla="*/ 622553 w 1213423"/>
                          <a:gd name="connsiteY246" fmla="*/ 187943 h 1214231"/>
                          <a:gd name="connsiteX247" fmla="*/ 607049 w 1213423"/>
                          <a:gd name="connsiteY247" fmla="*/ 187513 h 1214231"/>
                          <a:gd name="connsiteX248" fmla="*/ 590727 w 1213423"/>
                          <a:gd name="connsiteY248" fmla="*/ 189212 h 1214231"/>
                          <a:gd name="connsiteX249" fmla="*/ 667473 w 1213423"/>
                          <a:gd name="connsiteY249" fmla="*/ 222917 h 1214231"/>
                          <a:gd name="connsiteX250" fmla="*/ 665585 w 1213423"/>
                          <a:gd name="connsiteY250" fmla="*/ 234653 h 1214231"/>
                          <a:gd name="connsiteX251" fmla="*/ 644809 w 1213423"/>
                          <a:gd name="connsiteY251" fmla="*/ 258155 h 1214231"/>
                          <a:gd name="connsiteX252" fmla="*/ 626327 w 1213423"/>
                          <a:gd name="connsiteY252" fmla="*/ 277572 h 1214231"/>
                          <a:gd name="connsiteX253" fmla="*/ 606313 w 1213423"/>
                          <a:gd name="connsiteY253" fmla="*/ 297413 h 1214231"/>
                          <a:gd name="connsiteX254" fmla="*/ 590089 w 1213423"/>
                          <a:gd name="connsiteY254" fmla="*/ 312059 h 1214231"/>
                          <a:gd name="connsiteX255" fmla="*/ 608586 w 1213423"/>
                          <a:gd name="connsiteY255" fmla="*/ 329144 h 1214231"/>
                          <a:gd name="connsiteX256" fmla="*/ 626369 w 1213423"/>
                          <a:gd name="connsiteY256" fmla="*/ 347263 h 1214231"/>
                          <a:gd name="connsiteX257" fmla="*/ 644167 w 1213423"/>
                          <a:gd name="connsiteY257" fmla="*/ 365337 h 1214231"/>
                          <a:gd name="connsiteX258" fmla="*/ 665578 w 1213423"/>
                          <a:gd name="connsiteY258" fmla="*/ 388839 h 1214231"/>
                          <a:gd name="connsiteX259" fmla="*/ 679945 w 1213423"/>
                          <a:gd name="connsiteY259" fmla="*/ 401598 h 1214231"/>
                          <a:gd name="connsiteX260" fmla="*/ 697052 w 1213423"/>
                          <a:gd name="connsiteY260" fmla="*/ 367990 h 1214231"/>
                          <a:gd name="connsiteX261" fmla="*/ 679907 w 1213423"/>
                          <a:gd name="connsiteY261" fmla="*/ 333651 h 1214231"/>
                          <a:gd name="connsiteX262" fmla="*/ 658266 w 1213423"/>
                          <a:gd name="connsiteY262" fmla="*/ 313588 h 1214231"/>
                          <a:gd name="connsiteX263" fmla="*/ 662294 w 1213423"/>
                          <a:gd name="connsiteY263" fmla="*/ 295714 h 1214231"/>
                          <a:gd name="connsiteX264" fmla="*/ 666846 w 1213423"/>
                          <a:gd name="connsiteY264" fmla="*/ 290618 h 1214231"/>
                          <a:gd name="connsiteX265" fmla="*/ 698562 w 1213423"/>
                          <a:gd name="connsiteY265" fmla="*/ 290403 h 1214231"/>
                          <a:gd name="connsiteX266" fmla="*/ 733509 w 1213423"/>
                          <a:gd name="connsiteY266" fmla="*/ 275806 h 1214231"/>
                          <a:gd name="connsiteX267" fmla="*/ 716602 w 1213423"/>
                          <a:gd name="connsiteY267" fmla="*/ 258389 h 1214231"/>
                          <a:gd name="connsiteX268" fmla="*/ 697064 w 1213423"/>
                          <a:gd name="connsiteY268" fmla="*/ 239813 h 1214231"/>
                          <a:gd name="connsiteX269" fmla="*/ 680020 w 1213423"/>
                          <a:gd name="connsiteY269" fmla="*/ 222037 h 1214231"/>
                          <a:gd name="connsiteX270" fmla="*/ 667473 w 1213423"/>
                          <a:gd name="connsiteY270" fmla="*/ 222917 h 1214231"/>
                          <a:gd name="connsiteX271" fmla="*/ 740885 w 1213423"/>
                          <a:gd name="connsiteY271" fmla="*/ 222924 h 1214231"/>
                          <a:gd name="connsiteX272" fmla="*/ 737533 w 1213423"/>
                          <a:gd name="connsiteY272" fmla="*/ 244460 h 1214231"/>
                          <a:gd name="connsiteX273" fmla="*/ 738503 w 1213423"/>
                          <a:gd name="connsiteY273" fmla="*/ 253727 h 1214231"/>
                          <a:gd name="connsiteX274" fmla="*/ 753757 w 1213423"/>
                          <a:gd name="connsiteY274" fmla="*/ 253297 h 1214231"/>
                          <a:gd name="connsiteX275" fmla="*/ 769015 w 1213423"/>
                          <a:gd name="connsiteY275" fmla="*/ 252870 h 1214231"/>
                          <a:gd name="connsiteX276" fmla="*/ 769453 w 1213423"/>
                          <a:gd name="connsiteY276" fmla="*/ 239507 h 1214231"/>
                          <a:gd name="connsiteX277" fmla="*/ 768136 w 1213423"/>
                          <a:gd name="connsiteY277" fmla="*/ 224030 h 1214231"/>
                          <a:gd name="connsiteX278" fmla="*/ 740885 w 1213423"/>
                          <a:gd name="connsiteY278" fmla="*/ 222924 h 1214231"/>
                          <a:gd name="connsiteX279" fmla="*/ 813630 w 1213423"/>
                          <a:gd name="connsiteY279" fmla="*/ 224804 h 1214231"/>
                          <a:gd name="connsiteX280" fmla="*/ 812365 w 1213423"/>
                          <a:gd name="connsiteY280" fmla="*/ 240428 h 1214231"/>
                          <a:gd name="connsiteX281" fmla="*/ 812803 w 1213423"/>
                          <a:gd name="connsiteY281" fmla="*/ 252870 h 1214231"/>
                          <a:gd name="connsiteX282" fmla="*/ 827012 w 1213423"/>
                          <a:gd name="connsiteY282" fmla="*/ 253308 h 1214231"/>
                          <a:gd name="connsiteX283" fmla="*/ 842790 w 1213423"/>
                          <a:gd name="connsiteY283" fmla="*/ 252175 h 1214231"/>
                          <a:gd name="connsiteX284" fmla="*/ 843054 w 1213423"/>
                          <a:gd name="connsiteY284" fmla="*/ 223728 h 1214231"/>
                          <a:gd name="connsiteX285" fmla="*/ 813630 w 1213423"/>
                          <a:gd name="connsiteY285" fmla="*/ 224804 h 1214231"/>
                          <a:gd name="connsiteX286" fmla="*/ 889054 w 1213423"/>
                          <a:gd name="connsiteY286" fmla="*/ 223019 h 1214231"/>
                          <a:gd name="connsiteX287" fmla="*/ 884547 w 1213423"/>
                          <a:gd name="connsiteY287" fmla="*/ 256984 h 1214231"/>
                          <a:gd name="connsiteX288" fmla="*/ 884525 w 1213423"/>
                          <a:gd name="connsiteY288" fmla="*/ 286764 h 1214231"/>
                          <a:gd name="connsiteX289" fmla="*/ 888677 w 1213423"/>
                          <a:gd name="connsiteY289" fmla="*/ 288768 h 1214231"/>
                          <a:gd name="connsiteX290" fmla="*/ 914040 w 1213423"/>
                          <a:gd name="connsiteY290" fmla="*/ 289289 h 1214231"/>
                          <a:gd name="connsiteX291" fmla="*/ 913844 w 1213423"/>
                          <a:gd name="connsiteY291" fmla="*/ 222834 h 1214231"/>
                          <a:gd name="connsiteX292" fmla="*/ 889054 w 1213423"/>
                          <a:gd name="connsiteY292" fmla="*/ 223019 h 1214231"/>
                          <a:gd name="connsiteX293" fmla="*/ 187947 w 1213423"/>
                          <a:gd name="connsiteY293" fmla="*/ 298421 h 1214231"/>
                          <a:gd name="connsiteX294" fmla="*/ 186939 w 1213423"/>
                          <a:gd name="connsiteY294" fmla="*/ 310274 h 1214231"/>
                          <a:gd name="connsiteX295" fmla="*/ 165098 w 1213423"/>
                          <a:gd name="connsiteY295" fmla="*/ 333651 h 1214231"/>
                          <a:gd name="connsiteX296" fmla="*/ 149191 w 1213423"/>
                          <a:gd name="connsiteY296" fmla="*/ 347501 h 1214231"/>
                          <a:gd name="connsiteX297" fmla="*/ 165687 w 1213423"/>
                          <a:gd name="connsiteY297" fmla="*/ 365359 h 1214231"/>
                          <a:gd name="connsiteX298" fmla="*/ 186584 w 1213423"/>
                          <a:gd name="connsiteY298" fmla="*/ 382342 h 1214231"/>
                          <a:gd name="connsiteX299" fmla="*/ 166517 w 1213423"/>
                          <a:gd name="connsiteY299" fmla="*/ 407199 h 1214231"/>
                          <a:gd name="connsiteX300" fmla="*/ 154061 w 1213423"/>
                          <a:gd name="connsiteY300" fmla="*/ 408464 h 1214231"/>
                          <a:gd name="connsiteX301" fmla="*/ 149191 w 1213423"/>
                          <a:gd name="connsiteY301" fmla="*/ 410510 h 1214231"/>
                          <a:gd name="connsiteX302" fmla="*/ 149191 w 1213423"/>
                          <a:gd name="connsiteY302" fmla="*/ 422480 h 1214231"/>
                          <a:gd name="connsiteX303" fmla="*/ 182266 w 1213423"/>
                          <a:gd name="connsiteY303" fmla="*/ 438383 h 1214231"/>
                          <a:gd name="connsiteX304" fmla="*/ 218648 w 1213423"/>
                          <a:gd name="connsiteY304" fmla="*/ 421600 h 1214231"/>
                          <a:gd name="connsiteX305" fmla="*/ 256301 w 1213423"/>
                          <a:gd name="connsiteY305" fmla="*/ 401598 h 1214231"/>
                          <a:gd name="connsiteX306" fmla="*/ 289255 w 1213423"/>
                          <a:gd name="connsiteY306" fmla="*/ 401598 h 1214231"/>
                          <a:gd name="connsiteX307" fmla="*/ 293211 w 1213423"/>
                          <a:gd name="connsiteY307" fmla="*/ 406780 h 1214231"/>
                          <a:gd name="connsiteX308" fmla="*/ 293336 w 1213423"/>
                          <a:gd name="connsiteY308" fmla="*/ 438240 h 1214231"/>
                          <a:gd name="connsiteX309" fmla="*/ 289505 w 1213423"/>
                          <a:gd name="connsiteY309" fmla="*/ 443875 h 1214231"/>
                          <a:gd name="connsiteX310" fmla="*/ 257283 w 1213423"/>
                          <a:gd name="connsiteY310" fmla="*/ 443875 h 1214231"/>
                          <a:gd name="connsiteX311" fmla="*/ 221962 w 1213423"/>
                          <a:gd name="connsiteY311" fmla="*/ 461224 h 1214231"/>
                          <a:gd name="connsiteX312" fmla="*/ 238911 w 1213423"/>
                          <a:gd name="connsiteY312" fmla="*/ 476301 h 1214231"/>
                          <a:gd name="connsiteX313" fmla="*/ 257906 w 1213423"/>
                          <a:gd name="connsiteY313" fmla="*/ 493133 h 1214231"/>
                          <a:gd name="connsiteX314" fmla="*/ 275934 w 1213423"/>
                          <a:gd name="connsiteY314" fmla="*/ 511822 h 1214231"/>
                          <a:gd name="connsiteX315" fmla="*/ 290486 w 1213423"/>
                          <a:gd name="connsiteY315" fmla="*/ 495322 h 1214231"/>
                          <a:gd name="connsiteX316" fmla="*/ 311455 w 1213423"/>
                          <a:gd name="connsiteY316" fmla="*/ 475988 h 1214231"/>
                          <a:gd name="connsiteX317" fmla="*/ 328823 w 1213423"/>
                          <a:gd name="connsiteY317" fmla="*/ 457842 h 1214231"/>
                          <a:gd name="connsiteX318" fmla="*/ 351664 w 1213423"/>
                          <a:gd name="connsiteY318" fmla="*/ 438719 h 1214231"/>
                          <a:gd name="connsiteX319" fmla="*/ 364752 w 1213423"/>
                          <a:gd name="connsiteY319" fmla="*/ 384411 h 1214231"/>
                          <a:gd name="connsiteX320" fmla="*/ 364355 w 1213423"/>
                          <a:gd name="connsiteY320" fmla="*/ 334406 h 1214231"/>
                          <a:gd name="connsiteX321" fmla="*/ 331137 w 1213423"/>
                          <a:gd name="connsiteY321" fmla="*/ 334406 h 1214231"/>
                          <a:gd name="connsiteX322" fmla="*/ 297919 w 1213423"/>
                          <a:gd name="connsiteY322" fmla="*/ 334406 h 1214231"/>
                          <a:gd name="connsiteX323" fmla="*/ 297164 w 1213423"/>
                          <a:gd name="connsiteY323" fmla="*/ 348222 h 1214231"/>
                          <a:gd name="connsiteX324" fmla="*/ 256464 w 1213423"/>
                          <a:gd name="connsiteY324" fmla="*/ 368379 h 1214231"/>
                          <a:gd name="connsiteX325" fmla="*/ 218648 w 1213423"/>
                          <a:gd name="connsiteY325" fmla="*/ 349313 h 1214231"/>
                          <a:gd name="connsiteX326" fmla="*/ 237469 w 1213423"/>
                          <a:gd name="connsiteY326" fmla="*/ 329121 h 1214231"/>
                          <a:gd name="connsiteX327" fmla="*/ 252568 w 1213423"/>
                          <a:gd name="connsiteY327" fmla="*/ 326479 h 1214231"/>
                          <a:gd name="connsiteX328" fmla="*/ 252572 w 1213423"/>
                          <a:gd name="connsiteY328" fmla="*/ 298840 h 1214231"/>
                          <a:gd name="connsiteX329" fmla="*/ 187947 w 1213423"/>
                          <a:gd name="connsiteY329" fmla="*/ 298421 h 1214231"/>
                          <a:gd name="connsiteX330" fmla="*/ 738035 w 1213423"/>
                          <a:gd name="connsiteY330" fmla="*/ 301252 h 1214231"/>
                          <a:gd name="connsiteX331" fmla="*/ 740546 w 1213423"/>
                          <a:gd name="connsiteY331" fmla="*/ 326902 h 1214231"/>
                          <a:gd name="connsiteX332" fmla="*/ 768298 w 1213423"/>
                          <a:gd name="connsiteY332" fmla="*/ 325248 h 1214231"/>
                          <a:gd name="connsiteX333" fmla="*/ 767958 w 1213423"/>
                          <a:gd name="connsiteY333" fmla="*/ 299225 h 1214231"/>
                          <a:gd name="connsiteX334" fmla="*/ 738035 w 1213423"/>
                          <a:gd name="connsiteY334" fmla="*/ 301252 h 1214231"/>
                          <a:gd name="connsiteX335" fmla="*/ 813860 w 1213423"/>
                          <a:gd name="connsiteY335" fmla="*/ 299225 h 1214231"/>
                          <a:gd name="connsiteX336" fmla="*/ 813800 w 1213423"/>
                          <a:gd name="connsiteY336" fmla="*/ 325275 h 1214231"/>
                          <a:gd name="connsiteX337" fmla="*/ 840673 w 1213423"/>
                          <a:gd name="connsiteY337" fmla="*/ 326203 h 1214231"/>
                          <a:gd name="connsiteX338" fmla="*/ 842247 w 1213423"/>
                          <a:gd name="connsiteY338" fmla="*/ 298892 h 1214231"/>
                          <a:gd name="connsiteX339" fmla="*/ 813860 w 1213423"/>
                          <a:gd name="connsiteY339" fmla="*/ 299225 h 1214231"/>
                          <a:gd name="connsiteX340" fmla="*/ 961029 w 1213423"/>
                          <a:gd name="connsiteY340" fmla="*/ 298421 h 1214231"/>
                          <a:gd name="connsiteX341" fmla="*/ 961833 w 1213423"/>
                          <a:gd name="connsiteY341" fmla="*/ 327309 h 1214231"/>
                          <a:gd name="connsiteX342" fmla="*/ 988657 w 1213423"/>
                          <a:gd name="connsiteY342" fmla="*/ 327675 h 1214231"/>
                          <a:gd name="connsiteX343" fmla="*/ 991114 w 1213423"/>
                          <a:gd name="connsiteY343" fmla="*/ 301210 h 1214231"/>
                          <a:gd name="connsiteX344" fmla="*/ 961029 w 1213423"/>
                          <a:gd name="connsiteY344" fmla="*/ 298421 h 1214231"/>
                          <a:gd name="connsiteX345" fmla="*/ 1035200 w 1213423"/>
                          <a:gd name="connsiteY345" fmla="*/ 299300 h 1214231"/>
                          <a:gd name="connsiteX346" fmla="*/ 1032150 w 1213423"/>
                          <a:gd name="connsiteY346" fmla="*/ 314630 h 1214231"/>
                          <a:gd name="connsiteX347" fmla="*/ 1012068 w 1213423"/>
                          <a:gd name="connsiteY347" fmla="*/ 333651 h 1214231"/>
                          <a:gd name="connsiteX348" fmla="*/ 994749 w 1213423"/>
                          <a:gd name="connsiteY348" fmla="*/ 349377 h 1214231"/>
                          <a:gd name="connsiteX349" fmla="*/ 975667 w 1213423"/>
                          <a:gd name="connsiteY349" fmla="*/ 368696 h 1214231"/>
                          <a:gd name="connsiteX350" fmla="*/ 955257 w 1213423"/>
                          <a:gd name="connsiteY350" fmla="*/ 350894 h 1214231"/>
                          <a:gd name="connsiteX351" fmla="*/ 937700 w 1213423"/>
                          <a:gd name="connsiteY351" fmla="*/ 333674 h 1214231"/>
                          <a:gd name="connsiteX352" fmla="*/ 923122 w 1213423"/>
                          <a:gd name="connsiteY352" fmla="*/ 368870 h 1214231"/>
                          <a:gd name="connsiteX353" fmla="*/ 939637 w 1213423"/>
                          <a:gd name="connsiteY353" fmla="*/ 401624 h 1214231"/>
                          <a:gd name="connsiteX354" fmla="*/ 959942 w 1213423"/>
                          <a:gd name="connsiteY354" fmla="*/ 498546 h 1214231"/>
                          <a:gd name="connsiteX355" fmla="*/ 976400 w 1213423"/>
                          <a:gd name="connsiteY355" fmla="*/ 587016 h 1214231"/>
                          <a:gd name="connsiteX356" fmla="*/ 991729 w 1213423"/>
                          <a:gd name="connsiteY356" fmla="*/ 549570 h 1214231"/>
                          <a:gd name="connsiteX357" fmla="*/ 1010852 w 1213423"/>
                          <a:gd name="connsiteY357" fmla="*/ 511822 h 1214231"/>
                          <a:gd name="connsiteX358" fmla="*/ 1025703 w 1213423"/>
                          <a:gd name="connsiteY358" fmla="*/ 511067 h 1214231"/>
                          <a:gd name="connsiteX359" fmla="*/ 1026133 w 1213423"/>
                          <a:gd name="connsiteY359" fmla="*/ 495590 h 1214231"/>
                          <a:gd name="connsiteX360" fmla="*/ 1026563 w 1213423"/>
                          <a:gd name="connsiteY360" fmla="*/ 480114 h 1214231"/>
                          <a:gd name="connsiteX361" fmla="*/ 1012332 w 1213423"/>
                          <a:gd name="connsiteY361" fmla="*/ 480114 h 1214231"/>
                          <a:gd name="connsiteX362" fmla="*/ 992043 w 1213423"/>
                          <a:gd name="connsiteY362" fmla="*/ 458990 h 1214231"/>
                          <a:gd name="connsiteX363" fmla="*/ 992484 w 1213423"/>
                          <a:gd name="connsiteY363" fmla="*/ 443154 h 1214231"/>
                          <a:gd name="connsiteX364" fmla="*/ 997014 w 1213423"/>
                          <a:gd name="connsiteY364" fmla="*/ 440920 h 1214231"/>
                          <a:gd name="connsiteX365" fmla="*/ 1013257 w 1213423"/>
                          <a:gd name="connsiteY365" fmla="*/ 438100 h 1214231"/>
                          <a:gd name="connsiteX366" fmla="*/ 1026805 w 1213423"/>
                          <a:gd name="connsiteY366" fmla="*/ 401084 h 1214231"/>
                          <a:gd name="connsiteX367" fmla="*/ 1047710 w 1213423"/>
                          <a:gd name="connsiteY367" fmla="*/ 365359 h 1214231"/>
                          <a:gd name="connsiteX368" fmla="*/ 1062643 w 1213423"/>
                          <a:gd name="connsiteY368" fmla="*/ 362438 h 1214231"/>
                          <a:gd name="connsiteX369" fmla="*/ 1062394 w 1213423"/>
                          <a:gd name="connsiteY369" fmla="*/ 299225 h 1214231"/>
                          <a:gd name="connsiteX370" fmla="*/ 1035200 w 1213423"/>
                          <a:gd name="connsiteY370" fmla="*/ 299300 h 1214231"/>
                          <a:gd name="connsiteX371" fmla="*/ 1107491 w 1213423"/>
                          <a:gd name="connsiteY371" fmla="*/ 298421 h 1214231"/>
                          <a:gd name="connsiteX372" fmla="*/ 1108873 w 1213423"/>
                          <a:gd name="connsiteY372" fmla="*/ 364442 h 1214231"/>
                          <a:gd name="connsiteX373" fmla="*/ 1136629 w 1213423"/>
                          <a:gd name="connsiteY373" fmla="*/ 362438 h 1214231"/>
                          <a:gd name="connsiteX374" fmla="*/ 1137275 w 1213423"/>
                          <a:gd name="connsiteY374" fmla="*/ 299802 h 1214231"/>
                          <a:gd name="connsiteX375" fmla="*/ 1107491 w 1213423"/>
                          <a:gd name="connsiteY375" fmla="*/ 298421 h 1214231"/>
                          <a:gd name="connsiteX376" fmla="*/ 1182282 w 1213423"/>
                          <a:gd name="connsiteY376" fmla="*/ 299225 h 1214231"/>
                          <a:gd name="connsiteX377" fmla="*/ 1182221 w 1213423"/>
                          <a:gd name="connsiteY377" fmla="*/ 325275 h 1214231"/>
                          <a:gd name="connsiteX378" fmla="*/ 1208962 w 1213423"/>
                          <a:gd name="connsiteY378" fmla="*/ 326298 h 1214231"/>
                          <a:gd name="connsiteX379" fmla="*/ 1209944 w 1213423"/>
                          <a:gd name="connsiteY379" fmla="*/ 298934 h 1214231"/>
                          <a:gd name="connsiteX380" fmla="*/ 1182282 w 1213423"/>
                          <a:gd name="connsiteY380" fmla="*/ 299225 h 1214231"/>
                          <a:gd name="connsiteX381" fmla="*/ 2272 w 1213423"/>
                          <a:gd name="connsiteY381" fmla="*/ 334764 h 1214231"/>
                          <a:gd name="connsiteX382" fmla="*/ 565 w 1213423"/>
                          <a:gd name="connsiteY382" fmla="*/ 354182 h 1214231"/>
                          <a:gd name="connsiteX383" fmla="*/ 18760 w 1213423"/>
                          <a:gd name="connsiteY383" fmla="*/ 365359 h 1214231"/>
                          <a:gd name="connsiteX384" fmla="*/ 35260 w 1213423"/>
                          <a:gd name="connsiteY384" fmla="*/ 369066 h 1214231"/>
                          <a:gd name="connsiteX385" fmla="*/ 38966 w 1213423"/>
                          <a:gd name="connsiteY385" fmla="*/ 372773 h 1214231"/>
                          <a:gd name="connsiteX386" fmla="*/ 38966 w 1213423"/>
                          <a:gd name="connsiteY386" fmla="*/ 439376 h 1214231"/>
                          <a:gd name="connsiteX387" fmla="*/ 54941 w 1213423"/>
                          <a:gd name="connsiteY387" fmla="*/ 511822 h 1214231"/>
                          <a:gd name="connsiteX388" fmla="*/ 75205 w 1213423"/>
                          <a:gd name="connsiteY388" fmla="*/ 531953 h 1214231"/>
                          <a:gd name="connsiteX389" fmla="*/ 92139 w 1213423"/>
                          <a:gd name="connsiteY389" fmla="*/ 548283 h 1214231"/>
                          <a:gd name="connsiteX390" fmla="*/ 111213 w 1213423"/>
                          <a:gd name="connsiteY390" fmla="*/ 568512 h 1214231"/>
                          <a:gd name="connsiteX391" fmla="*/ 129090 w 1213423"/>
                          <a:gd name="connsiteY391" fmla="*/ 587318 h 1214231"/>
                          <a:gd name="connsiteX392" fmla="*/ 143151 w 1213423"/>
                          <a:gd name="connsiteY392" fmla="*/ 568622 h 1214231"/>
                          <a:gd name="connsiteX393" fmla="*/ 164777 w 1213423"/>
                          <a:gd name="connsiteY393" fmla="*/ 548060 h 1214231"/>
                          <a:gd name="connsiteX394" fmla="*/ 180428 w 1213423"/>
                          <a:gd name="connsiteY394" fmla="*/ 512577 h 1214231"/>
                          <a:gd name="connsiteX395" fmla="*/ 165045 w 1213423"/>
                          <a:gd name="connsiteY395" fmla="*/ 480114 h 1214231"/>
                          <a:gd name="connsiteX396" fmla="*/ 149116 w 1213423"/>
                          <a:gd name="connsiteY396" fmla="*/ 497300 h 1214231"/>
                          <a:gd name="connsiteX397" fmla="*/ 126285 w 1213423"/>
                          <a:gd name="connsiteY397" fmla="*/ 516106 h 1214231"/>
                          <a:gd name="connsiteX398" fmla="*/ 107106 w 1213423"/>
                          <a:gd name="connsiteY398" fmla="*/ 496462 h 1214231"/>
                          <a:gd name="connsiteX399" fmla="*/ 106158 w 1213423"/>
                          <a:gd name="connsiteY399" fmla="*/ 480869 h 1214231"/>
                          <a:gd name="connsiteX400" fmla="*/ 90749 w 1213423"/>
                          <a:gd name="connsiteY400" fmla="*/ 480114 h 1214231"/>
                          <a:gd name="connsiteX401" fmla="*/ 71430 w 1213423"/>
                          <a:gd name="connsiteY401" fmla="*/ 422536 h 1214231"/>
                          <a:gd name="connsiteX402" fmla="*/ 90213 w 1213423"/>
                          <a:gd name="connsiteY402" fmla="*/ 365337 h 1214231"/>
                          <a:gd name="connsiteX403" fmla="*/ 106596 w 1213423"/>
                          <a:gd name="connsiteY403" fmla="*/ 348626 h 1214231"/>
                          <a:gd name="connsiteX404" fmla="*/ 106158 w 1213423"/>
                          <a:gd name="connsiteY404" fmla="*/ 334406 h 1214231"/>
                          <a:gd name="connsiteX405" fmla="*/ 54545 w 1213423"/>
                          <a:gd name="connsiteY405" fmla="*/ 334010 h 1214231"/>
                          <a:gd name="connsiteX406" fmla="*/ 2272 w 1213423"/>
                          <a:gd name="connsiteY406" fmla="*/ 334764 h 1214231"/>
                          <a:gd name="connsiteX407" fmla="*/ 409276 w 1213423"/>
                          <a:gd name="connsiteY407" fmla="*/ 334651 h 1214231"/>
                          <a:gd name="connsiteX408" fmla="*/ 409200 w 1213423"/>
                          <a:gd name="connsiteY408" fmla="*/ 363547 h 1214231"/>
                          <a:gd name="connsiteX409" fmla="*/ 473772 w 1213423"/>
                          <a:gd name="connsiteY409" fmla="*/ 363914 h 1214231"/>
                          <a:gd name="connsiteX410" fmla="*/ 475006 w 1213423"/>
                          <a:gd name="connsiteY410" fmla="*/ 336293 h 1214231"/>
                          <a:gd name="connsiteX411" fmla="*/ 409276 w 1213423"/>
                          <a:gd name="connsiteY411" fmla="*/ 334651 h 1214231"/>
                          <a:gd name="connsiteX412" fmla="*/ 776172 w 1213423"/>
                          <a:gd name="connsiteY412" fmla="*/ 336237 h 1214231"/>
                          <a:gd name="connsiteX413" fmla="*/ 775066 w 1213423"/>
                          <a:gd name="connsiteY413" fmla="*/ 349652 h 1214231"/>
                          <a:gd name="connsiteX414" fmla="*/ 791041 w 1213423"/>
                          <a:gd name="connsiteY414" fmla="*/ 365359 h 1214231"/>
                          <a:gd name="connsiteX415" fmla="*/ 805691 w 1213423"/>
                          <a:gd name="connsiteY415" fmla="*/ 346848 h 1214231"/>
                          <a:gd name="connsiteX416" fmla="*/ 805253 w 1213423"/>
                          <a:gd name="connsiteY416" fmla="*/ 334406 h 1214231"/>
                          <a:gd name="connsiteX417" fmla="*/ 791260 w 1213423"/>
                          <a:gd name="connsiteY417" fmla="*/ 333972 h 1214231"/>
                          <a:gd name="connsiteX418" fmla="*/ 776172 w 1213423"/>
                          <a:gd name="connsiteY418" fmla="*/ 336237 h 1214231"/>
                          <a:gd name="connsiteX419" fmla="*/ 848951 w 1213423"/>
                          <a:gd name="connsiteY419" fmla="*/ 335603 h 1214231"/>
                          <a:gd name="connsiteX420" fmla="*/ 848600 w 1213423"/>
                          <a:gd name="connsiteY420" fmla="*/ 351136 h 1214231"/>
                          <a:gd name="connsiteX421" fmla="*/ 849041 w 1213423"/>
                          <a:gd name="connsiteY421" fmla="*/ 364604 h 1214231"/>
                          <a:gd name="connsiteX422" fmla="*/ 864141 w 1213423"/>
                          <a:gd name="connsiteY422" fmla="*/ 364604 h 1214231"/>
                          <a:gd name="connsiteX423" fmla="*/ 879240 w 1213423"/>
                          <a:gd name="connsiteY423" fmla="*/ 364604 h 1214231"/>
                          <a:gd name="connsiteX424" fmla="*/ 879240 w 1213423"/>
                          <a:gd name="connsiteY424" fmla="*/ 349505 h 1214231"/>
                          <a:gd name="connsiteX425" fmla="*/ 879240 w 1213423"/>
                          <a:gd name="connsiteY425" fmla="*/ 334406 h 1214231"/>
                          <a:gd name="connsiteX426" fmla="*/ 864492 w 1213423"/>
                          <a:gd name="connsiteY426" fmla="*/ 333972 h 1214231"/>
                          <a:gd name="connsiteX427" fmla="*/ 848951 w 1213423"/>
                          <a:gd name="connsiteY427" fmla="*/ 335603 h 1214231"/>
                          <a:gd name="connsiteX428" fmla="*/ 558758 w 1213423"/>
                          <a:gd name="connsiteY428" fmla="*/ 369866 h 1214231"/>
                          <a:gd name="connsiteX429" fmla="*/ 555361 w 1213423"/>
                          <a:gd name="connsiteY429" fmla="*/ 381731 h 1214231"/>
                          <a:gd name="connsiteX430" fmla="*/ 531270 w 1213423"/>
                          <a:gd name="connsiteY430" fmla="*/ 407241 h 1214231"/>
                          <a:gd name="connsiteX431" fmla="*/ 515884 w 1213423"/>
                          <a:gd name="connsiteY431" fmla="*/ 425262 h 1214231"/>
                          <a:gd name="connsiteX432" fmla="*/ 498931 w 1213423"/>
                          <a:gd name="connsiteY432" fmla="*/ 443894 h 1214231"/>
                          <a:gd name="connsiteX433" fmla="*/ 483232 w 1213423"/>
                          <a:gd name="connsiteY433" fmla="*/ 444834 h 1214231"/>
                          <a:gd name="connsiteX434" fmla="*/ 479808 w 1213423"/>
                          <a:gd name="connsiteY434" fmla="*/ 445752 h 1214231"/>
                          <a:gd name="connsiteX435" fmla="*/ 480212 w 1213423"/>
                          <a:gd name="connsiteY435" fmla="*/ 478411 h 1214231"/>
                          <a:gd name="connsiteX436" fmla="*/ 480620 w 1213423"/>
                          <a:gd name="connsiteY436" fmla="*/ 511067 h 1214231"/>
                          <a:gd name="connsiteX437" fmla="*/ 493454 w 1213423"/>
                          <a:gd name="connsiteY437" fmla="*/ 511445 h 1214231"/>
                          <a:gd name="connsiteX438" fmla="*/ 516103 w 1213423"/>
                          <a:gd name="connsiteY438" fmla="*/ 532791 h 1214231"/>
                          <a:gd name="connsiteX439" fmla="*/ 533992 w 1213423"/>
                          <a:gd name="connsiteY439" fmla="*/ 548060 h 1214231"/>
                          <a:gd name="connsiteX440" fmla="*/ 547811 w 1213423"/>
                          <a:gd name="connsiteY440" fmla="*/ 496545 h 1214231"/>
                          <a:gd name="connsiteX441" fmla="*/ 548747 w 1213423"/>
                          <a:gd name="connsiteY441" fmla="*/ 446208 h 1214231"/>
                          <a:gd name="connsiteX442" fmla="*/ 584049 w 1213423"/>
                          <a:gd name="connsiteY442" fmla="*/ 440459 h 1214231"/>
                          <a:gd name="connsiteX443" fmla="*/ 589334 w 1213423"/>
                          <a:gd name="connsiteY443" fmla="*/ 443143 h 1214231"/>
                          <a:gd name="connsiteX444" fmla="*/ 590161 w 1213423"/>
                          <a:gd name="connsiteY444" fmla="*/ 477105 h 1214231"/>
                          <a:gd name="connsiteX445" fmla="*/ 591293 w 1213423"/>
                          <a:gd name="connsiteY445" fmla="*/ 511475 h 1214231"/>
                          <a:gd name="connsiteX446" fmla="*/ 624440 w 1213423"/>
                          <a:gd name="connsiteY446" fmla="*/ 511475 h 1214231"/>
                          <a:gd name="connsiteX447" fmla="*/ 657281 w 1213423"/>
                          <a:gd name="connsiteY447" fmla="*/ 511067 h 1214231"/>
                          <a:gd name="connsiteX448" fmla="*/ 657281 w 1213423"/>
                          <a:gd name="connsiteY448" fmla="*/ 495968 h 1214231"/>
                          <a:gd name="connsiteX449" fmla="*/ 657281 w 1213423"/>
                          <a:gd name="connsiteY449" fmla="*/ 480869 h 1214231"/>
                          <a:gd name="connsiteX450" fmla="*/ 642789 w 1213423"/>
                          <a:gd name="connsiteY450" fmla="*/ 480114 h 1214231"/>
                          <a:gd name="connsiteX451" fmla="*/ 623636 w 1213423"/>
                          <a:gd name="connsiteY451" fmla="*/ 459145 h 1214231"/>
                          <a:gd name="connsiteX452" fmla="*/ 624062 w 1213423"/>
                          <a:gd name="connsiteY452" fmla="*/ 443154 h 1214231"/>
                          <a:gd name="connsiteX453" fmla="*/ 628592 w 1213423"/>
                          <a:gd name="connsiteY453" fmla="*/ 440878 h 1214231"/>
                          <a:gd name="connsiteX454" fmla="*/ 645201 w 1213423"/>
                          <a:gd name="connsiteY454" fmla="*/ 437840 h 1214231"/>
                          <a:gd name="connsiteX455" fmla="*/ 657281 w 1213423"/>
                          <a:gd name="connsiteY455" fmla="*/ 437081 h 1214231"/>
                          <a:gd name="connsiteX456" fmla="*/ 657666 w 1213423"/>
                          <a:gd name="connsiteY456" fmla="*/ 424246 h 1214231"/>
                          <a:gd name="connsiteX457" fmla="*/ 644560 w 1213423"/>
                          <a:gd name="connsiteY457" fmla="*/ 407294 h 1214231"/>
                          <a:gd name="connsiteX458" fmla="*/ 629004 w 1213423"/>
                          <a:gd name="connsiteY458" fmla="*/ 404859 h 1214231"/>
                          <a:gd name="connsiteX459" fmla="*/ 624062 w 1213423"/>
                          <a:gd name="connsiteY459" fmla="*/ 402107 h 1214231"/>
                          <a:gd name="connsiteX460" fmla="*/ 623217 w 1213423"/>
                          <a:gd name="connsiteY460" fmla="*/ 386789 h 1214231"/>
                          <a:gd name="connsiteX461" fmla="*/ 621205 w 1213423"/>
                          <a:gd name="connsiteY461" fmla="*/ 370304 h 1214231"/>
                          <a:gd name="connsiteX462" fmla="*/ 558758 w 1213423"/>
                          <a:gd name="connsiteY462" fmla="*/ 369866 h 1214231"/>
                          <a:gd name="connsiteX463" fmla="*/ 742886 w 1213423"/>
                          <a:gd name="connsiteY463" fmla="*/ 369598 h 1214231"/>
                          <a:gd name="connsiteX464" fmla="*/ 737269 w 1213423"/>
                          <a:gd name="connsiteY464" fmla="*/ 405882 h 1214231"/>
                          <a:gd name="connsiteX465" fmla="*/ 754241 w 1213423"/>
                          <a:gd name="connsiteY465" fmla="*/ 438232 h 1214231"/>
                          <a:gd name="connsiteX466" fmla="*/ 775221 w 1213423"/>
                          <a:gd name="connsiteY466" fmla="*/ 454898 h 1214231"/>
                          <a:gd name="connsiteX467" fmla="*/ 753916 w 1213423"/>
                          <a:gd name="connsiteY467" fmla="*/ 480114 h 1214231"/>
                          <a:gd name="connsiteX468" fmla="*/ 733762 w 1213423"/>
                          <a:gd name="connsiteY468" fmla="*/ 461270 h 1214231"/>
                          <a:gd name="connsiteX469" fmla="*/ 698075 w 1213423"/>
                          <a:gd name="connsiteY469" fmla="*/ 443875 h 1214231"/>
                          <a:gd name="connsiteX470" fmla="*/ 665585 w 1213423"/>
                          <a:gd name="connsiteY470" fmla="*/ 459801 h 1214231"/>
                          <a:gd name="connsiteX471" fmla="*/ 682508 w 1213423"/>
                          <a:gd name="connsiteY471" fmla="*/ 476426 h 1214231"/>
                          <a:gd name="connsiteX472" fmla="*/ 702171 w 1213423"/>
                          <a:gd name="connsiteY472" fmla="*/ 514672 h 1214231"/>
                          <a:gd name="connsiteX473" fmla="*/ 702579 w 1213423"/>
                          <a:gd name="connsiteY473" fmla="*/ 547305 h 1214231"/>
                          <a:gd name="connsiteX474" fmla="*/ 734094 w 1213423"/>
                          <a:gd name="connsiteY474" fmla="*/ 547713 h 1214231"/>
                          <a:gd name="connsiteX475" fmla="*/ 769793 w 1213423"/>
                          <a:gd name="connsiteY475" fmla="*/ 531644 h 1214231"/>
                          <a:gd name="connsiteX476" fmla="*/ 789931 w 1213423"/>
                          <a:gd name="connsiteY476" fmla="*/ 511822 h 1214231"/>
                          <a:gd name="connsiteX477" fmla="*/ 806008 w 1213423"/>
                          <a:gd name="connsiteY477" fmla="*/ 460624 h 1214231"/>
                          <a:gd name="connsiteX478" fmla="*/ 792170 w 1213423"/>
                          <a:gd name="connsiteY478" fmla="*/ 407637 h 1214231"/>
                          <a:gd name="connsiteX479" fmla="*/ 769344 w 1213423"/>
                          <a:gd name="connsiteY479" fmla="*/ 383852 h 1214231"/>
                          <a:gd name="connsiteX480" fmla="*/ 767913 w 1213423"/>
                          <a:gd name="connsiteY480" fmla="*/ 370550 h 1214231"/>
                          <a:gd name="connsiteX481" fmla="*/ 742886 w 1213423"/>
                          <a:gd name="connsiteY481" fmla="*/ 369598 h 1214231"/>
                          <a:gd name="connsiteX482" fmla="*/ 817129 w 1213423"/>
                          <a:gd name="connsiteY482" fmla="*/ 369334 h 1214231"/>
                          <a:gd name="connsiteX483" fmla="*/ 813860 w 1213423"/>
                          <a:gd name="connsiteY483" fmla="*/ 399786 h 1214231"/>
                          <a:gd name="connsiteX484" fmla="*/ 838917 w 1213423"/>
                          <a:gd name="connsiteY484" fmla="*/ 400677 h 1214231"/>
                          <a:gd name="connsiteX485" fmla="*/ 841726 w 1213423"/>
                          <a:gd name="connsiteY485" fmla="*/ 370376 h 1214231"/>
                          <a:gd name="connsiteX486" fmla="*/ 817129 w 1213423"/>
                          <a:gd name="connsiteY486" fmla="*/ 369334 h 1214231"/>
                          <a:gd name="connsiteX487" fmla="*/ 1075911 w 1213423"/>
                          <a:gd name="connsiteY487" fmla="*/ 369383 h 1214231"/>
                          <a:gd name="connsiteX488" fmla="*/ 1070578 w 1213423"/>
                          <a:gd name="connsiteY488" fmla="*/ 425756 h 1214231"/>
                          <a:gd name="connsiteX489" fmla="*/ 1071000 w 1213423"/>
                          <a:gd name="connsiteY489" fmla="*/ 474829 h 1214231"/>
                          <a:gd name="connsiteX490" fmla="*/ 1082993 w 1213423"/>
                          <a:gd name="connsiteY490" fmla="*/ 475584 h 1214231"/>
                          <a:gd name="connsiteX491" fmla="*/ 1101954 w 1213423"/>
                          <a:gd name="connsiteY491" fmla="*/ 458937 h 1214231"/>
                          <a:gd name="connsiteX492" fmla="*/ 1123991 w 1213423"/>
                          <a:gd name="connsiteY492" fmla="*/ 438704 h 1214231"/>
                          <a:gd name="connsiteX493" fmla="*/ 1138192 w 1213423"/>
                          <a:gd name="connsiteY493" fmla="*/ 422854 h 1214231"/>
                          <a:gd name="connsiteX494" fmla="*/ 1124527 w 1213423"/>
                          <a:gd name="connsiteY494" fmla="*/ 407637 h 1214231"/>
                          <a:gd name="connsiteX495" fmla="*/ 1101954 w 1213423"/>
                          <a:gd name="connsiteY495" fmla="*/ 385075 h 1214231"/>
                          <a:gd name="connsiteX496" fmla="*/ 1075911 w 1213423"/>
                          <a:gd name="connsiteY496" fmla="*/ 369383 h 1214231"/>
                          <a:gd name="connsiteX497" fmla="*/ 1145436 w 1213423"/>
                          <a:gd name="connsiteY497" fmla="*/ 371705 h 1214231"/>
                          <a:gd name="connsiteX498" fmla="*/ 1142393 w 1213423"/>
                          <a:gd name="connsiteY498" fmla="*/ 387144 h 1214231"/>
                          <a:gd name="connsiteX499" fmla="*/ 1159210 w 1213423"/>
                          <a:gd name="connsiteY499" fmla="*/ 401598 h 1214231"/>
                          <a:gd name="connsiteX500" fmla="*/ 1174219 w 1213423"/>
                          <a:gd name="connsiteY500" fmla="*/ 384456 h 1214231"/>
                          <a:gd name="connsiteX501" fmla="*/ 1171554 w 1213423"/>
                          <a:gd name="connsiteY501" fmla="*/ 369976 h 1214231"/>
                          <a:gd name="connsiteX502" fmla="*/ 1145436 w 1213423"/>
                          <a:gd name="connsiteY502" fmla="*/ 371705 h 1214231"/>
                          <a:gd name="connsiteX503" fmla="*/ 409544 w 1213423"/>
                          <a:gd name="connsiteY503" fmla="*/ 409264 h 1214231"/>
                          <a:gd name="connsiteX504" fmla="*/ 409200 w 1213423"/>
                          <a:gd name="connsiteY504" fmla="*/ 436024 h 1214231"/>
                          <a:gd name="connsiteX505" fmla="*/ 436583 w 1213423"/>
                          <a:gd name="connsiteY505" fmla="*/ 435092 h 1214231"/>
                          <a:gd name="connsiteX506" fmla="*/ 435930 w 1213423"/>
                          <a:gd name="connsiteY506" fmla="*/ 409766 h 1214231"/>
                          <a:gd name="connsiteX507" fmla="*/ 409544 w 1213423"/>
                          <a:gd name="connsiteY507" fmla="*/ 409264 h 1214231"/>
                          <a:gd name="connsiteX508" fmla="*/ 888326 w 1213423"/>
                          <a:gd name="connsiteY508" fmla="*/ 409049 h 1214231"/>
                          <a:gd name="connsiteX509" fmla="*/ 884502 w 1213423"/>
                          <a:gd name="connsiteY509" fmla="*/ 423465 h 1214231"/>
                          <a:gd name="connsiteX510" fmla="*/ 864858 w 1213423"/>
                          <a:gd name="connsiteY510" fmla="*/ 443875 h 1214231"/>
                          <a:gd name="connsiteX511" fmla="*/ 849041 w 1213423"/>
                          <a:gd name="connsiteY511" fmla="*/ 444630 h 1214231"/>
                          <a:gd name="connsiteX512" fmla="*/ 849041 w 1213423"/>
                          <a:gd name="connsiteY512" fmla="*/ 477849 h 1214231"/>
                          <a:gd name="connsiteX513" fmla="*/ 849041 w 1213423"/>
                          <a:gd name="connsiteY513" fmla="*/ 511067 h 1214231"/>
                          <a:gd name="connsiteX514" fmla="*/ 882260 w 1213423"/>
                          <a:gd name="connsiteY514" fmla="*/ 511067 h 1214231"/>
                          <a:gd name="connsiteX515" fmla="*/ 915478 w 1213423"/>
                          <a:gd name="connsiteY515" fmla="*/ 511067 h 1214231"/>
                          <a:gd name="connsiteX516" fmla="*/ 915874 w 1213423"/>
                          <a:gd name="connsiteY516" fmla="*/ 461062 h 1214231"/>
                          <a:gd name="connsiteX517" fmla="*/ 914364 w 1213423"/>
                          <a:gd name="connsiteY517" fmla="*/ 409521 h 1214231"/>
                          <a:gd name="connsiteX518" fmla="*/ 888326 w 1213423"/>
                          <a:gd name="connsiteY518" fmla="*/ 409049 h 1214231"/>
                          <a:gd name="connsiteX519" fmla="*/ 1193304 w 1213423"/>
                          <a:gd name="connsiteY519" fmla="*/ 407226 h 1214231"/>
                          <a:gd name="connsiteX520" fmla="*/ 1180470 w 1213423"/>
                          <a:gd name="connsiteY520" fmla="*/ 424254 h 1214231"/>
                          <a:gd name="connsiteX521" fmla="*/ 1161233 w 1213423"/>
                          <a:gd name="connsiteY521" fmla="*/ 443875 h 1214231"/>
                          <a:gd name="connsiteX522" fmla="*/ 1143228 w 1213423"/>
                          <a:gd name="connsiteY522" fmla="*/ 467279 h 1214231"/>
                          <a:gd name="connsiteX523" fmla="*/ 1160569 w 1213423"/>
                          <a:gd name="connsiteY523" fmla="*/ 476150 h 1214231"/>
                          <a:gd name="connsiteX524" fmla="*/ 1180470 w 1213423"/>
                          <a:gd name="connsiteY524" fmla="*/ 496040 h 1214231"/>
                          <a:gd name="connsiteX525" fmla="*/ 1196826 w 1213423"/>
                          <a:gd name="connsiteY525" fmla="*/ 511799 h 1214231"/>
                          <a:gd name="connsiteX526" fmla="*/ 1212518 w 1213423"/>
                          <a:gd name="connsiteY526" fmla="*/ 460787 h 1214231"/>
                          <a:gd name="connsiteX527" fmla="*/ 1213190 w 1213423"/>
                          <a:gd name="connsiteY527" fmla="*/ 412016 h 1214231"/>
                          <a:gd name="connsiteX528" fmla="*/ 1209053 w 1213423"/>
                          <a:gd name="connsiteY528" fmla="*/ 409072 h 1214231"/>
                          <a:gd name="connsiteX529" fmla="*/ 1203640 w 1213423"/>
                          <a:gd name="connsiteY529" fmla="*/ 406414 h 1214231"/>
                          <a:gd name="connsiteX530" fmla="*/ 1193304 w 1213423"/>
                          <a:gd name="connsiteY530" fmla="*/ 407226 h 1214231"/>
                          <a:gd name="connsiteX531" fmla="*/ 114840 w 1213423"/>
                          <a:gd name="connsiteY531" fmla="*/ 444940 h 1214231"/>
                          <a:gd name="connsiteX532" fmla="*/ 112889 w 1213423"/>
                          <a:gd name="connsiteY532" fmla="*/ 474021 h 1214231"/>
                          <a:gd name="connsiteX533" fmla="*/ 141936 w 1213423"/>
                          <a:gd name="connsiteY533" fmla="*/ 473651 h 1214231"/>
                          <a:gd name="connsiteX534" fmla="*/ 140762 w 1213423"/>
                          <a:gd name="connsiteY534" fmla="*/ 444793 h 1214231"/>
                          <a:gd name="connsiteX535" fmla="*/ 114840 w 1213423"/>
                          <a:gd name="connsiteY535" fmla="*/ 444940 h 1214231"/>
                          <a:gd name="connsiteX536" fmla="*/ 373241 w 1213423"/>
                          <a:gd name="connsiteY536" fmla="*/ 444914 h 1214231"/>
                          <a:gd name="connsiteX537" fmla="*/ 371784 w 1213423"/>
                          <a:gd name="connsiteY537" fmla="*/ 475210 h 1214231"/>
                          <a:gd name="connsiteX538" fmla="*/ 399314 w 1213423"/>
                          <a:gd name="connsiteY538" fmla="*/ 475104 h 1214231"/>
                          <a:gd name="connsiteX539" fmla="*/ 399842 w 1213423"/>
                          <a:gd name="connsiteY539" fmla="*/ 446144 h 1214231"/>
                          <a:gd name="connsiteX540" fmla="*/ 373241 w 1213423"/>
                          <a:gd name="connsiteY540" fmla="*/ 444914 h 1214231"/>
                          <a:gd name="connsiteX541" fmla="*/ 334459 w 1213423"/>
                          <a:gd name="connsiteY541" fmla="*/ 481069 h 1214231"/>
                          <a:gd name="connsiteX542" fmla="*/ 333402 w 1213423"/>
                          <a:gd name="connsiteY542" fmla="*/ 532350 h 1214231"/>
                          <a:gd name="connsiteX543" fmla="*/ 349664 w 1213423"/>
                          <a:gd name="connsiteY543" fmla="*/ 587054 h 1214231"/>
                          <a:gd name="connsiteX544" fmla="*/ 364752 w 1213423"/>
                          <a:gd name="connsiteY544" fmla="*/ 530757 h 1214231"/>
                          <a:gd name="connsiteX545" fmla="*/ 364355 w 1213423"/>
                          <a:gd name="connsiteY545" fmla="*/ 480869 h 1214231"/>
                          <a:gd name="connsiteX546" fmla="*/ 349936 w 1213423"/>
                          <a:gd name="connsiteY546" fmla="*/ 480438 h 1214231"/>
                          <a:gd name="connsiteX547" fmla="*/ 334459 w 1213423"/>
                          <a:gd name="connsiteY547" fmla="*/ 481069 h 1214231"/>
                          <a:gd name="connsiteX548" fmla="*/ 1107129 w 1213423"/>
                          <a:gd name="connsiteY548" fmla="*/ 482122 h 1214231"/>
                          <a:gd name="connsiteX549" fmla="*/ 1106797 w 1213423"/>
                          <a:gd name="connsiteY549" fmla="*/ 497599 h 1214231"/>
                          <a:gd name="connsiteX550" fmla="*/ 1107239 w 1213423"/>
                          <a:gd name="connsiteY550" fmla="*/ 511067 h 1214231"/>
                          <a:gd name="connsiteX551" fmla="*/ 1122338 w 1213423"/>
                          <a:gd name="connsiteY551" fmla="*/ 511067 h 1214231"/>
                          <a:gd name="connsiteX552" fmla="*/ 1137437 w 1213423"/>
                          <a:gd name="connsiteY552" fmla="*/ 511067 h 1214231"/>
                          <a:gd name="connsiteX553" fmla="*/ 1137886 w 1213423"/>
                          <a:gd name="connsiteY553" fmla="*/ 498992 h 1214231"/>
                          <a:gd name="connsiteX554" fmla="*/ 1122262 w 1213423"/>
                          <a:gd name="connsiteY554" fmla="*/ 480114 h 1214231"/>
                          <a:gd name="connsiteX555" fmla="*/ 1107129 w 1213423"/>
                          <a:gd name="connsiteY555" fmla="*/ 482122 h 1214231"/>
                          <a:gd name="connsiteX556" fmla="*/ 224687 w 1213423"/>
                          <a:gd name="connsiteY556" fmla="*/ 519372 h 1214231"/>
                          <a:gd name="connsiteX557" fmla="*/ 221667 w 1213423"/>
                          <a:gd name="connsiteY557" fmla="*/ 533531 h 1214231"/>
                          <a:gd name="connsiteX558" fmla="*/ 239258 w 1213423"/>
                          <a:gd name="connsiteY558" fmla="*/ 547743 h 1214231"/>
                          <a:gd name="connsiteX559" fmla="*/ 252621 w 1213423"/>
                          <a:gd name="connsiteY559" fmla="*/ 547305 h 1214231"/>
                          <a:gd name="connsiteX560" fmla="*/ 253059 w 1213423"/>
                          <a:gd name="connsiteY560" fmla="*/ 533943 h 1214231"/>
                          <a:gd name="connsiteX561" fmla="*/ 238847 w 1213423"/>
                          <a:gd name="connsiteY561" fmla="*/ 516352 h 1214231"/>
                          <a:gd name="connsiteX562" fmla="*/ 224687 w 1213423"/>
                          <a:gd name="connsiteY562" fmla="*/ 519372 h 1214231"/>
                          <a:gd name="connsiteX563" fmla="*/ 445378 w 1213423"/>
                          <a:gd name="connsiteY563" fmla="*/ 520198 h 1214231"/>
                          <a:gd name="connsiteX564" fmla="*/ 445438 w 1213423"/>
                          <a:gd name="connsiteY564" fmla="*/ 546248 h 1214231"/>
                          <a:gd name="connsiteX565" fmla="*/ 473489 w 1213423"/>
                          <a:gd name="connsiteY565" fmla="*/ 546792 h 1214231"/>
                          <a:gd name="connsiteX566" fmla="*/ 471466 w 1213423"/>
                          <a:gd name="connsiteY566" fmla="*/ 518092 h 1214231"/>
                          <a:gd name="connsiteX567" fmla="*/ 445378 w 1213423"/>
                          <a:gd name="connsiteY567" fmla="*/ 520198 h 1214231"/>
                          <a:gd name="connsiteX568" fmla="*/ 813800 w 1213423"/>
                          <a:gd name="connsiteY568" fmla="*/ 520198 h 1214231"/>
                          <a:gd name="connsiteX569" fmla="*/ 814279 w 1213423"/>
                          <a:gd name="connsiteY569" fmla="*/ 546520 h 1214231"/>
                          <a:gd name="connsiteX570" fmla="*/ 842971 w 1213423"/>
                          <a:gd name="connsiteY570" fmla="*/ 546331 h 1214231"/>
                          <a:gd name="connsiteX571" fmla="*/ 841008 w 1213423"/>
                          <a:gd name="connsiteY571" fmla="*/ 519813 h 1214231"/>
                          <a:gd name="connsiteX572" fmla="*/ 813800 w 1213423"/>
                          <a:gd name="connsiteY572" fmla="*/ 520198 h 1214231"/>
                          <a:gd name="connsiteX573" fmla="*/ 1146006 w 1213423"/>
                          <a:gd name="connsiteY573" fmla="*/ 519847 h 1214231"/>
                          <a:gd name="connsiteX574" fmla="*/ 1145364 w 1213423"/>
                          <a:gd name="connsiteY574" fmla="*/ 545958 h 1214231"/>
                          <a:gd name="connsiteX575" fmla="*/ 1172618 w 1213423"/>
                          <a:gd name="connsiteY575" fmla="*/ 546248 h 1214231"/>
                          <a:gd name="connsiteX576" fmla="*/ 1172078 w 1213423"/>
                          <a:gd name="connsiteY576" fmla="*/ 519708 h 1214231"/>
                          <a:gd name="connsiteX577" fmla="*/ 1146006 w 1213423"/>
                          <a:gd name="connsiteY577" fmla="*/ 519847 h 1214231"/>
                          <a:gd name="connsiteX578" fmla="*/ 4133 w 1213423"/>
                          <a:gd name="connsiteY578" fmla="*/ 555938 h 1214231"/>
                          <a:gd name="connsiteX579" fmla="*/ 1203 w 1213423"/>
                          <a:gd name="connsiteY579" fmla="*/ 562733 h 1214231"/>
                          <a:gd name="connsiteX580" fmla="*/ 282 w 1213423"/>
                          <a:gd name="connsiteY580" fmla="*/ 573895 h 1214231"/>
                          <a:gd name="connsiteX581" fmla="*/ 19753 w 1213423"/>
                          <a:gd name="connsiteY581" fmla="*/ 587318 h 1214231"/>
                          <a:gd name="connsiteX582" fmla="*/ 35245 w 1213423"/>
                          <a:gd name="connsiteY582" fmla="*/ 589757 h 1214231"/>
                          <a:gd name="connsiteX583" fmla="*/ 38966 w 1213423"/>
                          <a:gd name="connsiteY583" fmla="*/ 592195 h 1214231"/>
                          <a:gd name="connsiteX584" fmla="*/ 38966 w 1213423"/>
                          <a:gd name="connsiteY584" fmla="*/ 624191 h 1214231"/>
                          <a:gd name="connsiteX585" fmla="*/ 38966 w 1213423"/>
                          <a:gd name="connsiteY585" fmla="*/ 656182 h 1214231"/>
                          <a:gd name="connsiteX586" fmla="*/ 34059 w 1213423"/>
                          <a:gd name="connsiteY586" fmla="*/ 660871 h 1214231"/>
                          <a:gd name="connsiteX587" fmla="*/ 15884 w 1213423"/>
                          <a:gd name="connsiteY587" fmla="*/ 666076 h 1214231"/>
                          <a:gd name="connsiteX588" fmla="*/ 343 w 1213423"/>
                          <a:gd name="connsiteY588" fmla="*/ 680934 h 1214231"/>
                          <a:gd name="connsiteX589" fmla="*/ 36388 w 1213423"/>
                          <a:gd name="connsiteY589" fmla="*/ 697535 h 1214231"/>
                          <a:gd name="connsiteX590" fmla="*/ 71151 w 1213423"/>
                          <a:gd name="connsiteY590" fmla="*/ 678567 h 1214231"/>
                          <a:gd name="connsiteX591" fmla="*/ 95589 w 1213423"/>
                          <a:gd name="connsiteY591" fmla="*/ 657900 h 1214231"/>
                          <a:gd name="connsiteX592" fmla="*/ 106158 w 1213423"/>
                          <a:gd name="connsiteY592" fmla="*/ 657530 h 1214231"/>
                          <a:gd name="connsiteX593" fmla="*/ 106592 w 1213423"/>
                          <a:gd name="connsiteY593" fmla="*/ 643548 h 1214231"/>
                          <a:gd name="connsiteX594" fmla="*/ 87371 w 1213423"/>
                          <a:gd name="connsiteY594" fmla="*/ 626576 h 1214231"/>
                          <a:gd name="connsiteX595" fmla="*/ 71117 w 1213423"/>
                          <a:gd name="connsiteY595" fmla="*/ 590610 h 1214231"/>
                          <a:gd name="connsiteX596" fmla="*/ 68818 w 1213423"/>
                          <a:gd name="connsiteY596" fmla="*/ 557660 h 1214231"/>
                          <a:gd name="connsiteX597" fmla="*/ 4133 w 1213423"/>
                          <a:gd name="connsiteY597" fmla="*/ 555938 h 1214231"/>
                          <a:gd name="connsiteX598" fmla="*/ 187996 w 1213423"/>
                          <a:gd name="connsiteY598" fmla="*/ 556565 h 1214231"/>
                          <a:gd name="connsiteX599" fmla="*/ 187856 w 1213423"/>
                          <a:gd name="connsiteY599" fmla="*/ 584929 h 1214231"/>
                          <a:gd name="connsiteX600" fmla="*/ 214729 w 1213423"/>
                          <a:gd name="connsiteY600" fmla="*/ 584144 h 1214231"/>
                          <a:gd name="connsiteX601" fmla="*/ 218330 w 1213423"/>
                          <a:gd name="connsiteY601" fmla="*/ 568667 h 1214231"/>
                          <a:gd name="connsiteX602" fmla="*/ 217893 w 1213423"/>
                          <a:gd name="connsiteY602" fmla="*/ 556365 h 1214231"/>
                          <a:gd name="connsiteX603" fmla="*/ 203473 w 1213423"/>
                          <a:gd name="connsiteY603" fmla="*/ 555935 h 1214231"/>
                          <a:gd name="connsiteX604" fmla="*/ 187996 w 1213423"/>
                          <a:gd name="connsiteY604" fmla="*/ 556565 h 1214231"/>
                          <a:gd name="connsiteX605" fmla="*/ 260548 w 1213423"/>
                          <a:gd name="connsiteY605" fmla="*/ 557241 h 1214231"/>
                          <a:gd name="connsiteX606" fmla="*/ 257906 w 1213423"/>
                          <a:gd name="connsiteY606" fmla="*/ 572004 h 1214231"/>
                          <a:gd name="connsiteX607" fmla="*/ 239307 w 1213423"/>
                          <a:gd name="connsiteY607" fmla="*/ 590652 h 1214231"/>
                          <a:gd name="connsiteX608" fmla="*/ 221988 w 1213423"/>
                          <a:gd name="connsiteY608" fmla="*/ 607955 h 1214231"/>
                          <a:gd name="connsiteX609" fmla="*/ 239904 w 1213423"/>
                          <a:gd name="connsiteY609" fmla="*/ 623307 h 1214231"/>
                          <a:gd name="connsiteX610" fmla="*/ 258215 w 1213423"/>
                          <a:gd name="connsiteY610" fmla="*/ 642178 h 1214231"/>
                          <a:gd name="connsiteX611" fmla="*/ 275919 w 1213423"/>
                          <a:gd name="connsiteY611" fmla="*/ 657915 h 1214231"/>
                          <a:gd name="connsiteX612" fmla="*/ 289705 w 1213423"/>
                          <a:gd name="connsiteY612" fmla="*/ 653566 h 1214231"/>
                          <a:gd name="connsiteX613" fmla="*/ 289067 w 1213423"/>
                          <a:gd name="connsiteY613" fmla="*/ 557460 h 1214231"/>
                          <a:gd name="connsiteX614" fmla="*/ 260548 w 1213423"/>
                          <a:gd name="connsiteY614" fmla="*/ 557241 h 1214231"/>
                          <a:gd name="connsiteX615" fmla="*/ 409276 w 1213423"/>
                          <a:gd name="connsiteY615" fmla="*/ 556580 h 1214231"/>
                          <a:gd name="connsiteX616" fmla="*/ 409140 w 1213423"/>
                          <a:gd name="connsiteY616" fmla="*/ 583472 h 1214231"/>
                          <a:gd name="connsiteX617" fmla="*/ 421872 w 1213423"/>
                          <a:gd name="connsiteY617" fmla="*/ 587318 h 1214231"/>
                          <a:gd name="connsiteX618" fmla="*/ 437942 w 1213423"/>
                          <a:gd name="connsiteY618" fmla="*/ 567489 h 1214231"/>
                          <a:gd name="connsiteX619" fmla="*/ 436832 w 1213423"/>
                          <a:gd name="connsiteY619" fmla="*/ 556365 h 1214231"/>
                          <a:gd name="connsiteX620" fmla="*/ 423997 w 1213423"/>
                          <a:gd name="connsiteY620" fmla="*/ 556078 h 1214231"/>
                          <a:gd name="connsiteX621" fmla="*/ 409276 w 1213423"/>
                          <a:gd name="connsiteY621" fmla="*/ 556580 h 1214231"/>
                          <a:gd name="connsiteX622" fmla="*/ 886412 w 1213423"/>
                          <a:gd name="connsiteY622" fmla="*/ 556584 h 1214231"/>
                          <a:gd name="connsiteX623" fmla="*/ 884525 w 1213423"/>
                          <a:gd name="connsiteY623" fmla="*/ 569063 h 1214231"/>
                          <a:gd name="connsiteX624" fmla="*/ 902311 w 1213423"/>
                          <a:gd name="connsiteY624" fmla="*/ 587318 h 1214231"/>
                          <a:gd name="connsiteX625" fmla="*/ 915916 w 1213423"/>
                          <a:gd name="connsiteY625" fmla="*/ 568807 h 1214231"/>
                          <a:gd name="connsiteX626" fmla="*/ 915478 w 1213423"/>
                          <a:gd name="connsiteY626" fmla="*/ 556365 h 1214231"/>
                          <a:gd name="connsiteX627" fmla="*/ 901889 w 1213423"/>
                          <a:gd name="connsiteY627" fmla="*/ 556078 h 1214231"/>
                          <a:gd name="connsiteX628" fmla="*/ 886412 w 1213423"/>
                          <a:gd name="connsiteY628" fmla="*/ 556584 h 1214231"/>
                          <a:gd name="connsiteX629" fmla="*/ 1034309 w 1213423"/>
                          <a:gd name="connsiteY629" fmla="*/ 557422 h 1214231"/>
                          <a:gd name="connsiteX630" fmla="*/ 1032497 w 1213423"/>
                          <a:gd name="connsiteY630" fmla="*/ 570332 h 1214231"/>
                          <a:gd name="connsiteX631" fmla="*/ 1013298 w 1213423"/>
                          <a:gd name="connsiteY631" fmla="*/ 590584 h 1214231"/>
                          <a:gd name="connsiteX632" fmla="*/ 994726 w 1213423"/>
                          <a:gd name="connsiteY632" fmla="*/ 607415 h 1214231"/>
                          <a:gd name="connsiteX633" fmla="*/ 976313 w 1213423"/>
                          <a:gd name="connsiteY633" fmla="*/ 626576 h 1214231"/>
                          <a:gd name="connsiteX634" fmla="*/ 960776 w 1213423"/>
                          <a:gd name="connsiteY634" fmla="*/ 627331 h 1214231"/>
                          <a:gd name="connsiteX635" fmla="*/ 959892 w 1213423"/>
                          <a:gd name="connsiteY635" fmla="*/ 640921 h 1214231"/>
                          <a:gd name="connsiteX636" fmla="*/ 936945 w 1213423"/>
                          <a:gd name="connsiteY636" fmla="*/ 665834 h 1214231"/>
                          <a:gd name="connsiteX637" fmla="*/ 923171 w 1213423"/>
                          <a:gd name="connsiteY637" fmla="*/ 680367 h 1214231"/>
                          <a:gd name="connsiteX638" fmla="*/ 938557 w 1213423"/>
                          <a:gd name="connsiteY638" fmla="*/ 697562 h 1214231"/>
                          <a:gd name="connsiteX639" fmla="*/ 959892 w 1213423"/>
                          <a:gd name="connsiteY639" fmla="*/ 719437 h 1214231"/>
                          <a:gd name="connsiteX640" fmla="*/ 960776 w 1213423"/>
                          <a:gd name="connsiteY640" fmla="*/ 733026 h 1214231"/>
                          <a:gd name="connsiteX641" fmla="*/ 974758 w 1213423"/>
                          <a:gd name="connsiteY641" fmla="*/ 733460 h 1214231"/>
                          <a:gd name="connsiteX642" fmla="*/ 991752 w 1213423"/>
                          <a:gd name="connsiteY642" fmla="*/ 714431 h 1214231"/>
                          <a:gd name="connsiteX643" fmla="*/ 1026703 w 1213423"/>
                          <a:gd name="connsiteY643" fmla="*/ 697834 h 1214231"/>
                          <a:gd name="connsiteX644" fmla="*/ 1070245 w 1213423"/>
                          <a:gd name="connsiteY644" fmla="*/ 717112 h 1214231"/>
                          <a:gd name="connsiteX645" fmla="*/ 1031489 w 1213423"/>
                          <a:gd name="connsiteY645" fmla="*/ 737235 h 1214231"/>
                          <a:gd name="connsiteX646" fmla="*/ 994964 w 1213423"/>
                          <a:gd name="connsiteY646" fmla="*/ 752923 h 1214231"/>
                          <a:gd name="connsiteX647" fmla="*/ 1012204 w 1213423"/>
                          <a:gd name="connsiteY647" fmla="*/ 769755 h 1214231"/>
                          <a:gd name="connsiteX648" fmla="*/ 1032595 w 1213423"/>
                          <a:gd name="connsiteY648" fmla="*/ 789848 h 1214231"/>
                          <a:gd name="connsiteX649" fmla="*/ 1048159 w 1213423"/>
                          <a:gd name="connsiteY649" fmla="*/ 806208 h 1214231"/>
                          <a:gd name="connsiteX650" fmla="*/ 1064409 w 1213423"/>
                          <a:gd name="connsiteY650" fmla="*/ 790298 h 1214231"/>
                          <a:gd name="connsiteX651" fmla="*/ 1082261 w 1213423"/>
                          <a:gd name="connsiteY651" fmla="*/ 770019 h 1214231"/>
                          <a:gd name="connsiteX652" fmla="*/ 1101954 w 1213423"/>
                          <a:gd name="connsiteY652" fmla="*/ 752927 h 1214231"/>
                          <a:gd name="connsiteX653" fmla="*/ 1121790 w 1213423"/>
                          <a:gd name="connsiteY653" fmla="*/ 733781 h 1214231"/>
                          <a:gd name="connsiteX654" fmla="*/ 1141967 w 1213423"/>
                          <a:gd name="connsiteY654" fmla="*/ 772001 h 1214231"/>
                          <a:gd name="connsiteX655" fmla="*/ 1104925 w 1213423"/>
                          <a:gd name="connsiteY655" fmla="*/ 812297 h 1214231"/>
                          <a:gd name="connsiteX656" fmla="*/ 1070593 w 1213423"/>
                          <a:gd name="connsiteY656" fmla="*/ 847973 h 1214231"/>
                          <a:gd name="connsiteX657" fmla="*/ 1071000 w 1213423"/>
                          <a:gd name="connsiteY657" fmla="*/ 879489 h 1214231"/>
                          <a:gd name="connsiteX658" fmla="*/ 1138192 w 1213423"/>
                          <a:gd name="connsiteY658" fmla="*/ 879908 h 1214231"/>
                          <a:gd name="connsiteX659" fmla="*/ 1212178 w 1213423"/>
                          <a:gd name="connsiteY659" fmla="*/ 864537 h 1214231"/>
                          <a:gd name="connsiteX660" fmla="*/ 1193848 w 1213423"/>
                          <a:gd name="connsiteY660" fmla="*/ 848554 h 1214231"/>
                          <a:gd name="connsiteX661" fmla="*/ 1174717 w 1213423"/>
                          <a:gd name="connsiteY661" fmla="*/ 812905 h 1214231"/>
                          <a:gd name="connsiteX662" fmla="*/ 1194856 w 1213423"/>
                          <a:gd name="connsiteY662" fmla="*/ 769966 h 1214231"/>
                          <a:gd name="connsiteX663" fmla="*/ 1210785 w 1213423"/>
                          <a:gd name="connsiteY663" fmla="*/ 767486 h 1214231"/>
                          <a:gd name="connsiteX664" fmla="*/ 1211650 w 1213423"/>
                          <a:gd name="connsiteY664" fmla="*/ 592324 h 1214231"/>
                          <a:gd name="connsiteX665" fmla="*/ 1149362 w 1213423"/>
                          <a:gd name="connsiteY665" fmla="*/ 591021 h 1214231"/>
                          <a:gd name="connsiteX666" fmla="*/ 1142405 w 1213423"/>
                          <a:gd name="connsiteY666" fmla="*/ 627063 h 1214231"/>
                          <a:gd name="connsiteX667" fmla="*/ 1159070 w 1213423"/>
                          <a:gd name="connsiteY667" fmla="*/ 658262 h 1214231"/>
                          <a:gd name="connsiteX668" fmla="*/ 1180470 w 1213423"/>
                          <a:gd name="connsiteY668" fmla="*/ 679948 h 1214231"/>
                          <a:gd name="connsiteX669" fmla="*/ 1159127 w 1213423"/>
                          <a:gd name="connsiteY669" fmla="*/ 702073 h 1214231"/>
                          <a:gd name="connsiteX670" fmla="*/ 1138192 w 1213423"/>
                          <a:gd name="connsiteY670" fmla="*/ 682636 h 1214231"/>
                          <a:gd name="connsiteX671" fmla="*/ 1086802 w 1213423"/>
                          <a:gd name="connsiteY671" fmla="*/ 665834 h 1214231"/>
                          <a:gd name="connsiteX672" fmla="*/ 1037242 w 1213423"/>
                          <a:gd name="connsiteY672" fmla="*/ 665834 h 1214231"/>
                          <a:gd name="connsiteX673" fmla="*/ 1031659 w 1213423"/>
                          <a:gd name="connsiteY673" fmla="*/ 660569 h 1214231"/>
                          <a:gd name="connsiteX674" fmla="*/ 1026076 w 1213423"/>
                          <a:gd name="connsiteY674" fmla="*/ 655303 h 1214231"/>
                          <a:gd name="connsiteX675" fmla="*/ 1026748 w 1213423"/>
                          <a:gd name="connsiteY675" fmla="*/ 642495 h 1214231"/>
                          <a:gd name="connsiteX676" fmla="*/ 1061797 w 1213423"/>
                          <a:gd name="connsiteY676" fmla="*/ 623541 h 1214231"/>
                          <a:gd name="connsiteX677" fmla="*/ 1096292 w 1213423"/>
                          <a:gd name="connsiteY677" fmla="*/ 622586 h 1214231"/>
                          <a:gd name="connsiteX678" fmla="*/ 1101954 w 1213423"/>
                          <a:gd name="connsiteY678" fmla="*/ 621650 h 1214231"/>
                          <a:gd name="connsiteX679" fmla="*/ 1101954 w 1213423"/>
                          <a:gd name="connsiteY679" fmla="*/ 606940 h 1214231"/>
                          <a:gd name="connsiteX680" fmla="*/ 1101954 w 1213423"/>
                          <a:gd name="connsiteY680" fmla="*/ 592226 h 1214231"/>
                          <a:gd name="connsiteX681" fmla="*/ 1097235 w 1213423"/>
                          <a:gd name="connsiteY681" fmla="*/ 591282 h 1214231"/>
                          <a:gd name="connsiteX682" fmla="*/ 1081759 w 1213423"/>
                          <a:gd name="connsiteY682" fmla="*/ 590316 h 1214231"/>
                          <a:gd name="connsiteX683" fmla="*/ 1064206 w 1213423"/>
                          <a:gd name="connsiteY683" fmla="*/ 567625 h 1214231"/>
                          <a:gd name="connsiteX684" fmla="*/ 1061816 w 1213423"/>
                          <a:gd name="connsiteY684" fmla="*/ 556527 h 1214231"/>
                          <a:gd name="connsiteX685" fmla="*/ 1034309 w 1213423"/>
                          <a:gd name="connsiteY685" fmla="*/ 557422 h 1214231"/>
                          <a:gd name="connsiteX686" fmla="*/ 1106185 w 1213423"/>
                          <a:gd name="connsiteY686" fmla="*/ 557448 h 1214231"/>
                          <a:gd name="connsiteX687" fmla="*/ 1106170 w 1213423"/>
                          <a:gd name="connsiteY687" fmla="*/ 571940 h 1214231"/>
                          <a:gd name="connsiteX688" fmla="*/ 1123568 w 1213423"/>
                          <a:gd name="connsiteY688" fmla="*/ 587296 h 1214231"/>
                          <a:gd name="connsiteX689" fmla="*/ 1137437 w 1213423"/>
                          <a:gd name="connsiteY689" fmla="*/ 570388 h 1214231"/>
                          <a:gd name="connsiteX690" fmla="*/ 1137437 w 1213423"/>
                          <a:gd name="connsiteY690" fmla="*/ 556365 h 1214231"/>
                          <a:gd name="connsiteX691" fmla="*/ 1122141 w 1213423"/>
                          <a:gd name="connsiteY691" fmla="*/ 555938 h 1214231"/>
                          <a:gd name="connsiteX692" fmla="*/ 1106185 w 1213423"/>
                          <a:gd name="connsiteY692" fmla="*/ 557448 h 1214231"/>
                          <a:gd name="connsiteX693" fmla="*/ 151565 w 1213423"/>
                          <a:gd name="connsiteY693" fmla="*/ 592713 h 1214231"/>
                          <a:gd name="connsiteX694" fmla="*/ 149191 w 1213423"/>
                          <a:gd name="connsiteY694" fmla="*/ 680987 h 1214231"/>
                          <a:gd name="connsiteX695" fmla="*/ 165517 w 1213423"/>
                          <a:gd name="connsiteY695" fmla="*/ 770019 h 1214231"/>
                          <a:gd name="connsiteX696" fmla="*/ 180839 w 1213423"/>
                          <a:gd name="connsiteY696" fmla="*/ 751617 h 1214231"/>
                          <a:gd name="connsiteX697" fmla="*/ 201517 w 1213423"/>
                          <a:gd name="connsiteY697" fmla="*/ 733781 h 1214231"/>
                          <a:gd name="connsiteX698" fmla="*/ 218670 w 1213423"/>
                          <a:gd name="connsiteY698" fmla="*/ 715383 h 1214231"/>
                          <a:gd name="connsiteX699" fmla="*/ 236034 w 1213423"/>
                          <a:gd name="connsiteY699" fmla="*/ 697396 h 1214231"/>
                          <a:gd name="connsiteX700" fmla="*/ 253059 w 1213423"/>
                          <a:gd name="connsiteY700" fmla="*/ 680043 h 1214231"/>
                          <a:gd name="connsiteX701" fmla="*/ 252621 w 1213423"/>
                          <a:gd name="connsiteY701" fmla="*/ 666589 h 1214231"/>
                          <a:gd name="connsiteX702" fmla="*/ 220644 w 1213423"/>
                          <a:gd name="connsiteY702" fmla="*/ 666182 h 1214231"/>
                          <a:gd name="connsiteX703" fmla="*/ 188668 w 1213423"/>
                          <a:gd name="connsiteY703" fmla="*/ 665774 h 1214231"/>
                          <a:gd name="connsiteX704" fmla="*/ 184784 w 1213423"/>
                          <a:gd name="connsiteY704" fmla="*/ 661157 h 1214231"/>
                          <a:gd name="connsiteX705" fmla="*/ 180741 w 1213423"/>
                          <a:gd name="connsiteY705" fmla="*/ 635896 h 1214231"/>
                          <a:gd name="connsiteX706" fmla="*/ 177215 w 1213423"/>
                          <a:gd name="connsiteY706" fmla="*/ 592482 h 1214231"/>
                          <a:gd name="connsiteX707" fmla="*/ 151565 w 1213423"/>
                          <a:gd name="connsiteY707" fmla="*/ 592713 h 1214231"/>
                          <a:gd name="connsiteX708" fmla="*/ 373037 w 1213423"/>
                          <a:gd name="connsiteY708" fmla="*/ 591403 h 1214231"/>
                          <a:gd name="connsiteX709" fmla="*/ 369553 w 1213423"/>
                          <a:gd name="connsiteY709" fmla="*/ 595351 h 1214231"/>
                          <a:gd name="connsiteX710" fmla="*/ 349856 w 1213423"/>
                          <a:gd name="connsiteY710" fmla="*/ 626576 h 1214231"/>
                          <a:gd name="connsiteX711" fmla="*/ 333708 w 1213423"/>
                          <a:gd name="connsiteY711" fmla="*/ 645454 h 1214231"/>
                          <a:gd name="connsiteX712" fmla="*/ 334157 w 1213423"/>
                          <a:gd name="connsiteY712" fmla="*/ 657530 h 1214231"/>
                          <a:gd name="connsiteX713" fmla="*/ 343216 w 1213423"/>
                          <a:gd name="connsiteY713" fmla="*/ 657896 h 1214231"/>
                          <a:gd name="connsiteX714" fmla="*/ 368711 w 1213423"/>
                          <a:gd name="connsiteY714" fmla="*/ 678759 h 1214231"/>
                          <a:gd name="connsiteX715" fmla="*/ 385872 w 1213423"/>
                          <a:gd name="connsiteY715" fmla="*/ 697494 h 1214231"/>
                          <a:gd name="connsiteX716" fmla="*/ 401349 w 1213423"/>
                          <a:gd name="connsiteY716" fmla="*/ 678805 h 1214231"/>
                          <a:gd name="connsiteX717" fmla="*/ 423409 w 1213423"/>
                          <a:gd name="connsiteY717" fmla="*/ 658519 h 1214231"/>
                          <a:gd name="connsiteX718" fmla="*/ 443626 w 1213423"/>
                          <a:gd name="connsiteY718" fmla="*/ 680273 h 1214231"/>
                          <a:gd name="connsiteX719" fmla="*/ 426047 w 1213423"/>
                          <a:gd name="connsiteY719" fmla="*/ 701718 h 1214231"/>
                          <a:gd name="connsiteX720" fmla="*/ 407388 w 1213423"/>
                          <a:gd name="connsiteY720" fmla="*/ 735268 h 1214231"/>
                          <a:gd name="connsiteX721" fmla="*/ 444098 w 1213423"/>
                          <a:gd name="connsiteY721" fmla="*/ 770019 h 1214231"/>
                          <a:gd name="connsiteX722" fmla="*/ 479600 w 1213423"/>
                          <a:gd name="connsiteY722" fmla="*/ 788746 h 1214231"/>
                          <a:gd name="connsiteX723" fmla="*/ 497357 w 1213423"/>
                          <a:gd name="connsiteY723" fmla="*/ 806257 h 1214231"/>
                          <a:gd name="connsiteX724" fmla="*/ 511573 w 1213423"/>
                          <a:gd name="connsiteY724" fmla="*/ 789456 h 1214231"/>
                          <a:gd name="connsiteX725" fmla="*/ 531704 w 1213423"/>
                          <a:gd name="connsiteY725" fmla="*/ 770019 h 1214231"/>
                          <a:gd name="connsiteX726" fmla="*/ 547464 w 1213423"/>
                          <a:gd name="connsiteY726" fmla="*/ 734344 h 1214231"/>
                          <a:gd name="connsiteX727" fmla="*/ 547056 w 1213423"/>
                          <a:gd name="connsiteY727" fmla="*/ 702828 h 1214231"/>
                          <a:gd name="connsiteX728" fmla="*/ 534011 w 1213423"/>
                          <a:gd name="connsiteY728" fmla="*/ 702394 h 1214231"/>
                          <a:gd name="connsiteX729" fmla="*/ 516103 w 1213423"/>
                          <a:gd name="connsiteY729" fmla="*/ 718889 h 1214231"/>
                          <a:gd name="connsiteX730" fmla="*/ 496606 w 1213423"/>
                          <a:gd name="connsiteY730" fmla="*/ 736801 h 1214231"/>
                          <a:gd name="connsiteX731" fmla="*/ 476550 w 1213423"/>
                          <a:gd name="connsiteY731" fmla="*/ 716594 h 1214231"/>
                          <a:gd name="connsiteX732" fmla="*/ 494477 w 1213423"/>
                          <a:gd name="connsiteY732" fmla="*/ 697301 h 1214231"/>
                          <a:gd name="connsiteX733" fmla="*/ 511203 w 1213423"/>
                          <a:gd name="connsiteY733" fmla="*/ 679424 h 1214231"/>
                          <a:gd name="connsiteX734" fmla="*/ 510818 w 1213423"/>
                          <a:gd name="connsiteY734" fmla="*/ 666589 h 1214231"/>
                          <a:gd name="connsiteX735" fmla="*/ 497882 w 1213423"/>
                          <a:gd name="connsiteY735" fmla="*/ 665812 h 1214231"/>
                          <a:gd name="connsiteX736" fmla="*/ 476365 w 1213423"/>
                          <a:gd name="connsiteY736" fmla="*/ 649973 h 1214231"/>
                          <a:gd name="connsiteX737" fmla="*/ 495802 w 1213423"/>
                          <a:gd name="connsiteY737" fmla="*/ 623236 h 1214231"/>
                          <a:gd name="connsiteX738" fmla="*/ 510818 w 1213423"/>
                          <a:gd name="connsiteY738" fmla="*/ 622802 h 1214231"/>
                          <a:gd name="connsiteX739" fmla="*/ 510818 w 1213423"/>
                          <a:gd name="connsiteY739" fmla="*/ 606947 h 1214231"/>
                          <a:gd name="connsiteX740" fmla="*/ 510818 w 1213423"/>
                          <a:gd name="connsiteY740" fmla="*/ 591093 h 1214231"/>
                          <a:gd name="connsiteX741" fmla="*/ 479302 w 1213423"/>
                          <a:gd name="connsiteY741" fmla="*/ 590685 h 1214231"/>
                          <a:gd name="connsiteX742" fmla="*/ 443626 w 1213423"/>
                          <a:gd name="connsiteY742" fmla="*/ 607800 h 1214231"/>
                          <a:gd name="connsiteX743" fmla="*/ 422487 w 1213423"/>
                          <a:gd name="connsiteY743" fmla="*/ 626576 h 1214231"/>
                          <a:gd name="connsiteX744" fmla="*/ 401349 w 1213423"/>
                          <a:gd name="connsiteY744" fmla="*/ 607918 h 1214231"/>
                          <a:gd name="connsiteX745" fmla="*/ 399537 w 1213423"/>
                          <a:gd name="connsiteY745" fmla="*/ 592150 h 1214231"/>
                          <a:gd name="connsiteX746" fmla="*/ 373037 w 1213423"/>
                          <a:gd name="connsiteY746" fmla="*/ 591403 h 1214231"/>
                          <a:gd name="connsiteX747" fmla="*/ 557248 w 1213423"/>
                          <a:gd name="connsiteY747" fmla="*/ 591339 h 1214231"/>
                          <a:gd name="connsiteX748" fmla="*/ 558962 w 1213423"/>
                          <a:gd name="connsiteY748" fmla="*/ 622892 h 1214231"/>
                          <a:gd name="connsiteX749" fmla="*/ 621190 w 1213423"/>
                          <a:gd name="connsiteY749" fmla="*/ 621650 h 1214231"/>
                          <a:gd name="connsiteX750" fmla="*/ 621111 w 1213423"/>
                          <a:gd name="connsiteY750" fmla="*/ 592886 h 1214231"/>
                          <a:gd name="connsiteX751" fmla="*/ 557248 w 1213423"/>
                          <a:gd name="connsiteY751" fmla="*/ 591339 h 1214231"/>
                          <a:gd name="connsiteX752" fmla="*/ 667458 w 1213423"/>
                          <a:gd name="connsiteY752" fmla="*/ 592226 h 1214231"/>
                          <a:gd name="connsiteX753" fmla="*/ 665268 w 1213423"/>
                          <a:gd name="connsiteY753" fmla="*/ 607555 h 1214231"/>
                          <a:gd name="connsiteX754" fmla="*/ 644363 w 1213423"/>
                          <a:gd name="connsiteY754" fmla="*/ 626576 h 1214231"/>
                          <a:gd name="connsiteX755" fmla="*/ 626327 w 1213423"/>
                          <a:gd name="connsiteY755" fmla="*/ 645620 h 1214231"/>
                          <a:gd name="connsiteX756" fmla="*/ 607306 w 1213423"/>
                          <a:gd name="connsiteY756" fmla="*/ 665517 h 1214231"/>
                          <a:gd name="connsiteX757" fmla="*/ 590089 w 1213423"/>
                          <a:gd name="connsiteY757" fmla="*/ 680077 h 1214231"/>
                          <a:gd name="connsiteX758" fmla="*/ 624749 w 1213423"/>
                          <a:gd name="connsiteY758" fmla="*/ 696788 h 1214231"/>
                          <a:gd name="connsiteX759" fmla="*/ 658013 w 1213423"/>
                          <a:gd name="connsiteY759" fmla="*/ 680405 h 1214231"/>
                          <a:gd name="connsiteX760" fmla="*/ 680156 w 1213423"/>
                          <a:gd name="connsiteY760" fmla="*/ 658262 h 1214231"/>
                          <a:gd name="connsiteX761" fmla="*/ 697294 w 1213423"/>
                          <a:gd name="connsiteY761" fmla="*/ 640921 h 1214231"/>
                          <a:gd name="connsiteX762" fmla="*/ 717870 w 1213423"/>
                          <a:gd name="connsiteY762" fmla="*/ 623579 h 1214231"/>
                          <a:gd name="connsiteX763" fmla="*/ 737216 w 1213423"/>
                          <a:gd name="connsiteY763" fmla="*/ 643416 h 1214231"/>
                          <a:gd name="connsiteX764" fmla="*/ 716745 w 1213423"/>
                          <a:gd name="connsiteY764" fmla="*/ 665593 h 1214231"/>
                          <a:gd name="connsiteX765" fmla="*/ 702579 w 1213423"/>
                          <a:gd name="connsiteY765" fmla="*/ 666589 h 1214231"/>
                          <a:gd name="connsiteX766" fmla="*/ 701824 w 1213423"/>
                          <a:gd name="connsiteY766" fmla="*/ 680522 h 1214231"/>
                          <a:gd name="connsiteX767" fmla="*/ 680273 w 1213423"/>
                          <a:gd name="connsiteY767" fmla="*/ 702073 h 1214231"/>
                          <a:gd name="connsiteX768" fmla="*/ 666340 w 1213423"/>
                          <a:gd name="connsiteY768" fmla="*/ 702828 h 1214231"/>
                          <a:gd name="connsiteX769" fmla="*/ 665940 w 1213423"/>
                          <a:gd name="connsiteY769" fmla="*/ 752474 h 1214231"/>
                          <a:gd name="connsiteX770" fmla="*/ 680167 w 1213423"/>
                          <a:gd name="connsiteY770" fmla="*/ 806257 h 1214231"/>
                          <a:gd name="connsiteX771" fmla="*/ 700668 w 1213423"/>
                          <a:gd name="connsiteY771" fmla="*/ 813018 h 1214231"/>
                          <a:gd name="connsiteX772" fmla="*/ 701824 w 1213423"/>
                          <a:gd name="connsiteY772" fmla="*/ 827396 h 1214231"/>
                          <a:gd name="connsiteX773" fmla="*/ 735797 w 1213423"/>
                          <a:gd name="connsiteY773" fmla="*/ 844579 h 1214231"/>
                          <a:gd name="connsiteX774" fmla="*/ 767936 w 1213423"/>
                          <a:gd name="connsiteY774" fmla="*/ 843322 h 1214231"/>
                          <a:gd name="connsiteX775" fmla="*/ 767471 w 1213423"/>
                          <a:gd name="connsiteY775" fmla="*/ 776180 h 1214231"/>
                          <a:gd name="connsiteX776" fmla="*/ 753882 w 1213423"/>
                          <a:gd name="connsiteY776" fmla="*/ 774621 h 1214231"/>
                          <a:gd name="connsiteX777" fmla="*/ 725227 w 1213423"/>
                          <a:gd name="connsiteY777" fmla="*/ 774587 h 1214231"/>
                          <a:gd name="connsiteX778" fmla="*/ 697294 w 1213423"/>
                          <a:gd name="connsiteY778" fmla="*/ 752938 h 1214231"/>
                          <a:gd name="connsiteX779" fmla="*/ 717523 w 1213423"/>
                          <a:gd name="connsiteY779" fmla="*/ 733781 h 1214231"/>
                          <a:gd name="connsiteX780" fmla="*/ 732777 w 1213423"/>
                          <a:gd name="connsiteY780" fmla="*/ 733026 h 1214231"/>
                          <a:gd name="connsiteX781" fmla="*/ 733532 w 1213423"/>
                          <a:gd name="connsiteY781" fmla="*/ 717617 h 1214231"/>
                          <a:gd name="connsiteX782" fmla="*/ 751972 w 1213423"/>
                          <a:gd name="connsiteY782" fmla="*/ 697365 h 1214231"/>
                          <a:gd name="connsiteX783" fmla="*/ 769793 w 1213423"/>
                          <a:gd name="connsiteY783" fmla="*/ 678759 h 1214231"/>
                          <a:gd name="connsiteX784" fmla="*/ 770925 w 1213423"/>
                          <a:gd name="connsiteY784" fmla="*/ 664993 h 1214231"/>
                          <a:gd name="connsiteX785" fmla="*/ 790366 w 1213423"/>
                          <a:gd name="connsiteY785" fmla="*/ 658285 h 1214231"/>
                          <a:gd name="connsiteX786" fmla="*/ 806008 w 1213423"/>
                          <a:gd name="connsiteY786" fmla="*/ 645386 h 1214231"/>
                          <a:gd name="connsiteX787" fmla="*/ 789773 w 1213423"/>
                          <a:gd name="connsiteY787" fmla="*/ 626576 h 1214231"/>
                          <a:gd name="connsiteX788" fmla="*/ 769770 w 1213423"/>
                          <a:gd name="connsiteY788" fmla="*/ 607918 h 1214231"/>
                          <a:gd name="connsiteX789" fmla="*/ 767958 w 1213423"/>
                          <a:gd name="connsiteY789" fmla="*/ 592150 h 1214231"/>
                          <a:gd name="connsiteX790" fmla="*/ 667458 w 1213423"/>
                          <a:gd name="connsiteY790" fmla="*/ 592226 h 1214231"/>
                          <a:gd name="connsiteX791" fmla="*/ 850959 w 1213423"/>
                          <a:gd name="connsiteY791" fmla="*/ 591346 h 1214231"/>
                          <a:gd name="connsiteX792" fmla="*/ 847939 w 1213423"/>
                          <a:gd name="connsiteY792" fmla="*/ 625489 h 1214231"/>
                          <a:gd name="connsiteX793" fmla="*/ 847531 w 1213423"/>
                          <a:gd name="connsiteY793" fmla="*/ 658923 h 1214231"/>
                          <a:gd name="connsiteX794" fmla="*/ 842401 w 1213423"/>
                          <a:gd name="connsiteY794" fmla="*/ 662377 h 1214231"/>
                          <a:gd name="connsiteX795" fmla="*/ 826472 w 1213423"/>
                          <a:gd name="connsiteY795" fmla="*/ 665834 h 1214231"/>
                          <a:gd name="connsiteX796" fmla="*/ 812048 w 1213423"/>
                          <a:gd name="connsiteY796" fmla="*/ 679654 h 1214231"/>
                          <a:gd name="connsiteX797" fmla="*/ 828563 w 1213423"/>
                          <a:gd name="connsiteY797" fmla="*/ 697543 h 1214231"/>
                          <a:gd name="connsiteX798" fmla="*/ 848286 w 1213423"/>
                          <a:gd name="connsiteY798" fmla="*/ 715624 h 1214231"/>
                          <a:gd name="connsiteX799" fmla="*/ 863967 w 1213423"/>
                          <a:gd name="connsiteY799" fmla="*/ 733781 h 1214231"/>
                          <a:gd name="connsiteX800" fmla="*/ 884525 w 1213423"/>
                          <a:gd name="connsiteY800" fmla="*/ 751900 h 1214231"/>
                          <a:gd name="connsiteX801" fmla="*/ 902040 w 1213423"/>
                          <a:gd name="connsiteY801" fmla="*/ 770019 h 1214231"/>
                          <a:gd name="connsiteX802" fmla="*/ 915886 w 1213423"/>
                          <a:gd name="connsiteY802" fmla="*/ 734344 h 1214231"/>
                          <a:gd name="connsiteX803" fmla="*/ 915478 w 1213423"/>
                          <a:gd name="connsiteY803" fmla="*/ 702828 h 1214231"/>
                          <a:gd name="connsiteX804" fmla="*/ 900805 w 1213423"/>
                          <a:gd name="connsiteY804" fmla="*/ 702069 h 1214231"/>
                          <a:gd name="connsiteX805" fmla="*/ 880236 w 1213423"/>
                          <a:gd name="connsiteY805" fmla="*/ 681881 h 1214231"/>
                          <a:gd name="connsiteX806" fmla="*/ 901356 w 1213423"/>
                          <a:gd name="connsiteY806" fmla="*/ 658315 h 1214231"/>
                          <a:gd name="connsiteX807" fmla="*/ 915478 w 1213423"/>
                          <a:gd name="connsiteY807" fmla="*/ 657530 h 1214231"/>
                          <a:gd name="connsiteX808" fmla="*/ 915916 w 1213423"/>
                          <a:gd name="connsiteY808" fmla="*/ 645088 h 1214231"/>
                          <a:gd name="connsiteX809" fmla="*/ 899858 w 1213423"/>
                          <a:gd name="connsiteY809" fmla="*/ 626576 h 1214231"/>
                          <a:gd name="connsiteX810" fmla="*/ 879995 w 1213423"/>
                          <a:gd name="connsiteY810" fmla="*/ 606698 h 1214231"/>
                          <a:gd name="connsiteX811" fmla="*/ 879240 w 1213423"/>
                          <a:gd name="connsiteY811" fmla="*/ 591093 h 1214231"/>
                          <a:gd name="connsiteX812" fmla="*/ 866405 w 1213423"/>
                          <a:gd name="connsiteY812" fmla="*/ 590863 h 1214231"/>
                          <a:gd name="connsiteX813" fmla="*/ 850959 w 1213423"/>
                          <a:gd name="connsiteY813" fmla="*/ 591346 h 1214231"/>
                          <a:gd name="connsiteX814" fmla="*/ 925292 w 1213423"/>
                          <a:gd name="connsiteY814" fmla="*/ 591735 h 1214231"/>
                          <a:gd name="connsiteX815" fmla="*/ 923028 w 1213423"/>
                          <a:gd name="connsiteY815" fmla="*/ 606947 h 1214231"/>
                          <a:gd name="connsiteX816" fmla="*/ 925292 w 1213423"/>
                          <a:gd name="connsiteY816" fmla="*/ 622160 h 1214231"/>
                          <a:gd name="connsiteX817" fmla="*/ 952626 w 1213423"/>
                          <a:gd name="connsiteY817" fmla="*/ 620986 h 1214231"/>
                          <a:gd name="connsiteX818" fmla="*/ 953490 w 1213423"/>
                          <a:gd name="connsiteY818" fmla="*/ 594132 h 1214231"/>
                          <a:gd name="connsiteX819" fmla="*/ 925292 w 1213423"/>
                          <a:gd name="connsiteY819" fmla="*/ 591735 h 1214231"/>
                          <a:gd name="connsiteX820" fmla="*/ 309281 w 1213423"/>
                          <a:gd name="connsiteY820" fmla="*/ 665449 h 1214231"/>
                          <a:gd name="connsiteX821" fmla="*/ 297235 w 1213423"/>
                          <a:gd name="connsiteY821" fmla="*/ 680934 h 1214231"/>
                          <a:gd name="connsiteX822" fmla="*/ 311787 w 1213423"/>
                          <a:gd name="connsiteY822" fmla="*/ 697543 h 1214231"/>
                          <a:gd name="connsiteX823" fmla="*/ 328872 w 1213423"/>
                          <a:gd name="connsiteY823" fmla="*/ 679741 h 1214231"/>
                          <a:gd name="connsiteX824" fmla="*/ 319511 w 1213423"/>
                          <a:gd name="connsiteY824" fmla="*/ 664615 h 1214231"/>
                          <a:gd name="connsiteX825" fmla="*/ 309281 w 1213423"/>
                          <a:gd name="connsiteY825" fmla="*/ 665449 h 1214231"/>
                          <a:gd name="connsiteX826" fmla="*/ 260337 w 1213423"/>
                          <a:gd name="connsiteY826" fmla="*/ 704390 h 1214231"/>
                          <a:gd name="connsiteX827" fmla="*/ 260238 w 1213423"/>
                          <a:gd name="connsiteY827" fmla="*/ 729383 h 1214231"/>
                          <a:gd name="connsiteX828" fmla="*/ 262571 w 1213423"/>
                          <a:gd name="connsiteY828" fmla="*/ 733898 h 1214231"/>
                          <a:gd name="connsiteX829" fmla="*/ 275715 w 1213423"/>
                          <a:gd name="connsiteY829" fmla="*/ 733460 h 1214231"/>
                          <a:gd name="connsiteX830" fmla="*/ 288859 w 1213423"/>
                          <a:gd name="connsiteY830" fmla="*/ 733026 h 1214231"/>
                          <a:gd name="connsiteX831" fmla="*/ 290071 w 1213423"/>
                          <a:gd name="connsiteY831" fmla="*/ 722970 h 1214231"/>
                          <a:gd name="connsiteX832" fmla="*/ 289976 w 1213423"/>
                          <a:gd name="connsiteY832" fmla="*/ 707871 h 1214231"/>
                          <a:gd name="connsiteX833" fmla="*/ 288674 w 1213423"/>
                          <a:gd name="connsiteY833" fmla="*/ 702828 h 1214231"/>
                          <a:gd name="connsiteX834" fmla="*/ 275719 w 1213423"/>
                          <a:gd name="connsiteY834" fmla="*/ 702394 h 1214231"/>
                          <a:gd name="connsiteX835" fmla="*/ 260337 w 1213423"/>
                          <a:gd name="connsiteY835" fmla="*/ 704390 h 1214231"/>
                          <a:gd name="connsiteX836" fmla="*/ 334459 w 1213423"/>
                          <a:gd name="connsiteY836" fmla="*/ 703028 h 1214231"/>
                          <a:gd name="connsiteX837" fmla="*/ 334319 w 1213423"/>
                          <a:gd name="connsiteY837" fmla="*/ 731392 h 1214231"/>
                          <a:gd name="connsiteX838" fmla="*/ 349388 w 1213423"/>
                          <a:gd name="connsiteY838" fmla="*/ 733781 h 1214231"/>
                          <a:gd name="connsiteX839" fmla="*/ 364805 w 1213423"/>
                          <a:gd name="connsiteY839" fmla="*/ 714903 h 1214231"/>
                          <a:gd name="connsiteX840" fmla="*/ 364355 w 1213423"/>
                          <a:gd name="connsiteY840" fmla="*/ 702828 h 1214231"/>
                          <a:gd name="connsiteX841" fmla="*/ 349936 w 1213423"/>
                          <a:gd name="connsiteY841" fmla="*/ 702397 h 1214231"/>
                          <a:gd name="connsiteX842" fmla="*/ 334459 w 1213423"/>
                          <a:gd name="connsiteY842" fmla="*/ 703028 h 1214231"/>
                          <a:gd name="connsiteX843" fmla="*/ 40405 w 1213423"/>
                          <a:gd name="connsiteY843" fmla="*/ 740768 h 1214231"/>
                          <a:gd name="connsiteX844" fmla="*/ 40778 w 1213423"/>
                          <a:gd name="connsiteY844" fmla="*/ 768207 h 1214231"/>
                          <a:gd name="connsiteX845" fmla="*/ 102195 w 1213423"/>
                          <a:gd name="connsiteY845" fmla="*/ 769076 h 1214231"/>
                          <a:gd name="connsiteX846" fmla="*/ 106913 w 1213423"/>
                          <a:gd name="connsiteY846" fmla="*/ 768132 h 1214231"/>
                          <a:gd name="connsiteX847" fmla="*/ 106913 w 1213423"/>
                          <a:gd name="connsiteY847" fmla="*/ 753391 h 1214231"/>
                          <a:gd name="connsiteX848" fmla="*/ 106913 w 1213423"/>
                          <a:gd name="connsiteY848" fmla="*/ 738647 h 1214231"/>
                          <a:gd name="connsiteX849" fmla="*/ 102006 w 1213423"/>
                          <a:gd name="connsiteY849" fmla="*/ 737809 h 1214231"/>
                          <a:gd name="connsiteX850" fmla="*/ 69471 w 1213423"/>
                          <a:gd name="connsiteY850" fmla="*/ 736978 h 1214231"/>
                          <a:gd name="connsiteX851" fmla="*/ 41843 w 1213423"/>
                          <a:gd name="connsiteY851" fmla="*/ 736986 h 1214231"/>
                          <a:gd name="connsiteX852" fmla="*/ 40405 w 1213423"/>
                          <a:gd name="connsiteY852" fmla="*/ 740768 h 1214231"/>
                          <a:gd name="connsiteX853" fmla="*/ 226729 w 1213423"/>
                          <a:gd name="connsiteY853" fmla="*/ 737847 h 1214231"/>
                          <a:gd name="connsiteX854" fmla="*/ 221686 w 1213423"/>
                          <a:gd name="connsiteY854" fmla="*/ 756000 h 1214231"/>
                          <a:gd name="connsiteX855" fmla="*/ 240179 w 1213423"/>
                          <a:gd name="connsiteY855" fmla="*/ 769702 h 1214231"/>
                          <a:gd name="connsiteX856" fmla="*/ 252621 w 1213423"/>
                          <a:gd name="connsiteY856" fmla="*/ 769264 h 1214231"/>
                          <a:gd name="connsiteX857" fmla="*/ 253047 w 1213423"/>
                          <a:gd name="connsiteY857" fmla="*/ 753995 h 1214231"/>
                          <a:gd name="connsiteX858" fmla="*/ 253478 w 1213423"/>
                          <a:gd name="connsiteY858" fmla="*/ 738722 h 1214231"/>
                          <a:gd name="connsiteX859" fmla="*/ 247763 w 1213423"/>
                          <a:gd name="connsiteY859" fmla="*/ 737779 h 1214231"/>
                          <a:gd name="connsiteX860" fmla="*/ 226729 w 1213423"/>
                          <a:gd name="connsiteY860" fmla="*/ 737847 h 1214231"/>
                          <a:gd name="connsiteX861" fmla="*/ 299051 w 1213423"/>
                          <a:gd name="connsiteY861" fmla="*/ 738496 h 1214231"/>
                          <a:gd name="connsiteX862" fmla="*/ 297164 w 1213423"/>
                          <a:gd name="connsiteY862" fmla="*/ 753603 h 1214231"/>
                          <a:gd name="connsiteX863" fmla="*/ 289297 w 1213423"/>
                          <a:gd name="connsiteY863" fmla="*/ 773209 h 1214231"/>
                          <a:gd name="connsiteX864" fmla="*/ 267422 w 1213423"/>
                          <a:gd name="connsiteY864" fmla="*/ 774209 h 1214231"/>
                          <a:gd name="connsiteX865" fmla="*/ 261035 w 1213423"/>
                          <a:gd name="connsiteY865" fmla="*/ 802279 h 1214231"/>
                          <a:gd name="connsiteX866" fmla="*/ 264164 w 1213423"/>
                          <a:gd name="connsiteY866" fmla="*/ 806257 h 1214231"/>
                          <a:gd name="connsiteX867" fmla="*/ 292672 w 1213423"/>
                          <a:gd name="connsiteY867" fmla="*/ 806257 h 1214231"/>
                          <a:gd name="connsiteX868" fmla="*/ 325026 w 1213423"/>
                          <a:gd name="connsiteY868" fmla="*/ 804506 h 1214231"/>
                          <a:gd name="connsiteX869" fmla="*/ 328872 w 1213423"/>
                          <a:gd name="connsiteY869" fmla="*/ 802754 h 1214231"/>
                          <a:gd name="connsiteX870" fmla="*/ 328849 w 1213423"/>
                          <a:gd name="connsiteY870" fmla="*/ 772420 h 1214231"/>
                          <a:gd name="connsiteX871" fmla="*/ 327396 w 1213423"/>
                          <a:gd name="connsiteY871" fmla="*/ 739821 h 1214231"/>
                          <a:gd name="connsiteX872" fmla="*/ 299051 w 1213423"/>
                          <a:gd name="connsiteY872" fmla="*/ 738496 h 1214231"/>
                          <a:gd name="connsiteX873" fmla="*/ 813860 w 1213423"/>
                          <a:gd name="connsiteY873" fmla="*/ 738613 h 1214231"/>
                          <a:gd name="connsiteX874" fmla="*/ 814037 w 1213423"/>
                          <a:gd name="connsiteY874" fmla="*/ 803872 h 1214231"/>
                          <a:gd name="connsiteX875" fmla="*/ 843436 w 1213423"/>
                          <a:gd name="connsiteY875" fmla="*/ 803759 h 1214231"/>
                          <a:gd name="connsiteX876" fmla="*/ 843202 w 1213423"/>
                          <a:gd name="connsiteY876" fmla="*/ 741870 h 1214231"/>
                          <a:gd name="connsiteX877" fmla="*/ 813860 w 1213423"/>
                          <a:gd name="connsiteY877" fmla="*/ 738613 h 1214231"/>
                          <a:gd name="connsiteX878" fmla="*/ 4065 w 1213423"/>
                          <a:gd name="connsiteY878" fmla="*/ 777592 h 1214231"/>
                          <a:gd name="connsiteX879" fmla="*/ 120 w 1213423"/>
                          <a:gd name="connsiteY879" fmla="*/ 780543 h 1214231"/>
                          <a:gd name="connsiteX880" fmla="*/ 596 w 1213423"/>
                          <a:gd name="connsiteY880" fmla="*/ 847180 h 1214231"/>
                          <a:gd name="connsiteX881" fmla="*/ 2022 w 1213423"/>
                          <a:gd name="connsiteY881" fmla="*/ 914772 h 1214231"/>
                          <a:gd name="connsiteX882" fmla="*/ 68033 w 1213423"/>
                          <a:gd name="connsiteY882" fmla="*/ 914670 h 1214231"/>
                          <a:gd name="connsiteX883" fmla="*/ 68497 w 1213423"/>
                          <a:gd name="connsiteY883" fmla="*/ 888892 h 1214231"/>
                          <a:gd name="connsiteX884" fmla="*/ 53341 w 1213423"/>
                          <a:gd name="connsiteY884" fmla="*/ 884774 h 1214231"/>
                          <a:gd name="connsiteX885" fmla="*/ 36905 w 1213423"/>
                          <a:gd name="connsiteY885" fmla="*/ 881644 h 1214231"/>
                          <a:gd name="connsiteX886" fmla="*/ 32927 w 1213423"/>
                          <a:gd name="connsiteY886" fmla="*/ 878515 h 1214231"/>
                          <a:gd name="connsiteX887" fmla="*/ 32927 w 1213423"/>
                          <a:gd name="connsiteY887" fmla="*/ 829888 h 1214231"/>
                          <a:gd name="connsiteX888" fmla="*/ 18118 w 1213423"/>
                          <a:gd name="connsiteY888" fmla="*/ 774598 h 1214231"/>
                          <a:gd name="connsiteX889" fmla="*/ 4065 w 1213423"/>
                          <a:gd name="connsiteY889" fmla="*/ 777592 h 1214231"/>
                          <a:gd name="connsiteX890" fmla="*/ 114840 w 1213423"/>
                          <a:gd name="connsiteY890" fmla="*/ 776029 h 1214231"/>
                          <a:gd name="connsiteX891" fmla="*/ 115316 w 1213423"/>
                          <a:gd name="connsiteY891" fmla="*/ 804785 h 1214231"/>
                          <a:gd name="connsiteX892" fmla="*/ 141339 w 1213423"/>
                          <a:gd name="connsiteY892" fmla="*/ 804446 h 1214231"/>
                          <a:gd name="connsiteX893" fmla="*/ 141694 w 1213423"/>
                          <a:gd name="connsiteY893" fmla="*/ 777603 h 1214231"/>
                          <a:gd name="connsiteX894" fmla="*/ 114840 w 1213423"/>
                          <a:gd name="connsiteY894" fmla="*/ 776029 h 1214231"/>
                          <a:gd name="connsiteX895" fmla="*/ 192224 w 1213423"/>
                          <a:gd name="connsiteY895" fmla="*/ 775870 h 1214231"/>
                          <a:gd name="connsiteX896" fmla="*/ 187694 w 1213423"/>
                          <a:gd name="connsiteY896" fmla="*/ 776833 h 1214231"/>
                          <a:gd name="connsiteX897" fmla="*/ 186939 w 1213423"/>
                          <a:gd name="connsiteY897" fmla="*/ 790928 h 1214231"/>
                          <a:gd name="connsiteX898" fmla="*/ 166370 w 1213423"/>
                          <a:gd name="connsiteY898" fmla="*/ 812297 h 1214231"/>
                          <a:gd name="connsiteX899" fmla="*/ 149191 w 1213423"/>
                          <a:gd name="connsiteY899" fmla="*/ 826015 h 1214231"/>
                          <a:gd name="connsiteX900" fmla="*/ 151339 w 1213423"/>
                          <a:gd name="connsiteY900" fmla="*/ 840759 h 1214231"/>
                          <a:gd name="connsiteX901" fmla="*/ 153487 w 1213423"/>
                          <a:gd name="connsiteY901" fmla="*/ 844915 h 1214231"/>
                          <a:gd name="connsiteX902" fmla="*/ 202691 w 1213423"/>
                          <a:gd name="connsiteY902" fmla="*/ 844696 h 1214231"/>
                          <a:gd name="connsiteX903" fmla="*/ 252719 w 1213423"/>
                          <a:gd name="connsiteY903" fmla="*/ 843655 h 1214231"/>
                          <a:gd name="connsiteX904" fmla="*/ 252557 w 1213423"/>
                          <a:gd name="connsiteY904" fmla="*/ 813992 h 1214231"/>
                          <a:gd name="connsiteX905" fmla="*/ 237382 w 1213423"/>
                          <a:gd name="connsiteY905" fmla="*/ 812527 h 1214231"/>
                          <a:gd name="connsiteX906" fmla="*/ 218648 w 1213423"/>
                          <a:gd name="connsiteY906" fmla="*/ 792257 h 1214231"/>
                          <a:gd name="connsiteX907" fmla="*/ 218648 w 1213423"/>
                          <a:gd name="connsiteY907" fmla="*/ 778924 h 1214231"/>
                          <a:gd name="connsiteX908" fmla="*/ 213412 w 1213423"/>
                          <a:gd name="connsiteY908" fmla="*/ 776738 h 1214231"/>
                          <a:gd name="connsiteX909" fmla="*/ 192224 w 1213423"/>
                          <a:gd name="connsiteY909" fmla="*/ 775870 h 1214231"/>
                          <a:gd name="connsiteX910" fmla="*/ 373415 w 1213423"/>
                          <a:gd name="connsiteY910" fmla="*/ 776418 h 1214231"/>
                          <a:gd name="connsiteX911" fmla="*/ 369893 w 1213423"/>
                          <a:gd name="connsiteY911" fmla="*/ 778573 h 1214231"/>
                          <a:gd name="connsiteX912" fmla="*/ 368723 w 1213423"/>
                          <a:gd name="connsiteY912" fmla="*/ 792109 h 1214231"/>
                          <a:gd name="connsiteX913" fmla="*/ 348879 w 1213423"/>
                          <a:gd name="connsiteY913" fmla="*/ 812622 h 1214231"/>
                          <a:gd name="connsiteX914" fmla="*/ 334157 w 1213423"/>
                          <a:gd name="connsiteY914" fmla="*/ 813052 h 1214231"/>
                          <a:gd name="connsiteX915" fmla="*/ 333311 w 1213423"/>
                          <a:gd name="connsiteY915" fmla="*/ 828544 h 1214231"/>
                          <a:gd name="connsiteX916" fmla="*/ 294948 w 1213423"/>
                          <a:gd name="connsiteY916" fmla="*/ 848535 h 1214231"/>
                          <a:gd name="connsiteX917" fmla="*/ 258661 w 1213423"/>
                          <a:gd name="connsiteY917" fmla="*/ 864575 h 1214231"/>
                          <a:gd name="connsiteX918" fmla="*/ 313773 w 1213423"/>
                          <a:gd name="connsiteY918" fmla="*/ 879855 h 1214231"/>
                          <a:gd name="connsiteX919" fmla="*/ 364355 w 1213423"/>
                          <a:gd name="connsiteY919" fmla="*/ 879489 h 1214231"/>
                          <a:gd name="connsiteX920" fmla="*/ 364786 w 1213423"/>
                          <a:gd name="connsiteY920" fmla="*/ 864156 h 1214231"/>
                          <a:gd name="connsiteX921" fmla="*/ 403470 w 1213423"/>
                          <a:gd name="connsiteY921" fmla="*/ 844840 h 1214231"/>
                          <a:gd name="connsiteX922" fmla="*/ 443298 w 1213423"/>
                          <a:gd name="connsiteY922" fmla="*/ 864805 h 1214231"/>
                          <a:gd name="connsiteX923" fmla="*/ 405123 w 1213423"/>
                          <a:gd name="connsiteY923" fmla="*/ 884800 h 1214231"/>
                          <a:gd name="connsiteX924" fmla="*/ 368930 w 1213423"/>
                          <a:gd name="connsiteY924" fmla="*/ 957896 h 1214231"/>
                          <a:gd name="connsiteX925" fmla="*/ 352140 w 1213423"/>
                          <a:gd name="connsiteY925" fmla="*/ 1032746 h 1214231"/>
                          <a:gd name="connsiteX926" fmla="*/ 333402 w 1213423"/>
                          <a:gd name="connsiteY926" fmla="*/ 1048472 h 1214231"/>
                          <a:gd name="connsiteX927" fmla="*/ 350407 w 1213423"/>
                          <a:gd name="connsiteY927" fmla="*/ 1064519 h 1214231"/>
                          <a:gd name="connsiteX928" fmla="*/ 368953 w 1213423"/>
                          <a:gd name="connsiteY928" fmla="*/ 1084038 h 1214231"/>
                          <a:gd name="connsiteX929" fmla="*/ 385717 w 1213423"/>
                          <a:gd name="connsiteY929" fmla="*/ 1102203 h 1214231"/>
                          <a:gd name="connsiteX930" fmla="*/ 401349 w 1213423"/>
                          <a:gd name="connsiteY930" fmla="*/ 1064492 h 1214231"/>
                          <a:gd name="connsiteX931" fmla="*/ 401349 w 1213423"/>
                          <a:gd name="connsiteY931" fmla="*/ 1034524 h 1214231"/>
                          <a:gd name="connsiteX932" fmla="*/ 405995 w 1213423"/>
                          <a:gd name="connsiteY932" fmla="*/ 1030617 h 1214231"/>
                          <a:gd name="connsiteX933" fmla="*/ 423269 w 1213423"/>
                          <a:gd name="connsiteY933" fmla="*/ 1026707 h 1214231"/>
                          <a:gd name="connsiteX934" fmla="*/ 438387 w 1213423"/>
                          <a:gd name="connsiteY934" fmla="*/ 992461 h 1214231"/>
                          <a:gd name="connsiteX935" fmla="*/ 477600 w 1213423"/>
                          <a:gd name="connsiteY935" fmla="*/ 955740 h 1214231"/>
                          <a:gd name="connsiteX936" fmla="*/ 516333 w 1213423"/>
                          <a:gd name="connsiteY936" fmla="*/ 974357 h 1214231"/>
                          <a:gd name="connsiteX937" fmla="*/ 627939 w 1213423"/>
                          <a:gd name="connsiteY937" fmla="*/ 991978 h 1214231"/>
                          <a:gd name="connsiteX938" fmla="*/ 735095 w 1213423"/>
                          <a:gd name="connsiteY938" fmla="*/ 994307 h 1214231"/>
                          <a:gd name="connsiteX939" fmla="*/ 737122 w 1213423"/>
                          <a:gd name="connsiteY939" fmla="*/ 1048657 h 1214231"/>
                          <a:gd name="connsiteX940" fmla="*/ 726711 w 1213423"/>
                          <a:gd name="connsiteY940" fmla="*/ 1105351 h 1214231"/>
                          <a:gd name="connsiteX941" fmla="*/ 711208 w 1213423"/>
                          <a:gd name="connsiteY941" fmla="*/ 1106261 h 1214231"/>
                          <a:gd name="connsiteX942" fmla="*/ 701722 w 1213423"/>
                          <a:gd name="connsiteY942" fmla="*/ 1106986 h 1214231"/>
                          <a:gd name="connsiteX943" fmla="*/ 702148 w 1213423"/>
                          <a:gd name="connsiteY943" fmla="*/ 1122334 h 1214231"/>
                          <a:gd name="connsiteX944" fmla="*/ 702579 w 1213423"/>
                          <a:gd name="connsiteY944" fmla="*/ 1137686 h 1214231"/>
                          <a:gd name="connsiteX945" fmla="*/ 718116 w 1213423"/>
                          <a:gd name="connsiteY945" fmla="*/ 1138441 h 1214231"/>
                          <a:gd name="connsiteX946" fmla="*/ 735080 w 1213423"/>
                          <a:gd name="connsiteY946" fmla="*/ 1141461 h 1214231"/>
                          <a:gd name="connsiteX947" fmla="*/ 737311 w 1213423"/>
                          <a:gd name="connsiteY947" fmla="*/ 1159301 h 1214231"/>
                          <a:gd name="connsiteX948" fmla="*/ 751413 w 1213423"/>
                          <a:gd name="connsiteY948" fmla="*/ 1174355 h 1214231"/>
                          <a:gd name="connsiteX949" fmla="*/ 769770 w 1213423"/>
                          <a:gd name="connsiteY949" fmla="*/ 1158304 h 1214231"/>
                          <a:gd name="connsiteX950" fmla="*/ 808024 w 1213423"/>
                          <a:gd name="connsiteY950" fmla="*/ 1138441 h 1214231"/>
                          <a:gd name="connsiteX951" fmla="*/ 844496 w 1213423"/>
                          <a:gd name="connsiteY951" fmla="*/ 1120975 h 1214231"/>
                          <a:gd name="connsiteX952" fmla="*/ 899650 w 1213423"/>
                          <a:gd name="connsiteY952" fmla="*/ 1102203 h 1214231"/>
                          <a:gd name="connsiteX953" fmla="*/ 948927 w 1213423"/>
                          <a:gd name="connsiteY953" fmla="*/ 1102203 h 1214231"/>
                          <a:gd name="connsiteX954" fmla="*/ 952207 w 1213423"/>
                          <a:gd name="connsiteY954" fmla="*/ 1098707 h 1214231"/>
                          <a:gd name="connsiteX955" fmla="*/ 955491 w 1213423"/>
                          <a:gd name="connsiteY955" fmla="*/ 1082914 h 1214231"/>
                          <a:gd name="connsiteX956" fmla="*/ 975403 w 1213423"/>
                          <a:gd name="connsiteY956" fmla="*/ 1064455 h 1214231"/>
                          <a:gd name="connsiteX957" fmla="*/ 994749 w 1213423"/>
                          <a:gd name="connsiteY957" fmla="*/ 1082993 h 1214231"/>
                          <a:gd name="connsiteX958" fmla="*/ 1048061 w 1213423"/>
                          <a:gd name="connsiteY958" fmla="*/ 1102180 h 1214231"/>
                          <a:gd name="connsiteX959" fmla="*/ 1098934 w 1213423"/>
                          <a:gd name="connsiteY959" fmla="*/ 1100727 h 1214231"/>
                          <a:gd name="connsiteX960" fmla="*/ 1101954 w 1213423"/>
                          <a:gd name="connsiteY960" fmla="*/ 1066074 h 1214231"/>
                          <a:gd name="connsiteX961" fmla="*/ 1117759 w 1213423"/>
                          <a:gd name="connsiteY961" fmla="*/ 1026982 h 1214231"/>
                          <a:gd name="connsiteX962" fmla="*/ 1142401 w 1213423"/>
                          <a:gd name="connsiteY962" fmla="*/ 1065410 h 1214231"/>
                          <a:gd name="connsiteX963" fmla="*/ 1158984 w 1213423"/>
                          <a:gd name="connsiteY963" fmla="*/ 1101886 h 1214231"/>
                          <a:gd name="connsiteX964" fmla="*/ 1174430 w 1213423"/>
                          <a:gd name="connsiteY964" fmla="*/ 1083366 h 1214231"/>
                          <a:gd name="connsiteX965" fmla="*/ 1194104 w 1213423"/>
                          <a:gd name="connsiteY965" fmla="*/ 1064455 h 1214231"/>
                          <a:gd name="connsiteX966" fmla="*/ 1212990 w 1213423"/>
                          <a:gd name="connsiteY966" fmla="*/ 1051598 h 1214231"/>
                          <a:gd name="connsiteX967" fmla="*/ 1194104 w 1213423"/>
                          <a:gd name="connsiteY967" fmla="*/ 1032746 h 1214231"/>
                          <a:gd name="connsiteX968" fmla="*/ 1179077 w 1213423"/>
                          <a:gd name="connsiteY968" fmla="*/ 1028836 h 1214231"/>
                          <a:gd name="connsiteX969" fmla="*/ 1174430 w 1213423"/>
                          <a:gd name="connsiteY969" fmla="*/ 1024929 h 1214231"/>
                          <a:gd name="connsiteX970" fmla="*/ 1174430 w 1213423"/>
                          <a:gd name="connsiteY970" fmla="*/ 993443 h 1214231"/>
                          <a:gd name="connsiteX971" fmla="*/ 1157564 w 1213423"/>
                          <a:gd name="connsiteY971" fmla="*/ 959175 h 1214231"/>
                          <a:gd name="connsiteX972" fmla="*/ 1138169 w 1213423"/>
                          <a:gd name="connsiteY972" fmla="*/ 940263 h 1214231"/>
                          <a:gd name="connsiteX973" fmla="*/ 1103562 w 1213423"/>
                          <a:gd name="connsiteY973" fmla="*/ 922790 h 1214231"/>
                          <a:gd name="connsiteX974" fmla="*/ 1071842 w 1213423"/>
                          <a:gd name="connsiteY974" fmla="*/ 922303 h 1214231"/>
                          <a:gd name="connsiteX975" fmla="*/ 1068022 w 1213423"/>
                          <a:gd name="connsiteY975" fmla="*/ 917765 h 1214231"/>
                          <a:gd name="connsiteX976" fmla="*/ 1064206 w 1213423"/>
                          <a:gd name="connsiteY976" fmla="*/ 902847 h 1214231"/>
                          <a:gd name="connsiteX977" fmla="*/ 1046713 w 1213423"/>
                          <a:gd name="connsiteY977" fmla="*/ 884536 h 1214231"/>
                          <a:gd name="connsiteX978" fmla="*/ 1026458 w 1213423"/>
                          <a:gd name="connsiteY978" fmla="*/ 845844 h 1214231"/>
                          <a:gd name="connsiteX979" fmla="*/ 1025703 w 1213423"/>
                          <a:gd name="connsiteY979" fmla="*/ 813052 h 1214231"/>
                          <a:gd name="connsiteX980" fmla="*/ 1014254 w 1213423"/>
                          <a:gd name="connsiteY980" fmla="*/ 812614 h 1214231"/>
                          <a:gd name="connsiteX981" fmla="*/ 998777 w 1213423"/>
                          <a:gd name="connsiteY981" fmla="*/ 813709 h 1214231"/>
                          <a:gd name="connsiteX982" fmla="*/ 994749 w 1213423"/>
                          <a:gd name="connsiteY982" fmla="*/ 815242 h 1214231"/>
                          <a:gd name="connsiteX983" fmla="*/ 994749 w 1213423"/>
                          <a:gd name="connsiteY983" fmla="*/ 847509 h 1214231"/>
                          <a:gd name="connsiteX984" fmla="*/ 939505 w 1213423"/>
                          <a:gd name="connsiteY984" fmla="*/ 884774 h 1214231"/>
                          <a:gd name="connsiteX985" fmla="*/ 889779 w 1213423"/>
                          <a:gd name="connsiteY985" fmla="*/ 884774 h 1214231"/>
                          <a:gd name="connsiteX986" fmla="*/ 887529 w 1213423"/>
                          <a:gd name="connsiteY986" fmla="*/ 888171 h 1214231"/>
                          <a:gd name="connsiteX987" fmla="*/ 884525 w 1213423"/>
                          <a:gd name="connsiteY987" fmla="*/ 922850 h 1214231"/>
                          <a:gd name="connsiteX988" fmla="*/ 863454 w 1213423"/>
                          <a:gd name="connsiteY988" fmla="*/ 959941 h 1214231"/>
                          <a:gd name="connsiteX989" fmla="*/ 848230 w 1213423"/>
                          <a:gd name="connsiteY989" fmla="*/ 960678 h 1214231"/>
                          <a:gd name="connsiteX990" fmla="*/ 848634 w 1213423"/>
                          <a:gd name="connsiteY990" fmla="*/ 993315 h 1214231"/>
                          <a:gd name="connsiteX991" fmla="*/ 849041 w 1213423"/>
                          <a:gd name="connsiteY991" fmla="*/ 1025952 h 1214231"/>
                          <a:gd name="connsiteX992" fmla="*/ 863714 w 1213423"/>
                          <a:gd name="connsiteY992" fmla="*/ 1026710 h 1214231"/>
                          <a:gd name="connsiteX993" fmla="*/ 884283 w 1213423"/>
                          <a:gd name="connsiteY993" fmla="*/ 1044108 h 1214231"/>
                          <a:gd name="connsiteX994" fmla="*/ 845991 w 1213423"/>
                          <a:gd name="connsiteY994" fmla="*/ 1070494 h 1214231"/>
                          <a:gd name="connsiteX995" fmla="*/ 813713 w 1213423"/>
                          <a:gd name="connsiteY995" fmla="*/ 1070494 h 1214231"/>
                          <a:gd name="connsiteX996" fmla="*/ 809859 w 1213423"/>
                          <a:gd name="connsiteY996" fmla="*/ 1065444 h 1214231"/>
                          <a:gd name="connsiteX997" fmla="*/ 806008 w 1213423"/>
                          <a:gd name="connsiteY997" fmla="*/ 1049069 h 1214231"/>
                          <a:gd name="connsiteX998" fmla="*/ 790037 w 1213423"/>
                          <a:gd name="connsiteY998" fmla="*/ 1032742 h 1214231"/>
                          <a:gd name="connsiteX999" fmla="*/ 774677 w 1213423"/>
                          <a:gd name="connsiteY999" fmla="*/ 1029741 h 1214231"/>
                          <a:gd name="connsiteX1000" fmla="*/ 769770 w 1213423"/>
                          <a:gd name="connsiteY1000" fmla="*/ 1026752 h 1214231"/>
                          <a:gd name="connsiteX1001" fmla="*/ 769770 w 1213423"/>
                          <a:gd name="connsiteY1001" fmla="*/ 1011864 h 1214231"/>
                          <a:gd name="connsiteX1002" fmla="*/ 789086 w 1213423"/>
                          <a:gd name="connsiteY1002" fmla="*/ 991978 h 1214231"/>
                          <a:gd name="connsiteX1003" fmla="*/ 806008 w 1213423"/>
                          <a:gd name="connsiteY1003" fmla="*/ 974010 h 1214231"/>
                          <a:gd name="connsiteX1004" fmla="*/ 769668 w 1213423"/>
                          <a:gd name="connsiteY1004" fmla="*/ 958960 h 1214231"/>
                          <a:gd name="connsiteX1005" fmla="*/ 734287 w 1213423"/>
                          <a:gd name="connsiteY1005" fmla="*/ 938187 h 1214231"/>
                          <a:gd name="connsiteX1006" fmla="*/ 753780 w 1213423"/>
                          <a:gd name="connsiteY1006" fmla="*/ 916482 h 1214231"/>
                          <a:gd name="connsiteX1007" fmla="*/ 767958 w 1213423"/>
                          <a:gd name="connsiteY1007" fmla="*/ 914670 h 1214231"/>
                          <a:gd name="connsiteX1008" fmla="*/ 768298 w 1213423"/>
                          <a:gd name="connsiteY1008" fmla="*/ 888647 h 1214231"/>
                          <a:gd name="connsiteX1009" fmla="*/ 766826 w 1213423"/>
                          <a:gd name="connsiteY1009" fmla="*/ 884774 h 1214231"/>
                          <a:gd name="connsiteX1010" fmla="*/ 717138 w 1213423"/>
                          <a:gd name="connsiteY1010" fmla="*/ 884774 h 1214231"/>
                          <a:gd name="connsiteX1011" fmla="*/ 667446 w 1213423"/>
                          <a:gd name="connsiteY1011" fmla="*/ 884774 h 1214231"/>
                          <a:gd name="connsiteX1012" fmla="*/ 666537 w 1213423"/>
                          <a:gd name="connsiteY1012" fmla="*/ 888171 h 1214231"/>
                          <a:gd name="connsiteX1013" fmla="*/ 665604 w 1213423"/>
                          <a:gd name="connsiteY1013" fmla="*/ 902228 h 1214231"/>
                          <a:gd name="connsiteX1014" fmla="*/ 653706 w 1213423"/>
                          <a:gd name="connsiteY1014" fmla="*/ 922631 h 1214231"/>
                          <a:gd name="connsiteX1015" fmla="*/ 622122 w 1213423"/>
                          <a:gd name="connsiteY1015" fmla="*/ 923009 h 1214231"/>
                          <a:gd name="connsiteX1016" fmla="*/ 590112 w 1213423"/>
                          <a:gd name="connsiteY1016" fmla="*/ 940731 h 1214231"/>
                          <a:gd name="connsiteX1017" fmla="*/ 573265 w 1213423"/>
                          <a:gd name="connsiteY1017" fmla="*/ 959458 h 1214231"/>
                          <a:gd name="connsiteX1018" fmla="*/ 547811 w 1213423"/>
                          <a:gd name="connsiteY1018" fmla="*/ 936149 h 1214231"/>
                          <a:gd name="connsiteX1019" fmla="*/ 532353 w 1213423"/>
                          <a:gd name="connsiteY1019" fmla="*/ 923224 h 1214231"/>
                          <a:gd name="connsiteX1020" fmla="*/ 511550 w 1213423"/>
                          <a:gd name="connsiteY1020" fmla="*/ 901477 h 1214231"/>
                          <a:gd name="connsiteX1021" fmla="*/ 494658 w 1213423"/>
                          <a:gd name="connsiteY1021" fmla="*/ 884551 h 1214231"/>
                          <a:gd name="connsiteX1022" fmla="*/ 476199 w 1213423"/>
                          <a:gd name="connsiteY1022" fmla="*/ 847939 h 1214231"/>
                          <a:gd name="connsiteX1023" fmla="*/ 474587 w 1213423"/>
                          <a:gd name="connsiteY1023" fmla="*/ 814060 h 1214231"/>
                          <a:gd name="connsiteX1024" fmla="*/ 440607 w 1213423"/>
                          <a:gd name="connsiteY1024" fmla="*/ 812297 h 1214231"/>
                          <a:gd name="connsiteX1025" fmla="*/ 401349 w 1213423"/>
                          <a:gd name="connsiteY1025" fmla="*/ 792725 h 1214231"/>
                          <a:gd name="connsiteX1026" fmla="*/ 399438 w 1213423"/>
                          <a:gd name="connsiteY1026" fmla="*/ 778554 h 1214231"/>
                          <a:gd name="connsiteX1027" fmla="*/ 373415 w 1213423"/>
                          <a:gd name="connsiteY1027" fmla="*/ 776418 h 1214231"/>
                          <a:gd name="connsiteX1028" fmla="*/ 561401 w 1213423"/>
                          <a:gd name="connsiteY1028" fmla="*/ 775882 h 1214231"/>
                          <a:gd name="connsiteX1029" fmla="*/ 556116 w 1213423"/>
                          <a:gd name="connsiteY1029" fmla="*/ 776814 h 1214231"/>
                          <a:gd name="connsiteX1030" fmla="*/ 555746 w 1213423"/>
                          <a:gd name="connsiteY1030" fmla="*/ 808522 h 1214231"/>
                          <a:gd name="connsiteX1031" fmla="*/ 556822 w 1213423"/>
                          <a:gd name="connsiteY1031" fmla="*/ 842496 h 1214231"/>
                          <a:gd name="connsiteX1032" fmla="*/ 621446 w 1213423"/>
                          <a:gd name="connsiteY1032" fmla="*/ 843349 h 1214231"/>
                          <a:gd name="connsiteX1033" fmla="*/ 621296 w 1213423"/>
                          <a:gd name="connsiteY1033" fmla="*/ 776565 h 1214231"/>
                          <a:gd name="connsiteX1034" fmla="*/ 561401 w 1213423"/>
                          <a:gd name="connsiteY1034" fmla="*/ 775882 h 1214231"/>
                          <a:gd name="connsiteX1035" fmla="*/ 963558 w 1213423"/>
                          <a:gd name="connsiteY1035" fmla="*/ 775961 h 1214231"/>
                          <a:gd name="connsiteX1036" fmla="*/ 960021 w 1213423"/>
                          <a:gd name="connsiteY1036" fmla="*/ 800248 h 1214231"/>
                          <a:gd name="connsiteX1037" fmla="*/ 960776 w 1213423"/>
                          <a:gd name="connsiteY1037" fmla="*/ 805503 h 1214231"/>
                          <a:gd name="connsiteX1038" fmla="*/ 973218 w 1213423"/>
                          <a:gd name="connsiteY1038" fmla="*/ 805940 h 1214231"/>
                          <a:gd name="connsiteX1039" fmla="*/ 991706 w 1213423"/>
                          <a:gd name="connsiteY1039" fmla="*/ 791483 h 1214231"/>
                          <a:gd name="connsiteX1040" fmla="*/ 990351 w 1213423"/>
                          <a:gd name="connsiteY1040" fmla="*/ 777731 h 1214231"/>
                          <a:gd name="connsiteX1041" fmla="*/ 963558 w 1213423"/>
                          <a:gd name="connsiteY1041" fmla="*/ 775961 h 1214231"/>
                          <a:gd name="connsiteX1042" fmla="*/ 76745 w 1213423"/>
                          <a:gd name="connsiteY1042" fmla="*/ 814528 h 1214231"/>
                          <a:gd name="connsiteX1043" fmla="*/ 77017 w 1213423"/>
                          <a:gd name="connsiteY1043" fmla="*/ 843304 h 1214231"/>
                          <a:gd name="connsiteX1044" fmla="*/ 105524 w 1213423"/>
                          <a:gd name="connsiteY1044" fmla="*/ 842352 h 1214231"/>
                          <a:gd name="connsiteX1045" fmla="*/ 103516 w 1213423"/>
                          <a:gd name="connsiteY1045" fmla="*/ 813248 h 1214231"/>
                          <a:gd name="connsiteX1046" fmla="*/ 76745 w 1213423"/>
                          <a:gd name="connsiteY1046" fmla="*/ 814528 h 1214231"/>
                          <a:gd name="connsiteX1047" fmla="*/ 850929 w 1213423"/>
                          <a:gd name="connsiteY1047" fmla="*/ 813339 h 1214231"/>
                          <a:gd name="connsiteX1048" fmla="*/ 848286 w 1213423"/>
                          <a:gd name="connsiteY1048" fmla="*/ 827974 h 1214231"/>
                          <a:gd name="connsiteX1049" fmla="*/ 828408 w 1213423"/>
                          <a:gd name="connsiteY1049" fmla="*/ 848535 h 1214231"/>
                          <a:gd name="connsiteX1050" fmla="*/ 812803 w 1213423"/>
                          <a:gd name="connsiteY1050" fmla="*/ 849290 h 1214231"/>
                          <a:gd name="connsiteX1051" fmla="*/ 812803 w 1213423"/>
                          <a:gd name="connsiteY1051" fmla="*/ 900371 h 1214231"/>
                          <a:gd name="connsiteX1052" fmla="*/ 827812 w 1213423"/>
                          <a:gd name="connsiteY1052" fmla="*/ 955691 h 1214231"/>
                          <a:gd name="connsiteX1053" fmla="*/ 844425 w 1213423"/>
                          <a:gd name="connsiteY1053" fmla="*/ 918045 h 1214231"/>
                          <a:gd name="connsiteX1054" fmla="*/ 864703 w 1213423"/>
                          <a:gd name="connsiteY1054" fmla="*/ 879919 h 1214231"/>
                          <a:gd name="connsiteX1055" fmla="*/ 879240 w 1213423"/>
                          <a:gd name="connsiteY1055" fmla="*/ 879489 h 1214231"/>
                          <a:gd name="connsiteX1056" fmla="*/ 879995 w 1213423"/>
                          <a:gd name="connsiteY1056" fmla="*/ 864080 h 1214231"/>
                          <a:gd name="connsiteX1057" fmla="*/ 898695 w 1213423"/>
                          <a:gd name="connsiteY1057" fmla="*/ 844885 h 1214231"/>
                          <a:gd name="connsiteX1058" fmla="*/ 914459 w 1213423"/>
                          <a:gd name="connsiteY1058" fmla="*/ 843262 h 1214231"/>
                          <a:gd name="connsiteX1059" fmla="*/ 914693 w 1213423"/>
                          <a:gd name="connsiteY1059" fmla="*/ 814528 h 1214231"/>
                          <a:gd name="connsiteX1060" fmla="*/ 850929 w 1213423"/>
                          <a:gd name="connsiteY1060" fmla="*/ 813339 h 1214231"/>
                          <a:gd name="connsiteX1061" fmla="*/ 629362 w 1213423"/>
                          <a:gd name="connsiteY1061" fmla="*/ 849974 h 1214231"/>
                          <a:gd name="connsiteX1062" fmla="*/ 626569 w 1213423"/>
                          <a:gd name="connsiteY1062" fmla="*/ 863314 h 1214231"/>
                          <a:gd name="connsiteX1063" fmla="*/ 644235 w 1213423"/>
                          <a:gd name="connsiteY1063" fmla="*/ 879923 h 1214231"/>
                          <a:gd name="connsiteX1064" fmla="*/ 657281 w 1213423"/>
                          <a:gd name="connsiteY1064" fmla="*/ 879489 h 1214231"/>
                          <a:gd name="connsiteX1065" fmla="*/ 657281 w 1213423"/>
                          <a:gd name="connsiteY1065" fmla="*/ 864390 h 1214231"/>
                          <a:gd name="connsiteX1066" fmla="*/ 657281 w 1213423"/>
                          <a:gd name="connsiteY1066" fmla="*/ 849290 h 1214231"/>
                          <a:gd name="connsiteX1067" fmla="*/ 644446 w 1213423"/>
                          <a:gd name="connsiteY1067" fmla="*/ 848905 h 1214231"/>
                          <a:gd name="connsiteX1068" fmla="*/ 629362 w 1213423"/>
                          <a:gd name="connsiteY1068" fmla="*/ 849974 h 1214231"/>
                          <a:gd name="connsiteX1069" fmla="*/ 150943 w 1213423"/>
                          <a:gd name="connsiteY1069" fmla="*/ 888620 h 1214231"/>
                          <a:gd name="connsiteX1070" fmla="*/ 152113 w 1213423"/>
                          <a:gd name="connsiteY1070" fmla="*/ 914919 h 1214231"/>
                          <a:gd name="connsiteX1071" fmla="*/ 177604 w 1213423"/>
                          <a:gd name="connsiteY1071" fmla="*/ 915172 h 1214231"/>
                          <a:gd name="connsiteX1072" fmla="*/ 178593 w 1213423"/>
                          <a:gd name="connsiteY1072" fmla="*/ 889224 h 1214231"/>
                          <a:gd name="connsiteX1073" fmla="*/ 150943 w 1213423"/>
                          <a:gd name="connsiteY1073" fmla="*/ 888620 h 1214231"/>
                          <a:gd name="connsiteX1074" fmla="*/ 224740 w 1213423"/>
                          <a:gd name="connsiteY1074" fmla="*/ 886185 h 1214231"/>
                          <a:gd name="connsiteX1075" fmla="*/ 222294 w 1213423"/>
                          <a:gd name="connsiteY1075" fmla="*/ 912741 h 1214231"/>
                          <a:gd name="connsiteX1076" fmla="*/ 237941 w 1213423"/>
                          <a:gd name="connsiteY1076" fmla="*/ 916157 h 1214231"/>
                          <a:gd name="connsiteX1077" fmla="*/ 252621 w 1213423"/>
                          <a:gd name="connsiteY1077" fmla="*/ 915727 h 1214231"/>
                          <a:gd name="connsiteX1078" fmla="*/ 253734 w 1213423"/>
                          <a:gd name="connsiteY1078" fmla="*/ 904569 h 1214231"/>
                          <a:gd name="connsiteX1079" fmla="*/ 239016 w 1213423"/>
                          <a:gd name="connsiteY1079" fmla="*/ 885144 h 1214231"/>
                          <a:gd name="connsiteX1080" fmla="*/ 224740 w 1213423"/>
                          <a:gd name="connsiteY1080" fmla="*/ 886185 h 1214231"/>
                          <a:gd name="connsiteX1081" fmla="*/ 556074 w 1213423"/>
                          <a:gd name="connsiteY1081" fmla="*/ 888175 h 1214231"/>
                          <a:gd name="connsiteX1082" fmla="*/ 555667 w 1213423"/>
                          <a:gd name="connsiteY1082" fmla="*/ 903651 h 1214231"/>
                          <a:gd name="connsiteX1083" fmla="*/ 556116 w 1213423"/>
                          <a:gd name="connsiteY1083" fmla="*/ 915727 h 1214231"/>
                          <a:gd name="connsiteX1084" fmla="*/ 568558 w 1213423"/>
                          <a:gd name="connsiteY1084" fmla="*/ 916165 h 1214231"/>
                          <a:gd name="connsiteX1085" fmla="*/ 587069 w 1213423"/>
                          <a:gd name="connsiteY1085" fmla="*/ 902349 h 1214231"/>
                          <a:gd name="connsiteX1086" fmla="*/ 568505 w 1213423"/>
                          <a:gd name="connsiteY1086" fmla="*/ 884774 h 1214231"/>
                          <a:gd name="connsiteX1087" fmla="*/ 556074 w 1213423"/>
                          <a:gd name="connsiteY1087" fmla="*/ 888175 h 1214231"/>
                          <a:gd name="connsiteX1088" fmla="*/ 1028586 w 1213423"/>
                          <a:gd name="connsiteY1088" fmla="*/ 921129 h 1214231"/>
                          <a:gd name="connsiteX1089" fmla="*/ 1032599 w 1213423"/>
                          <a:gd name="connsiteY1089" fmla="*/ 981179 h 1214231"/>
                          <a:gd name="connsiteX1090" fmla="*/ 971591 w 1213423"/>
                          <a:gd name="connsiteY1090" fmla="*/ 1032765 h 1214231"/>
                          <a:gd name="connsiteX1091" fmla="*/ 923514 w 1213423"/>
                          <a:gd name="connsiteY1091" fmla="*/ 1031991 h 1214231"/>
                          <a:gd name="connsiteX1092" fmla="*/ 919876 w 1213423"/>
                          <a:gd name="connsiteY1092" fmla="*/ 1027756 h 1214231"/>
                          <a:gd name="connsiteX1093" fmla="*/ 916233 w 1213423"/>
                          <a:gd name="connsiteY1093" fmla="*/ 1023517 h 1214231"/>
                          <a:gd name="connsiteX1094" fmla="*/ 916241 w 1213423"/>
                          <a:gd name="connsiteY1094" fmla="*/ 974909 h 1214231"/>
                          <a:gd name="connsiteX1095" fmla="*/ 916248 w 1213423"/>
                          <a:gd name="connsiteY1095" fmla="*/ 926297 h 1214231"/>
                          <a:gd name="connsiteX1096" fmla="*/ 920846 w 1213423"/>
                          <a:gd name="connsiteY1096" fmla="*/ 921389 h 1214231"/>
                          <a:gd name="connsiteX1097" fmla="*/ 925447 w 1213423"/>
                          <a:gd name="connsiteY1097" fmla="*/ 916482 h 1214231"/>
                          <a:gd name="connsiteX1098" fmla="*/ 975063 w 1213423"/>
                          <a:gd name="connsiteY1098" fmla="*/ 916482 h 1214231"/>
                          <a:gd name="connsiteX1099" fmla="*/ 1024680 w 1213423"/>
                          <a:gd name="connsiteY1099" fmla="*/ 916482 h 1214231"/>
                          <a:gd name="connsiteX1100" fmla="*/ 1028586 w 1213423"/>
                          <a:gd name="connsiteY1100" fmla="*/ 921129 h 1214231"/>
                          <a:gd name="connsiteX1101" fmla="*/ 298976 w 1213423"/>
                          <a:gd name="connsiteY1101" fmla="*/ 924334 h 1214231"/>
                          <a:gd name="connsiteX1102" fmla="*/ 300184 w 1213423"/>
                          <a:gd name="connsiteY1102" fmla="*/ 952720 h 1214231"/>
                          <a:gd name="connsiteX1103" fmla="*/ 325475 w 1213423"/>
                          <a:gd name="connsiteY1103" fmla="*/ 952105 h 1214231"/>
                          <a:gd name="connsiteX1104" fmla="*/ 325026 w 1213423"/>
                          <a:gd name="connsiteY1104" fmla="*/ 924273 h 1214231"/>
                          <a:gd name="connsiteX1105" fmla="*/ 298976 w 1213423"/>
                          <a:gd name="connsiteY1105" fmla="*/ 924334 h 1214231"/>
                          <a:gd name="connsiteX1106" fmla="*/ 1182033 w 1213423"/>
                          <a:gd name="connsiteY1106" fmla="*/ 925443 h 1214231"/>
                          <a:gd name="connsiteX1107" fmla="*/ 1183550 w 1213423"/>
                          <a:gd name="connsiteY1107" fmla="*/ 952437 h 1214231"/>
                          <a:gd name="connsiteX1108" fmla="*/ 1213114 w 1213423"/>
                          <a:gd name="connsiteY1108" fmla="*/ 942317 h 1214231"/>
                          <a:gd name="connsiteX1109" fmla="*/ 1212193 w 1213423"/>
                          <a:gd name="connsiteY1109" fmla="*/ 931445 h 1214231"/>
                          <a:gd name="connsiteX1110" fmla="*/ 1182033 w 1213423"/>
                          <a:gd name="connsiteY1110" fmla="*/ 925443 h 1214231"/>
                          <a:gd name="connsiteX1111" fmla="*/ 22357 w 1213423"/>
                          <a:gd name="connsiteY1111" fmla="*/ 960130 h 1214231"/>
                          <a:gd name="connsiteX1112" fmla="*/ 4027 w 1213423"/>
                          <a:gd name="connsiteY1112" fmla="*/ 972096 h 1214231"/>
                          <a:gd name="connsiteX1113" fmla="*/ 648 w 1213423"/>
                          <a:gd name="connsiteY1113" fmla="*/ 977634 h 1214231"/>
                          <a:gd name="connsiteX1114" fmla="*/ 629 w 1213423"/>
                          <a:gd name="connsiteY1114" fmla="*/ 1084084 h 1214231"/>
                          <a:gd name="connsiteX1115" fmla="*/ 614 w 1213423"/>
                          <a:gd name="connsiteY1115" fmla="*/ 1190533 h 1214231"/>
                          <a:gd name="connsiteX1116" fmla="*/ 4314 w 1213423"/>
                          <a:gd name="connsiteY1116" fmla="*/ 1198083 h 1214231"/>
                          <a:gd name="connsiteX1117" fmla="*/ 14951 w 1213423"/>
                          <a:gd name="connsiteY1117" fmla="*/ 1209030 h 1214231"/>
                          <a:gd name="connsiteX1118" fmla="*/ 21889 w 1213423"/>
                          <a:gd name="connsiteY1118" fmla="*/ 1212427 h 1214231"/>
                          <a:gd name="connsiteX1119" fmla="*/ 128256 w 1213423"/>
                          <a:gd name="connsiteY1119" fmla="*/ 1212427 h 1214231"/>
                          <a:gd name="connsiteX1120" fmla="*/ 249831 w 1213423"/>
                          <a:gd name="connsiteY1120" fmla="*/ 1201477 h 1214231"/>
                          <a:gd name="connsiteX1121" fmla="*/ 253402 w 1213423"/>
                          <a:gd name="connsiteY1121" fmla="*/ 1196460 h 1214231"/>
                          <a:gd name="connsiteX1122" fmla="*/ 253417 w 1213423"/>
                          <a:gd name="connsiteY1122" fmla="*/ 1110451 h 1214231"/>
                          <a:gd name="connsiteX1123" fmla="*/ 253406 w 1213423"/>
                          <a:gd name="connsiteY1123" fmla="*/ 999094 h 1214231"/>
                          <a:gd name="connsiteX1124" fmla="*/ 253376 w 1213423"/>
                          <a:gd name="connsiteY1124" fmla="*/ 973742 h 1214231"/>
                          <a:gd name="connsiteX1125" fmla="*/ 247665 w 1213423"/>
                          <a:gd name="connsiteY1125" fmla="*/ 967619 h 1214231"/>
                          <a:gd name="connsiteX1126" fmla="*/ 235208 w 1213423"/>
                          <a:gd name="connsiteY1126" fmla="*/ 960194 h 1214231"/>
                          <a:gd name="connsiteX1127" fmla="*/ 22357 w 1213423"/>
                          <a:gd name="connsiteY1127" fmla="*/ 960130 h 1214231"/>
                          <a:gd name="connsiteX1128" fmla="*/ 964120 w 1213423"/>
                          <a:gd name="connsiteY1128" fmla="*/ 959753 h 1214231"/>
                          <a:gd name="connsiteX1129" fmla="*/ 959919 w 1213423"/>
                          <a:gd name="connsiteY1129" fmla="*/ 960481 h 1214231"/>
                          <a:gd name="connsiteX1130" fmla="*/ 960345 w 1213423"/>
                          <a:gd name="connsiteY1130" fmla="*/ 975852 h 1214231"/>
                          <a:gd name="connsiteX1131" fmla="*/ 960776 w 1213423"/>
                          <a:gd name="connsiteY1131" fmla="*/ 991223 h 1214231"/>
                          <a:gd name="connsiteX1132" fmla="*/ 974622 w 1213423"/>
                          <a:gd name="connsiteY1132" fmla="*/ 991223 h 1214231"/>
                          <a:gd name="connsiteX1133" fmla="*/ 989721 w 1213423"/>
                          <a:gd name="connsiteY1133" fmla="*/ 989966 h 1214231"/>
                          <a:gd name="connsiteX1134" fmla="*/ 990525 w 1213423"/>
                          <a:gd name="connsiteY1134" fmla="*/ 962089 h 1214231"/>
                          <a:gd name="connsiteX1135" fmla="*/ 964120 w 1213423"/>
                          <a:gd name="connsiteY1135" fmla="*/ 959753 h 1214231"/>
                          <a:gd name="connsiteX1136" fmla="*/ 213201 w 1213423"/>
                          <a:gd name="connsiteY1136" fmla="*/ 1000445 h 1214231"/>
                          <a:gd name="connsiteX1137" fmla="*/ 221667 w 1213423"/>
                          <a:gd name="connsiteY1137" fmla="*/ 1008916 h 1214231"/>
                          <a:gd name="connsiteX1138" fmla="*/ 221667 w 1213423"/>
                          <a:gd name="connsiteY1138" fmla="*/ 1084348 h 1214231"/>
                          <a:gd name="connsiteX1139" fmla="*/ 220037 w 1213423"/>
                          <a:gd name="connsiteY1139" fmla="*/ 1162826 h 1214231"/>
                          <a:gd name="connsiteX1140" fmla="*/ 204730 w 1213423"/>
                          <a:gd name="connsiteY1140" fmla="*/ 1177095 h 1214231"/>
                          <a:gd name="connsiteX1141" fmla="*/ 197611 w 1213423"/>
                          <a:gd name="connsiteY1141" fmla="*/ 1180719 h 1214231"/>
                          <a:gd name="connsiteX1142" fmla="*/ 127667 w 1213423"/>
                          <a:gd name="connsiteY1142" fmla="*/ 1180719 h 1214231"/>
                          <a:gd name="connsiteX1143" fmla="*/ 32927 w 1213423"/>
                          <a:gd name="connsiteY1143" fmla="*/ 1085650 h 1214231"/>
                          <a:gd name="connsiteX1144" fmla="*/ 32927 w 1213423"/>
                          <a:gd name="connsiteY1144" fmla="*/ 1014831 h 1214231"/>
                          <a:gd name="connsiteX1145" fmla="*/ 36524 w 1213423"/>
                          <a:gd name="connsiteY1145" fmla="*/ 1007731 h 1214231"/>
                          <a:gd name="connsiteX1146" fmla="*/ 46565 w 1213423"/>
                          <a:gd name="connsiteY1146" fmla="*/ 996304 h 1214231"/>
                          <a:gd name="connsiteX1147" fmla="*/ 53009 w 1213423"/>
                          <a:gd name="connsiteY1147" fmla="*/ 991978 h 1214231"/>
                          <a:gd name="connsiteX1148" fmla="*/ 128871 w 1213423"/>
                          <a:gd name="connsiteY1148" fmla="*/ 991978 h 1214231"/>
                          <a:gd name="connsiteX1149" fmla="*/ 204730 w 1213423"/>
                          <a:gd name="connsiteY1149" fmla="*/ 991978 h 1214231"/>
                          <a:gd name="connsiteX1150" fmla="*/ 213201 w 1213423"/>
                          <a:gd name="connsiteY1150" fmla="*/ 1000445 h 1214231"/>
                          <a:gd name="connsiteX1151" fmla="*/ 298666 w 1213423"/>
                          <a:gd name="connsiteY1151" fmla="*/ 998033 h 1214231"/>
                          <a:gd name="connsiteX1152" fmla="*/ 297481 w 1213423"/>
                          <a:gd name="connsiteY1152" fmla="*/ 1013510 h 1214231"/>
                          <a:gd name="connsiteX1153" fmla="*/ 297919 w 1213423"/>
                          <a:gd name="connsiteY1153" fmla="*/ 1025952 h 1214231"/>
                          <a:gd name="connsiteX1154" fmla="*/ 310360 w 1213423"/>
                          <a:gd name="connsiteY1154" fmla="*/ 1026389 h 1214231"/>
                          <a:gd name="connsiteX1155" fmla="*/ 328872 w 1213423"/>
                          <a:gd name="connsiteY1155" fmla="*/ 1012645 h 1214231"/>
                          <a:gd name="connsiteX1156" fmla="*/ 312229 w 1213423"/>
                          <a:gd name="connsiteY1156" fmla="*/ 994998 h 1214231"/>
                          <a:gd name="connsiteX1157" fmla="*/ 298666 w 1213423"/>
                          <a:gd name="connsiteY1157" fmla="*/ 998033 h 1214231"/>
                          <a:gd name="connsiteX1158" fmla="*/ 81290 w 1213423"/>
                          <a:gd name="connsiteY1158" fmla="*/ 1035087 h 1214231"/>
                          <a:gd name="connsiteX1159" fmla="*/ 75310 w 1213423"/>
                          <a:gd name="connsiteY1159" fmla="*/ 1086043 h 1214231"/>
                          <a:gd name="connsiteX1160" fmla="*/ 75205 w 1213423"/>
                          <a:gd name="connsiteY1160" fmla="*/ 1129525 h 1214231"/>
                          <a:gd name="connsiteX1161" fmla="*/ 79198 w 1213423"/>
                          <a:gd name="connsiteY1161" fmla="*/ 1133228 h 1214231"/>
                          <a:gd name="connsiteX1162" fmla="*/ 83196 w 1213423"/>
                          <a:gd name="connsiteY1162" fmla="*/ 1136931 h 1214231"/>
                          <a:gd name="connsiteX1163" fmla="*/ 127516 w 1213423"/>
                          <a:gd name="connsiteY1163" fmla="*/ 1136931 h 1214231"/>
                          <a:gd name="connsiteX1164" fmla="*/ 177880 w 1213423"/>
                          <a:gd name="connsiteY1164" fmla="*/ 1084008 h 1214231"/>
                          <a:gd name="connsiteX1165" fmla="*/ 177880 w 1213423"/>
                          <a:gd name="connsiteY1165" fmla="*/ 1037121 h 1214231"/>
                          <a:gd name="connsiteX1166" fmla="*/ 172644 w 1213423"/>
                          <a:gd name="connsiteY1166" fmla="*/ 1034936 h 1214231"/>
                          <a:gd name="connsiteX1167" fmla="*/ 81290 w 1213423"/>
                          <a:gd name="connsiteY1167" fmla="*/ 1035087 h 1214231"/>
                          <a:gd name="connsiteX1168" fmla="*/ 448156 w 1213423"/>
                          <a:gd name="connsiteY1168" fmla="*/ 1033849 h 1214231"/>
                          <a:gd name="connsiteX1169" fmla="*/ 443649 w 1213423"/>
                          <a:gd name="connsiteY1169" fmla="*/ 1048691 h 1214231"/>
                          <a:gd name="connsiteX1170" fmla="*/ 460843 w 1213423"/>
                          <a:gd name="connsiteY1170" fmla="*/ 1064802 h 1214231"/>
                          <a:gd name="connsiteX1171" fmla="*/ 479865 w 1213423"/>
                          <a:gd name="connsiteY1171" fmla="*/ 1085458 h 1214231"/>
                          <a:gd name="connsiteX1172" fmla="*/ 496613 w 1213423"/>
                          <a:gd name="connsiteY1172" fmla="*/ 1102203 h 1214231"/>
                          <a:gd name="connsiteX1173" fmla="*/ 511573 w 1213423"/>
                          <a:gd name="connsiteY1173" fmla="*/ 1085594 h 1214231"/>
                          <a:gd name="connsiteX1174" fmla="*/ 534105 w 1213423"/>
                          <a:gd name="connsiteY1174" fmla="*/ 1064455 h 1214231"/>
                          <a:gd name="connsiteX1175" fmla="*/ 547762 w 1213423"/>
                          <a:gd name="connsiteY1175" fmla="*/ 1049431 h 1214231"/>
                          <a:gd name="connsiteX1176" fmla="*/ 497063 w 1213423"/>
                          <a:gd name="connsiteY1176" fmla="*/ 1032867 h 1214231"/>
                          <a:gd name="connsiteX1177" fmla="*/ 448156 w 1213423"/>
                          <a:gd name="connsiteY1177" fmla="*/ 1033849 h 1214231"/>
                          <a:gd name="connsiteX1178" fmla="*/ 595151 w 1213423"/>
                          <a:gd name="connsiteY1178" fmla="*/ 1033792 h 1214231"/>
                          <a:gd name="connsiteX1179" fmla="*/ 590108 w 1213423"/>
                          <a:gd name="connsiteY1179" fmla="*/ 1052466 h 1214231"/>
                          <a:gd name="connsiteX1180" fmla="*/ 570970 w 1213423"/>
                          <a:gd name="connsiteY1180" fmla="*/ 1070483 h 1214231"/>
                          <a:gd name="connsiteX1181" fmla="*/ 556116 w 1213423"/>
                          <a:gd name="connsiteY1181" fmla="*/ 1071249 h 1214231"/>
                          <a:gd name="connsiteX1182" fmla="*/ 556116 w 1213423"/>
                          <a:gd name="connsiteY1182" fmla="*/ 1086349 h 1214231"/>
                          <a:gd name="connsiteX1183" fmla="*/ 556116 w 1213423"/>
                          <a:gd name="connsiteY1183" fmla="*/ 1101448 h 1214231"/>
                          <a:gd name="connsiteX1184" fmla="*/ 624395 w 1213423"/>
                          <a:gd name="connsiteY1184" fmla="*/ 1101840 h 1214231"/>
                          <a:gd name="connsiteX1185" fmla="*/ 692670 w 1213423"/>
                          <a:gd name="connsiteY1185" fmla="*/ 1102233 h 1214231"/>
                          <a:gd name="connsiteX1186" fmla="*/ 694984 w 1213423"/>
                          <a:gd name="connsiteY1186" fmla="*/ 1097764 h 1214231"/>
                          <a:gd name="connsiteX1187" fmla="*/ 694919 w 1213423"/>
                          <a:gd name="connsiteY1187" fmla="*/ 1072869 h 1214231"/>
                          <a:gd name="connsiteX1188" fmla="*/ 679979 w 1213423"/>
                          <a:gd name="connsiteY1188" fmla="*/ 1070494 h 1214231"/>
                          <a:gd name="connsiteX1189" fmla="*/ 658036 w 1213423"/>
                          <a:gd name="connsiteY1189" fmla="*/ 1048095 h 1214231"/>
                          <a:gd name="connsiteX1190" fmla="*/ 656224 w 1213423"/>
                          <a:gd name="connsiteY1190" fmla="*/ 1034558 h 1214231"/>
                          <a:gd name="connsiteX1191" fmla="*/ 595151 w 1213423"/>
                          <a:gd name="connsiteY1191" fmla="*/ 1033792 h 1214231"/>
                          <a:gd name="connsiteX1192" fmla="*/ 414183 w 1213423"/>
                          <a:gd name="connsiteY1192" fmla="*/ 1106699 h 1214231"/>
                          <a:gd name="connsiteX1193" fmla="*/ 408143 w 1213423"/>
                          <a:gd name="connsiteY1193" fmla="*/ 1107488 h 1214231"/>
                          <a:gd name="connsiteX1194" fmla="*/ 407388 w 1213423"/>
                          <a:gd name="connsiteY1194" fmla="*/ 1121420 h 1214231"/>
                          <a:gd name="connsiteX1195" fmla="*/ 368021 w 1213423"/>
                          <a:gd name="connsiteY1195" fmla="*/ 1142235 h 1214231"/>
                          <a:gd name="connsiteX1196" fmla="*/ 333425 w 1213423"/>
                          <a:gd name="connsiteY1196" fmla="*/ 1159150 h 1214231"/>
                          <a:gd name="connsiteX1197" fmla="*/ 369463 w 1213423"/>
                          <a:gd name="connsiteY1197" fmla="*/ 1174679 h 1214231"/>
                          <a:gd name="connsiteX1198" fmla="*/ 399684 w 1213423"/>
                          <a:gd name="connsiteY1198" fmla="*/ 1174679 h 1214231"/>
                          <a:gd name="connsiteX1199" fmla="*/ 403538 w 1213423"/>
                          <a:gd name="connsiteY1199" fmla="*/ 1179730 h 1214231"/>
                          <a:gd name="connsiteX1200" fmla="*/ 407411 w 1213423"/>
                          <a:gd name="connsiteY1200" fmla="*/ 1195207 h 1214231"/>
                          <a:gd name="connsiteX1201" fmla="*/ 409298 w 1213423"/>
                          <a:gd name="connsiteY1201" fmla="*/ 1209181 h 1214231"/>
                          <a:gd name="connsiteX1202" fmla="*/ 411163 w 1213423"/>
                          <a:gd name="connsiteY1202" fmla="*/ 1212726 h 1214231"/>
                          <a:gd name="connsiteX1203" fmla="*/ 459481 w 1213423"/>
                          <a:gd name="connsiteY1203" fmla="*/ 1212541 h 1214231"/>
                          <a:gd name="connsiteX1204" fmla="*/ 511573 w 1213423"/>
                          <a:gd name="connsiteY1204" fmla="*/ 1196407 h 1214231"/>
                          <a:gd name="connsiteX1205" fmla="*/ 478124 w 1213423"/>
                          <a:gd name="connsiteY1205" fmla="*/ 1180719 h 1214231"/>
                          <a:gd name="connsiteX1206" fmla="*/ 443045 w 1213423"/>
                          <a:gd name="connsiteY1206" fmla="*/ 1177254 h 1214231"/>
                          <a:gd name="connsiteX1207" fmla="*/ 440335 w 1213423"/>
                          <a:gd name="connsiteY1207" fmla="*/ 1144624 h 1214231"/>
                          <a:gd name="connsiteX1208" fmla="*/ 442883 w 1213423"/>
                          <a:gd name="connsiteY1208" fmla="*/ 1139196 h 1214231"/>
                          <a:gd name="connsiteX1209" fmla="*/ 458227 w 1213423"/>
                          <a:gd name="connsiteY1209" fmla="*/ 1138441 h 1214231"/>
                          <a:gd name="connsiteX1210" fmla="*/ 474565 w 1213423"/>
                          <a:gd name="connsiteY1210" fmla="*/ 1136697 h 1214231"/>
                          <a:gd name="connsiteX1211" fmla="*/ 475067 w 1213423"/>
                          <a:gd name="connsiteY1211" fmla="*/ 1107529 h 1214231"/>
                          <a:gd name="connsiteX1212" fmla="*/ 414183 w 1213423"/>
                          <a:gd name="connsiteY1212" fmla="*/ 1106699 h 1214231"/>
                          <a:gd name="connsiteX1213" fmla="*/ 556924 w 1213423"/>
                          <a:gd name="connsiteY1213" fmla="*/ 1144383 h 1214231"/>
                          <a:gd name="connsiteX1214" fmla="*/ 556776 w 1213423"/>
                          <a:gd name="connsiteY1214" fmla="*/ 1210819 h 1214231"/>
                          <a:gd name="connsiteX1215" fmla="*/ 656858 w 1213423"/>
                          <a:gd name="connsiteY1215" fmla="*/ 1210430 h 1214231"/>
                          <a:gd name="connsiteX1216" fmla="*/ 656673 w 1213423"/>
                          <a:gd name="connsiteY1216" fmla="*/ 1144670 h 1214231"/>
                          <a:gd name="connsiteX1217" fmla="*/ 644745 w 1213423"/>
                          <a:gd name="connsiteY1217" fmla="*/ 1141831 h 1214231"/>
                          <a:gd name="connsiteX1218" fmla="*/ 626327 w 1213423"/>
                          <a:gd name="connsiteY1218" fmla="*/ 1160342 h 1214231"/>
                          <a:gd name="connsiteX1219" fmla="*/ 607676 w 1213423"/>
                          <a:gd name="connsiteY1219" fmla="*/ 1180719 h 1214231"/>
                          <a:gd name="connsiteX1220" fmla="*/ 587069 w 1213423"/>
                          <a:gd name="connsiteY1220" fmla="*/ 1160897 h 1214231"/>
                          <a:gd name="connsiteX1221" fmla="*/ 582600 w 1213423"/>
                          <a:gd name="connsiteY1221" fmla="*/ 1144764 h 1214231"/>
                          <a:gd name="connsiteX1222" fmla="*/ 556924 w 1213423"/>
                          <a:gd name="connsiteY1222" fmla="*/ 1144383 h 1214231"/>
                          <a:gd name="connsiteX1223" fmla="*/ 854084 w 1213423"/>
                          <a:gd name="connsiteY1223" fmla="*/ 1143356 h 1214231"/>
                          <a:gd name="connsiteX1224" fmla="*/ 848309 w 1213423"/>
                          <a:gd name="connsiteY1224" fmla="*/ 1177790 h 1214231"/>
                          <a:gd name="connsiteX1225" fmla="*/ 881452 w 1213423"/>
                          <a:gd name="connsiteY1225" fmla="*/ 1212967 h 1214231"/>
                          <a:gd name="connsiteX1226" fmla="*/ 916233 w 1213423"/>
                          <a:gd name="connsiteY1226" fmla="*/ 1196120 h 1214231"/>
                          <a:gd name="connsiteX1227" fmla="*/ 900454 w 1213423"/>
                          <a:gd name="connsiteY1227" fmla="*/ 1180685 h 1214231"/>
                          <a:gd name="connsiteX1228" fmla="*/ 880229 w 1213423"/>
                          <a:gd name="connsiteY1228" fmla="*/ 1160490 h 1214231"/>
                          <a:gd name="connsiteX1229" fmla="*/ 877549 w 1213423"/>
                          <a:gd name="connsiteY1229" fmla="*/ 1144330 h 1214231"/>
                          <a:gd name="connsiteX1230" fmla="*/ 854084 w 1213423"/>
                          <a:gd name="connsiteY1230" fmla="*/ 1143356 h 1214231"/>
                          <a:gd name="connsiteX1231" fmla="*/ 928694 w 1213423"/>
                          <a:gd name="connsiteY1231" fmla="*/ 1142699 h 1214231"/>
                          <a:gd name="connsiteX1232" fmla="*/ 925126 w 1213423"/>
                          <a:gd name="connsiteY1232" fmla="*/ 1172214 h 1214231"/>
                          <a:gd name="connsiteX1233" fmla="*/ 987856 w 1213423"/>
                          <a:gd name="connsiteY1233" fmla="*/ 1173207 h 1214231"/>
                          <a:gd name="connsiteX1234" fmla="*/ 983802 w 1213423"/>
                          <a:gd name="connsiteY1234" fmla="*/ 1142759 h 1214231"/>
                          <a:gd name="connsiteX1235" fmla="*/ 928694 w 1213423"/>
                          <a:gd name="connsiteY1235" fmla="*/ 1142699 h 1214231"/>
                          <a:gd name="connsiteX1236" fmla="*/ 702741 w 1213423"/>
                          <a:gd name="connsiteY1236" fmla="*/ 1183108 h 1214231"/>
                          <a:gd name="connsiteX1237" fmla="*/ 702775 w 1213423"/>
                          <a:gd name="connsiteY1237" fmla="*/ 1209030 h 1214231"/>
                          <a:gd name="connsiteX1238" fmla="*/ 731158 w 1213423"/>
                          <a:gd name="connsiteY1238" fmla="*/ 1210053 h 1214231"/>
                          <a:gd name="connsiteX1239" fmla="*/ 730135 w 1213423"/>
                          <a:gd name="connsiteY1239" fmla="*/ 1181670 h 1214231"/>
                          <a:gd name="connsiteX1240" fmla="*/ 702741 w 1213423"/>
                          <a:gd name="connsiteY1240" fmla="*/ 1183108 h 1214231"/>
                          <a:gd name="connsiteX1241" fmla="*/ 778339 w 1213423"/>
                          <a:gd name="connsiteY1241" fmla="*/ 1182606 h 1214231"/>
                          <a:gd name="connsiteX1242" fmla="*/ 777286 w 1213423"/>
                          <a:gd name="connsiteY1242" fmla="*/ 1209177 h 1214231"/>
                          <a:gd name="connsiteX1243" fmla="*/ 780472 w 1213423"/>
                          <a:gd name="connsiteY1243" fmla="*/ 1214232 h 1214231"/>
                          <a:gd name="connsiteX1244" fmla="*/ 791355 w 1213423"/>
                          <a:gd name="connsiteY1244" fmla="*/ 1213194 h 1214231"/>
                          <a:gd name="connsiteX1245" fmla="*/ 806008 w 1213423"/>
                          <a:gd name="connsiteY1245" fmla="*/ 1195584 h 1214231"/>
                          <a:gd name="connsiteX1246" fmla="*/ 803087 w 1213423"/>
                          <a:gd name="connsiteY1246" fmla="*/ 1182282 h 1214231"/>
                          <a:gd name="connsiteX1247" fmla="*/ 778339 w 1213423"/>
                          <a:gd name="connsiteY1247" fmla="*/ 1182606 h 121423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  <a:cxn ang="0">
                            <a:pos x="connsiteX40" y="connsiteY40"/>
                          </a:cxn>
                          <a:cxn ang="0">
                            <a:pos x="connsiteX41" y="connsiteY41"/>
                          </a:cxn>
                          <a:cxn ang="0">
                            <a:pos x="connsiteX42" y="connsiteY42"/>
                          </a:cxn>
                          <a:cxn ang="0">
                            <a:pos x="connsiteX43" y="connsiteY43"/>
                          </a:cxn>
                          <a:cxn ang="0">
                            <a:pos x="connsiteX44" y="connsiteY44"/>
                          </a:cxn>
                          <a:cxn ang="0">
                            <a:pos x="connsiteX45" y="connsiteY45"/>
                          </a:cxn>
                          <a:cxn ang="0">
                            <a:pos x="connsiteX46" y="connsiteY46"/>
                          </a:cxn>
                          <a:cxn ang="0">
                            <a:pos x="connsiteX47" y="connsiteY47"/>
                          </a:cxn>
                          <a:cxn ang="0">
                            <a:pos x="connsiteX48" y="connsiteY48"/>
                          </a:cxn>
                          <a:cxn ang="0">
                            <a:pos x="connsiteX49" y="connsiteY49"/>
                          </a:cxn>
                          <a:cxn ang="0">
                            <a:pos x="connsiteX50" y="connsiteY50"/>
                          </a:cxn>
                          <a:cxn ang="0">
                            <a:pos x="connsiteX51" y="connsiteY51"/>
                          </a:cxn>
                          <a:cxn ang="0">
                            <a:pos x="connsiteX52" y="connsiteY52"/>
                          </a:cxn>
                          <a:cxn ang="0">
                            <a:pos x="connsiteX53" y="connsiteY53"/>
                          </a:cxn>
                          <a:cxn ang="0">
                            <a:pos x="connsiteX54" y="connsiteY54"/>
                          </a:cxn>
                          <a:cxn ang="0">
                            <a:pos x="connsiteX55" y="connsiteY55"/>
                          </a:cxn>
                          <a:cxn ang="0">
                            <a:pos x="connsiteX56" y="connsiteY56"/>
                          </a:cxn>
                          <a:cxn ang="0">
                            <a:pos x="connsiteX57" y="connsiteY57"/>
                          </a:cxn>
                          <a:cxn ang="0">
                            <a:pos x="connsiteX58" y="connsiteY58"/>
                          </a:cxn>
                          <a:cxn ang="0">
                            <a:pos x="connsiteX59" y="connsiteY59"/>
                          </a:cxn>
                          <a:cxn ang="0">
                            <a:pos x="connsiteX60" y="connsiteY60"/>
                          </a:cxn>
                          <a:cxn ang="0">
                            <a:pos x="connsiteX61" y="connsiteY61"/>
                          </a:cxn>
                          <a:cxn ang="0">
                            <a:pos x="connsiteX62" y="connsiteY62"/>
                          </a:cxn>
                          <a:cxn ang="0">
                            <a:pos x="connsiteX63" y="connsiteY63"/>
                          </a:cxn>
                          <a:cxn ang="0">
                            <a:pos x="connsiteX64" y="connsiteY64"/>
                          </a:cxn>
                          <a:cxn ang="0">
                            <a:pos x="connsiteX65" y="connsiteY65"/>
                          </a:cxn>
                          <a:cxn ang="0">
                            <a:pos x="connsiteX66" y="connsiteY66"/>
                          </a:cxn>
                          <a:cxn ang="0">
                            <a:pos x="connsiteX67" y="connsiteY67"/>
                          </a:cxn>
                          <a:cxn ang="0">
                            <a:pos x="connsiteX68" y="connsiteY68"/>
                          </a:cxn>
                          <a:cxn ang="0">
                            <a:pos x="connsiteX69" y="connsiteY69"/>
                          </a:cxn>
                          <a:cxn ang="0">
                            <a:pos x="connsiteX70" y="connsiteY70"/>
                          </a:cxn>
                          <a:cxn ang="0">
                            <a:pos x="connsiteX71" y="connsiteY71"/>
                          </a:cxn>
                          <a:cxn ang="0">
                            <a:pos x="connsiteX72" y="connsiteY72"/>
                          </a:cxn>
                          <a:cxn ang="0">
                            <a:pos x="connsiteX73" y="connsiteY73"/>
                          </a:cxn>
                          <a:cxn ang="0">
                            <a:pos x="connsiteX74" y="connsiteY74"/>
                          </a:cxn>
                          <a:cxn ang="0">
                            <a:pos x="connsiteX75" y="connsiteY75"/>
                          </a:cxn>
                          <a:cxn ang="0">
                            <a:pos x="connsiteX76" y="connsiteY76"/>
                          </a:cxn>
                          <a:cxn ang="0">
                            <a:pos x="connsiteX77" y="connsiteY77"/>
                          </a:cxn>
                          <a:cxn ang="0">
                            <a:pos x="connsiteX78" y="connsiteY78"/>
                          </a:cxn>
                          <a:cxn ang="0">
                            <a:pos x="connsiteX79" y="connsiteY79"/>
                          </a:cxn>
                          <a:cxn ang="0">
                            <a:pos x="connsiteX80" y="connsiteY80"/>
                          </a:cxn>
                          <a:cxn ang="0">
                            <a:pos x="connsiteX81" y="connsiteY81"/>
                          </a:cxn>
                          <a:cxn ang="0">
                            <a:pos x="connsiteX82" y="connsiteY82"/>
                          </a:cxn>
                          <a:cxn ang="0">
                            <a:pos x="connsiteX83" y="connsiteY83"/>
                          </a:cxn>
                          <a:cxn ang="0">
                            <a:pos x="connsiteX84" y="connsiteY84"/>
                          </a:cxn>
                          <a:cxn ang="0">
                            <a:pos x="connsiteX85" y="connsiteY85"/>
                          </a:cxn>
                          <a:cxn ang="0">
                            <a:pos x="connsiteX86" y="connsiteY86"/>
                          </a:cxn>
                          <a:cxn ang="0">
                            <a:pos x="connsiteX87" y="connsiteY87"/>
                          </a:cxn>
                          <a:cxn ang="0">
                            <a:pos x="connsiteX88" y="connsiteY88"/>
                          </a:cxn>
                          <a:cxn ang="0">
                            <a:pos x="connsiteX89" y="connsiteY89"/>
                          </a:cxn>
                          <a:cxn ang="0">
                            <a:pos x="connsiteX90" y="connsiteY90"/>
                          </a:cxn>
                          <a:cxn ang="0">
                            <a:pos x="connsiteX91" y="connsiteY91"/>
                          </a:cxn>
                          <a:cxn ang="0">
                            <a:pos x="connsiteX92" y="connsiteY92"/>
                          </a:cxn>
                          <a:cxn ang="0">
                            <a:pos x="connsiteX93" y="connsiteY93"/>
                          </a:cxn>
                          <a:cxn ang="0">
                            <a:pos x="connsiteX94" y="connsiteY94"/>
                          </a:cxn>
                          <a:cxn ang="0">
                            <a:pos x="connsiteX95" y="connsiteY95"/>
                          </a:cxn>
                          <a:cxn ang="0">
                            <a:pos x="connsiteX96" y="connsiteY96"/>
                          </a:cxn>
                          <a:cxn ang="0">
                            <a:pos x="connsiteX97" y="connsiteY97"/>
                          </a:cxn>
                          <a:cxn ang="0">
                            <a:pos x="connsiteX98" y="connsiteY98"/>
                          </a:cxn>
                          <a:cxn ang="0">
                            <a:pos x="connsiteX99" y="connsiteY99"/>
                          </a:cxn>
                          <a:cxn ang="0">
                            <a:pos x="connsiteX100" y="connsiteY100"/>
                          </a:cxn>
                          <a:cxn ang="0">
                            <a:pos x="connsiteX101" y="connsiteY101"/>
                          </a:cxn>
                          <a:cxn ang="0">
                            <a:pos x="connsiteX102" y="connsiteY102"/>
                          </a:cxn>
                          <a:cxn ang="0">
                            <a:pos x="connsiteX103" y="connsiteY103"/>
                          </a:cxn>
                          <a:cxn ang="0">
                            <a:pos x="connsiteX104" y="connsiteY104"/>
                          </a:cxn>
                          <a:cxn ang="0">
                            <a:pos x="connsiteX105" y="connsiteY105"/>
                          </a:cxn>
                          <a:cxn ang="0">
                            <a:pos x="connsiteX106" y="connsiteY106"/>
                          </a:cxn>
                          <a:cxn ang="0">
                            <a:pos x="connsiteX107" y="connsiteY107"/>
                          </a:cxn>
                          <a:cxn ang="0">
                            <a:pos x="connsiteX108" y="connsiteY108"/>
                          </a:cxn>
                          <a:cxn ang="0">
                            <a:pos x="connsiteX109" y="connsiteY109"/>
                          </a:cxn>
                          <a:cxn ang="0">
                            <a:pos x="connsiteX110" y="connsiteY110"/>
                          </a:cxn>
                          <a:cxn ang="0">
                            <a:pos x="connsiteX111" y="connsiteY111"/>
                          </a:cxn>
                          <a:cxn ang="0">
                            <a:pos x="connsiteX112" y="connsiteY112"/>
                          </a:cxn>
                          <a:cxn ang="0">
                            <a:pos x="connsiteX113" y="connsiteY113"/>
                          </a:cxn>
                          <a:cxn ang="0">
                            <a:pos x="connsiteX114" y="connsiteY114"/>
                          </a:cxn>
                          <a:cxn ang="0">
                            <a:pos x="connsiteX115" y="connsiteY115"/>
                          </a:cxn>
                          <a:cxn ang="0">
                            <a:pos x="connsiteX116" y="connsiteY116"/>
                          </a:cxn>
                          <a:cxn ang="0">
                            <a:pos x="connsiteX117" y="connsiteY117"/>
                          </a:cxn>
                          <a:cxn ang="0">
                            <a:pos x="connsiteX118" y="connsiteY118"/>
                          </a:cxn>
                          <a:cxn ang="0">
                            <a:pos x="connsiteX119" y="connsiteY119"/>
                          </a:cxn>
                          <a:cxn ang="0">
                            <a:pos x="connsiteX120" y="connsiteY120"/>
                          </a:cxn>
                          <a:cxn ang="0">
                            <a:pos x="connsiteX121" y="connsiteY121"/>
                          </a:cxn>
                          <a:cxn ang="0">
                            <a:pos x="connsiteX122" y="connsiteY122"/>
                          </a:cxn>
                          <a:cxn ang="0">
                            <a:pos x="connsiteX123" y="connsiteY123"/>
                          </a:cxn>
                          <a:cxn ang="0">
                            <a:pos x="connsiteX124" y="connsiteY124"/>
                          </a:cxn>
                          <a:cxn ang="0">
                            <a:pos x="connsiteX125" y="connsiteY125"/>
                          </a:cxn>
                          <a:cxn ang="0">
                            <a:pos x="connsiteX126" y="connsiteY126"/>
                          </a:cxn>
                          <a:cxn ang="0">
                            <a:pos x="connsiteX127" y="connsiteY127"/>
                          </a:cxn>
                          <a:cxn ang="0">
                            <a:pos x="connsiteX128" y="connsiteY128"/>
                          </a:cxn>
                          <a:cxn ang="0">
                            <a:pos x="connsiteX129" y="connsiteY129"/>
                          </a:cxn>
                          <a:cxn ang="0">
                            <a:pos x="connsiteX130" y="connsiteY130"/>
                          </a:cxn>
                          <a:cxn ang="0">
                            <a:pos x="connsiteX131" y="connsiteY131"/>
                          </a:cxn>
                          <a:cxn ang="0">
                            <a:pos x="connsiteX132" y="connsiteY132"/>
                          </a:cxn>
                          <a:cxn ang="0">
                            <a:pos x="connsiteX133" y="connsiteY133"/>
                          </a:cxn>
                          <a:cxn ang="0">
                            <a:pos x="connsiteX134" y="connsiteY134"/>
                          </a:cxn>
                          <a:cxn ang="0">
                            <a:pos x="connsiteX135" y="connsiteY135"/>
                          </a:cxn>
                          <a:cxn ang="0">
                            <a:pos x="connsiteX136" y="connsiteY136"/>
                          </a:cxn>
                          <a:cxn ang="0">
                            <a:pos x="connsiteX137" y="connsiteY137"/>
                          </a:cxn>
                          <a:cxn ang="0">
                            <a:pos x="connsiteX138" y="connsiteY138"/>
                          </a:cxn>
                          <a:cxn ang="0">
                            <a:pos x="connsiteX139" y="connsiteY139"/>
                          </a:cxn>
                          <a:cxn ang="0">
                            <a:pos x="connsiteX140" y="connsiteY140"/>
                          </a:cxn>
                          <a:cxn ang="0">
                            <a:pos x="connsiteX141" y="connsiteY141"/>
                          </a:cxn>
                          <a:cxn ang="0">
                            <a:pos x="connsiteX142" y="connsiteY142"/>
                          </a:cxn>
                          <a:cxn ang="0">
                            <a:pos x="connsiteX143" y="connsiteY143"/>
                          </a:cxn>
                          <a:cxn ang="0">
                            <a:pos x="connsiteX144" y="connsiteY144"/>
                          </a:cxn>
                          <a:cxn ang="0">
                            <a:pos x="connsiteX145" y="connsiteY145"/>
                          </a:cxn>
                          <a:cxn ang="0">
                            <a:pos x="connsiteX146" y="connsiteY146"/>
                          </a:cxn>
                          <a:cxn ang="0">
                            <a:pos x="connsiteX147" y="connsiteY147"/>
                          </a:cxn>
                          <a:cxn ang="0">
                            <a:pos x="connsiteX148" y="connsiteY148"/>
                          </a:cxn>
                          <a:cxn ang="0">
                            <a:pos x="connsiteX149" y="connsiteY149"/>
                          </a:cxn>
                          <a:cxn ang="0">
                            <a:pos x="connsiteX150" y="connsiteY150"/>
                          </a:cxn>
                          <a:cxn ang="0">
                            <a:pos x="connsiteX151" y="connsiteY151"/>
                          </a:cxn>
                          <a:cxn ang="0">
                            <a:pos x="connsiteX152" y="connsiteY152"/>
                          </a:cxn>
                          <a:cxn ang="0">
                            <a:pos x="connsiteX153" y="connsiteY153"/>
                          </a:cxn>
                          <a:cxn ang="0">
                            <a:pos x="connsiteX154" y="connsiteY154"/>
                          </a:cxn>
                          <a:cxn ang="0">
                            <a:pos x="connsiteX155" y="connsiteY155"/>
                          </a:cxn>
                          <a:cxn ang="0">
                            <a:pos x="connsiteX156" y="connsiteY156"/>
                          </a:cxn>
                          <a:cxn ang="0">
                            <a:pos x="connsiteX157" y="connsiteY157"/>
                          </a:cxn>
                          <a:cxn ang="0">
                            <a:pos x="connsiteX158" y="connsiteY158"/>
                          </a:cxn>
                          <a:cxn ang="0">
                            <a:pos x="connsiteX159" y="connsiteY159"/>
                          </a:cxn>
                          <a:cxn ang="0">
                            <a:pos x="connsiteX160" y="connsiteY160"/>
                          </a:cxn>
                          <a:cxn ang="0">
                            <a:pos x="connsiteX161" y="connsiteY161"/>
                          </a:cxn>
                          <a:cxn ang="0">
                            <a:pos x="connsiteX162" y="connsiteY162"/>
                          </a:cxn>
                          <a:cxn ang="0">
                            <a:pos x="connsiteX163" y="connsiteY163"/>
                          </a:cxn>
                          <a:cxn ang="0">
                            <a:pos x="connsiteX164" y="connsiteY164"/>
                          </a:cxn>
                          <a:cxn ang="0">
                            <a:pos x="connsiteX165" y="connsiteY165"/>
                          </a:cxn>
                          <a:cxn ang="0">
                            <a:pos x="connsiteX166" y="connsiteY166"/>
                          </a:cxn>
                          <a:cxn ang="0">
                            <a:pos x="connsiteX167" y="connsiteY167"/>
                          </a:cxn>
                          <a:cxn ang="0">
                            <a:pos x="connsiteX168" y="connsiteY168"/>
                          </a:cxn>
                          <a:cxn ang="0">
                            <a:pos x="connsiteX169" y="connsiteY169"/>
                          </a:cxn>
                          <a:cxn ang="0">
                            <a:pos x="connsiteX170" y="connsiteY170"/>
                          </a:cxn>
                          <a:cxn ang="0">
                            <a:pos x="connsiteX171" y="connsiteY171"/>
                          </a:cxn>
                          <a:cxn ang="0">
                            <a:pos x="connsiteX172" y="connsiteY172"/>
                          </a:cxn>
                          <a:cxn ang="0">
                            <a:pos x="connsiteX173" y="connsiteY173"/>
                          </a:cxn>
                          <a:cxn ang="0">
                            <a:pos x="connsiteX174" y="connsiteY174"/>
                          </a:cxn>
                          <a:cxn ang="0">
                            <a:pos x="connsiteX175" y="connsiteY175"/>
                          </a:cxn>
                          <a:cxn ang="0">
                            <a:pos x="connsiteX176" y="connsiteY176"/>
                          </a:cxn>
                          <a:cxn ang="0">
                            <a:pos x="connsiteX177" y="connsiteY177"/>
                          </a:cxn>
                          <a:cxn ang="0">
                            <a:pos x="connsiteX178" y="connsiteY178"/>
                          </a:cxn>
                          <a:cxn ang="0">
                            <a:pos x="connsiteX179" y="connsiteY179"/>
                          </a:cxn>
                          <a:cxn ang="0">
                            <a:pos x="connsiteX180" y="connsiteY180"/>
                          </a:cxn>
                          <a:cxn ang="0">
                            <a:pos x="connsiteX181" y="connsiteY181"/>
                          </a:cxn>
                          <a:cxn ang="0">
                            <a:pos x="connsiteX182" y="connsiteY182"/>
                          </a:cxn>
                          <a:cxn ang="0">
                            <a:pos x="connsiteX183" y="connsiteY183"/>
                          </a:cxn>
                          <a:cxn ang="0">
                            <a:pos x="connsiteX184" y="connsiteY184"/>
                          </a:cxn>
                          <a:cxn ang="0">
                            <a:pos x="connsiteX185" y="connsiteY185"/>
                          </a:cxn>
                          <a:cxn ang="0">
                            <a:pos x="connsiteX186" y="connsiteY186"/>
                          </a:cxn>
                          <a:cxn ang="0">
                            <a:pos x="connsiteX187" y="connsiteY187"/>
                          </a:cxn>
                          <a:cxn ang="0">
                            <a:pos x="connsiteX188" y="connsiteY188"/>
                          </a:cxn>
                          <a:cxn ang="0">
                            <a:pos x="connsiteX189" y="connsiteY189"/>
                          </a:cxn>
                          <a:cxn ang="0">
                            <a:pos x="connsiteX190" y="connsiteY190"/>
                          </a:cxn>
                          <a:cxn ang="0">
                            <a:pos x="connsiteX191" y="connsiteY191"/>
                          </a:cxn>
                          <a:cxn ang="0">
                            <a:pos x="connsiteX192" y="connsiteY192"/>
                          </a:cxn>
                          <a:cxn ang="0">
                            <a:pos x="connsiteX193" y="connsiteY193"/>
                          </a:cxn>
                          <a:cxn ang="0">
                            <a:pos x="connsiteX194" y="connsiteY194"/>
                          </a:cxn>
                          <a:cxn ang="0">
                            <a:pos x="connsiteX195" y="connsiteY195"/>
                          </a:cxn>
                          <a:cxn ang="0">
                            <a:pos x="connsiteX196" y="connsiteY196"/>
                          </a:cxn>
                          <a:cxn ang="0">
                            <a:pos x="connsiteX197" y="connsiteY197"/>
                          </a:cxn>
                          <a:cxn ang="0">
                            <a:pos x="connsiteX198" y="connsiteY198"/>
                          </a:cxn>
                          <a:cxn ang="0">
                            <a:pos x="connsiteX199" y="connsiteY199"/>
                          </a:cxn>
                          <a:cxn ang="0">
                            <a:pos x="connsiteX200" y="connsiteY200"/>
                          </a:cxn>
                          <a:cxn ang="0">
                            <a:pos x="connsiteX201" y="connsiteY201"/>
                          </a:cxn>
                          <a:cxn ang="0">
                            <a:pos x="connsiteX202" y="connsiteY202"/>
                          </a:cxn>
                          <a:cxn ang="0">
                            <a:pos x="connsiteX203" y="connsiteY203"/>
                          </a:cxn>
                          <a:cxn ang="0">
                            <a:pos x="connsiteX204" y="connsiteY204"/>
                          </a:cxn>
                          <a:cxn ang="0">
                            <a:pos x="connsiteX205" y="connsiteY205"/>
                          </a:cxn>
                          <a:cxn ang="0">
                            <a:pos x="connsiteX206" y="connsiteY206"/>
                          </a:cxn>
                          <a:cxn ang="0">
                            <a:pos x="connsiteX207" y="connsiteY207"/>
                          </a:cxn>
                          <a:cxn ang="0">
                            <a:pos x="connsiteX208" y="connsiteY208"/>
                          </a:cxn>
                          <a:cxn ang="0">
                            <a:pos x="connsiteX209" y="connsiteY209"/>
                          </a:cxn>
                          <a:cxn ang="0">
                            <a:pos x="connsiteX210" y="connsiteY210"/>
                          </a:cxn>
                          <a:cxn ang="0">
                            <a:pos x="connsiteX211" y="connsiteY211"/>
                          </a:cxn>
                          <a:cxn ang="0">
                            <a:pos x="connsiteX212" y="connsiteY212"/>
                          </a:cxn>
                          <a:cxn ang="0">
                            <a:pos x="connsiteX213" y="connsiteY213"/>
                          </a:cxn>
                          <a:cxn ang="0">
                            <a:pos x="connsiteX214" y="connsiteY214"/>
                          </a:cxn>
                          <a:cxn ang="0">
                            <a:pos x="connsiteX215" y="connsiteY215"/>
                          </a:cxn>
                          <a:cxn ang="0">
                            <a:pos x="connsiteX216" y="connsiteY216"/>
                          </a:cxn>
                          <a:cxn ang="0">
                            <a:pos x="connsiteX217" y="connsiteY217"/>
                          </a:cxn>
                          <a:cxn ang="0">
                            <a:pos x="connsiteX218" y="connsiteY218"/>
                          </a:cxn>
                          <a:cxn ang="0">
                            <a:pos x="connsiteX219" y="connsiteY219"/>
                          </a:cxn>
                          <a:cxn ang="0">
                            <a:pos x="connsiteX220" y="connsiteY220"/>
                          </a:cxn>
                          <a:cxn ang="0">
                            <a:pos x="connsiteX221" y="connsiteY221"/>
                          </a:cxn>
                          <a:cxn ang="0">
                            <a:pos x="connsiteX222" y="connsiteY222"/>
                          </a:cxn>
                          <a:cxn ang="0">
                            <a:pos x="connsiteX223" y="connsiteY223"/>
                          </a:cxn>
                          <a:cxn ang="0">
                            <a:pos x="connsiteX224" y="connsiteY224"/>
                          </a:cxn>
                          <a:cxn ang="0">
                            <a:pos x="connsiteX225" y="connsiteY225"/>
                          </a:cxn>
                          <a:cxn ang="0">
                            <a:pos x="connsiteX226" y="connsiteY226"/>
                          </a:cxn>
                          <a:cxn ang="0">
                            <a:pos x="connsiteX227" y="connsiteY227"/>
                          </a:cxn>
                          <a:cxn ang="0">
                            <a:pos x="connsiteX228" y="connsiteY228"/>
                          </a:cxn>
                          <a:cxn ang="0">
                            <a:pos x="connsiteX229" y="connsiteY229"/>
                          </a:cxn>
                          <a:cxn ang="0">
                            <a:pos x="connsiteX230" y="connsiteY230"/>
                          </a:cxn>
                          <a:cxn ang="0">
                            <a:pos x="connsiteX231" y="connsiteY231"/>
                          </a:cxn>
                          <a:cxn ang="0">
                            <a:pos x="connsiteX232" y="connsiteY232"/>
                          </a:cxn>
                          <a:cxn ang="0">
                            <a:pos x="connsiteX233" y="connsiteY233"/>
                          </a:cxn>
                          <a:cxn ang="0">
                            <a:pos x="connsiteX234" y="connsiteY234"/>
                          </a:cxn>
                          <a:cxn ang="0">
                            <a:pos x="connsiteX235" y="connsiteY235"/>
                          </a:cxn>
                          <a:cxn ang="0">
                            <a:pos x="connsiteX236" y="connsiteY236"/>
                          </a:cxn>
                          <a:cxn ang="0">
                            <a:pos x="connsiteX237" y="connsiteY237"/>
                          </a:cxn>
                          <a:cxn ang="0">
                            <a:pos x="connsiteX238" y="connsiteY238"/>
                          </a:cxn>
                          <a:cxn ang="0">
                            <a:pos x="connsiteX239" y="connsiteY239"/>
                          </a:cxn>
                          <a:cxn ang="0">
                            <a:pos x="connsiteX240" y="connsiteY240"/>
                          </a:cxn>
                          <a:cxn ang="0">
                            <a:pos x="connsiteX241" y="connsiteY241"/>
                          </a:cxn>
                          <a:cxn ang="0">
                            <a:pos x="connsiteX242" y="connsiteY242"/>
                          </a:cxn>
                          <a:cxn ang="0">
                            <a:pos x="connsiteX243" y="connsiteY243"/>
                          </a:cxn>
                          <a:cxn ang="0">
                            <a:pos x="connsiteX244" y="connsiteY244"/>
                          </a:cxn>
                          <a:cxn ang="0">
                            <a:pos x="connsiteX245" y="connsiteY245"/>
                          </a:cxn>
                          <a:cxn ang="0">
                            <a:pos x="connsiteX246" y="connsiteY246"/>
                          </a:cxn>
                          <a:cxn ang="0">
                            <a:pos x="connsiteX247" y="connsiteY247"/>
                          </a:cxn>
                          <a:cxn ang="0">
                            <a:pos x="connsiteX248" y="connsiteY248"/>
                          </a:cxn>
                          <a:cxn ang="0">
                            <a:pos x="connsiteX249" y="connsiteY249"/>
                          </a:cxn>
                          <a:cxn ang="0">
                            <a:pos x="connsiteX250" y="connsiteY250"/>
                          </a:cxn>
                          <a:cxn ang="0">
                            <a:pos x="connsiteX251" y="connsiteY251"/>
                          </a:cxn>
                          <a:cxn ang="0">
                            <a:pos x="connsiteX252" y="connsiteY252"/>
                          </a:cxn>
                          <a:cxn ang="0">
                            <a:pos x="connsiteX253" y="connsiteY253"/>
                          </a:cxn>
                          <a:cxn ang="0">
                            <a:pos x="connsiteX254" y="connsiteY254"/>
                          </a:cxn>
                          <a:cxn ang="0">
                            <a:pos x="connsiteX255" y="connsiteY255"/>
                          </a:cxn>
                          <a:cxn ang="0">
                            <a:pos x="connsiteX256" y="connsiteY256"/>
                          </a:cxn>
                          <a:cxn ang="0">
                            <a:pos x="connsiteX257" y="connsiteY257"/>
                          </a:cxn>
                          <a:cxn ang="0">
                            <a:pos x="connsiteX258" y="connsiteY258"/>
                          </a:cxn>
                          <a:cxn ang="0">
                            <a:pos x="connsiteX259" y="connsiteY259"/>
                          </a:cxn>
                          <a:cxn ang="0">
                            <a:pos x="connsiteX260" y="connsiteY260"/>
                          </a:cxn>
                          <a:cxn ang="0">
                            <a:pos x="connsiteX261" y="connsiteY261"/>
                          </a:cxn>
                          <a:cxn ang="0">
                            <a:pos x="connsiteX262" y="connsiteY262"/>
                          </a:cxn>
                          <a:cxn ang="0">
                            <a:pos x="connsiteX263" y="connsiteY263"/>
                          </a:cxn>
                          <a:cxn ang="0">
                            <a:pos x="connsiteX264" y="connsiteY264"/>
                          </a:cxn>
                          <a:cxn ang="0">
                            <a:pos x="connsiteX265" y="connsiteY265"/>
                          </a:cxn>
                          <a:cxn ang="0">
                            <a:pos x="connsiteX266" y="connsiteY266"/>
                          </a:cxn>
                          <a:cxn ang="0">
                            <a:pos x="connsiteX267" y="connsiteY267"/>
                          </a:cxn>
                          <a:cxn ang="0">
                            <a:pos x="connsiteX268" y="connsiteY268"/>
                          </a:cxn>
                          <a:cxn ang="0">
                            <a:pos x="connsiteX269" y="connsiteY269"/>
                          </a:cxn>
                          <a:cxn ang="0">
                            <a:pos x="connsiteX270" y="connsiteY270"/>
                          </a:cxn>
                          <a:cxn ang="0">
                            <a:pos x="connsiteX271" y="connsiteY271"/>
                          </a:cxn>
                          <a:cxn ang="0">
                            <a:pos x="connsiteX272" y="connsiteY272"/>
                          </a:cxn>
                          <a:cxn ang="0">
                            <a:pos x="connsiteX273" y="connsiteY273"/>
                          </a:cxn>
                          <a:cxn ang="0">
                            <a:pos x="connsiteX274" y="connsiteY274"/>
                          </a:cxn>
                          <a:cxn ang="0">
                            <a:pos x="connsiteX275" y="connsiteY275"/>
                          </a:cxn>
                          <a:cxn ang="0">
                            <a:pos x="connsiteX276" y="connsiteY276"/>
                          </a:cxn>
                          <a:cxn ang="0">
                            <a:pos x="connsiteX277" y="connsiteY277"/>
                          </a:cxn>
                          <a:cxn ang="0">
                            <a:pos x="connsiteX278" y="connsiteY278"/>
                          </a:cxn>
                          <a:cxn ang="0">
                            <a:pos x="connsiteX279" y="connsiteY279"/>
                          </a:cxn>
                          <a:cxn ang="0">
                            <a:pos x="connsiteX280" y="connsiteY280"/>
                          </a:cxn>
                          <a:cxn ang="0">
                            <a:pos x="connsiteX281" y="connsiteY281"/>
                          </a:cxn>
                          <a:cxn ang="0">
                            <a:pos x="connsiteX282" y="connsiteY282"/>
                          </a:cxn>
                          <a:cxn ang="0">
                            <a:pos x="connsiteX283" y="connsiteY283"/>
                          </a:cxn>
                          <a:cxn ang="0">
                            <a:pos x="connsiteX284" y="connsiteY284"/>
                          </a:cxn>
                          <a:cxn ang="0">
                            <a:pos x="connsiteX285" y="connsiteY285"/>
                          </a:cxn>
                          <a:cxn ang="0">
                            <a:pos x="connsiteX286" y="connsiteY286"/>
                          </a:cxn>
                          <a:cxn ang="0">
                            <a:pos x="connsiteX287" y="connsiteY287"/>
                          </a:cxn>
                          <a:cxn ang="0">
                            <a:pos x="connsiteX288" y="connsiteY288"/>
                          </a:cxn>
                          <a:cxn ang="0">
                            <a:pos x="connsiteX289" y="connsiteY289"/>
                          </a:cxn>
                          <a:cxn ang="0">
                            <a:pos x="connsiteX290" y="connsiteY290"/>
                          </a:cxn>
                          <a:cxn ang="0">
                            <a:pos x="connsiteX291" y="connsiteY291"/>
                          </a:cxn>
                          <a:cxn ang="0">
                            <a:pos x="connsiteX292" y="connsiteY292"/>
                          </a:cxn>
                          <a:cxn ang="0">
                            <a:pos x="connsiteX293" y="connsiteY293"/>
                          </a:cxn>
                          <a:cxn ang="0">
                            <a:pos x="connsiteX294" y="connsiteY294"/>
                          </a:cxn>
                          <a:cxn ang="0">
                            <a:pos x="connsiteX295" y="connsiteY295"/>
                          </a:cxn>
                          <a:cxn ang="0">
                            <a:pos x="connsiteX296" y="connsiteY296"/>
                          </a:cxn>
                          <a:cxn ang="0">
                            <a:pos x="connsiteX297" y="connsiteY297"/>
                          </a:cxn>
                          <a:cxn ang="0">
                            <a:pos x="connsiteX298" y="connsiteY298"/>
                          </a:cxn>
                          <a:cxn ang="0">
                            <a:pos x="connsiteX299" y="connsiteY299"/>
                          </a:cxn>
                          <a:cxn ang="0">
                            <a:pos x="connsiteX300" y="connsiteY300"/>
                          </a:cxn>
                          <a:cxn ang="0">
                            <a:pos x="connsiteX301" y="connsiteY301"/>
                          </a:cxn>
                          <a:cxn ang="0">
                            <a:pos x="connsiteX302" y="connsiteY302"/>
                          </a:cxn>
                          <a:cxn ang="0">
                            <a:pos x="connsiteX303" y="connsiteY303"/>
                          </a:cxn>
                          <a:cxn ang="0">
                            <a:pos x="connsiteX304" y="connsiteY304"/>
                          </a:cxn>
                          <a:cxn ang="0">
                            <a:pos x="connsiteX305" y="connsiteY305"/>
                          </a:cxn>
                          <a:cxn ang="0">
                            <a:pos x="connsiteX306" y="connsiteY306"/>
                          </a:cxn>
                          <a:cxn ang="0">
                            <a:pos x="connsiteX307" y="connsiteY307"/>
                          </a:cxn>
                          <a:cxn ang="0">
                            <a:pos x="connsiteX308" y="connsiteY308"/>
                          </a:cxn>
                          <a:cxn ang="0">
                            <a:pos x="connsiteX309" y="connsiteY309"/>
                          </a:cxn>
                          <a:cxn ang="0">
                            <a:pos x="connsiteX310" y="connsiteY310"/>
                          </a:cxn>
                          <a:cxn ang="0">
                            <a:pos x="connsiteX311" y="connsiteY311"/>
                          </a:cxn>
                          <a:cxn ang="0">
                            <a:pos x="connsiteX312" y="connsiteY312"/>
                          </a:cxn>
                          <a:cxn ang="0">
                            <a:pos x="connsiteX313" y="connsiteY313"/>
                          </a:cxn>
                          <a:cxn ang="0">
                            <a:pos x="connsiteX314" y="connsiteY314"/>
                          </a:cxn>
                          <a:cxn ang="0">
                            <a:pos x="connsiteX315" y="connsiteY315"/>
                          </a:cxn>
                          <a:cxn ang="0">
                            <a:pos x="connsiteX316" y="connsiteY316"/>
                          </a:cxn>
                          <a:cxn ang="0">
                            <a:pos x="connsiteX317" y="connsiteY317"/>
                          </a:cxn>
                          <a:cxn ang="0">
                            <a:pos x="connsiteX318" y="connsiteY318"/>
                          </a:cxn>
                          <a:cxn ang="0">
                            <a:pos x="connsiteX319" y="connsiteY319"/>
                          </a:cxn>
                          <a:cxn ang="0">
                            <a:pos x="connsiteX320" y="connsiteY320"/>
                          </a:cxn>
                          <a:cxn ang="0">
                            <a:pos x="connsiteX321" y="connsiteY321"/>
                          </a:cxn>
                          <a:cxn ang="0">
                            <a:pos x="connsiteX322" y="connsiteY322"/>
                          </a:cxn>
                          <a:cxn ang="0">
                            <a:pos x="connsiteX323" y="connsiteY323"/>
                          </a:cxn>
                          <a:cxn ang="0">
                            <a:pos x="connsiteX324" y="connsiteY324"/>
                          </a:cxn>
                          <a:cxn ang="0">
                            <a:pos x="connsiteX325" y="connsiteY325"/>
                          </a:cxn>
                          <a:cxn ang="0">
                            <a:pos x="connsiteX326" y="connsiteY326"/>
                          </a:cxn>
                          <a:cxn ang="0">
                            <a:pos x="connsiteX327" y="connsiteY327"/>
                          </a:cxn>
                          <a:cxn ang="0">
                            <a:pos x="connsiteX328" y="connsiteY328"/>
                          </a:cxn>
                          <a:cxn ang="0">
                            <a:pos x="connsiteX329" y="connsiteY329"/>
                          </a:cxn>
                          <a:cxn ang="0">
                            <a:pos x="connsiteX330" y="connsiteY330"/>
                          </a:cxn>
                          <a:cxn ang="0">
                            <a:pos x="connsiteX331" y="connsiteY331"/>
                          </a:cxn>
                          <a:cxn ang="0">
                            <a:pos x="connsiteX332" y="connsiteY332"/>
                          </a:cxn>
                          <a:cxn ang="0">
                            <a:pos x="connsiteX333" y="connsiteY333"/>
                          </a:cxn>
                          <a:cxn ang="0">
                            <a:pos x="connsiteX334" y="connsiteY334"/>
                          </a:cxn>
                          <a:cxn ang="0">
                            <a:pos x="connsiteX335" y="connsiteY335"/>
                          </a:cxn>
                          <a:cxn ang="0">
                            <a:pos x="connsiteX336" y="connsiteY336"/>
                          </a:cxn>
                          <a:cxn ang="0">
                            <a:pos x="connsiteX337" y="connsiteY337"/>
                          </a:cxn>
                          <a:cxn ang="0">
                            <a:pos x="connsiteX338" y="connsiteY338"/>
                          </a:cxn>
                          <a:cxn ang="0">
                            <a:pos x="connsiteX339" y="connsiteY339"/>
                          </a:cxn>
                          <a:cxn ang="0">
                            <a:pos x="connsiteX340" y="connsiteY340"/>
                          </a:cxn>
                          <a:cxn ang="0">
                            <a:pos x="connsiteX341" y="connsiteY341"/>
                          </a:cxn>
                          <a:cxn ang="0">
                            <a:pos x="connsiteX342" y="connsiteY342"/>
                          </a:cxn>
                          <a:cxn ang="0">
                            <a:pos x="connsiteX343" y="connsiteY343"/>
                          </a:cxn>
                          <a:cxn ang="0">
                            <a:pos x="connsiteX344" y="connsiteY344"/>
                          </a:cxn>
                          <a:cxn ang="0">
                            <a:pos x="connsiteX345" y="connsiteY345"/>
                          </a:cxn>
                          <a:cxn ang="0">
                            <a:pos x="connsiteX346" y="connsiteY346"/>
                          </a:cxn>
                          <a:cxn ang="0">
                            <a:pos x="connsiteX347" y="connsiteY347"/>
                          </a:cxn>
                          <a:cxn ang="0">
                            <a:pos x="connsiteX348" y="connsiteY348"/>
                          </a:cxn>
                          <a:cxn ang="0">
                            <a:pos x="connsiteX349" y="connsiteY349"/>
                          </a:cxn>
                          <a:cxn ang="0">
                            <a:pos x="connsiteX350" y="connsiteY350"/>
                          </a:cxn>
                          <a:cxn ang="0">
                            <a:pos x="connsiteX351" y="connsiteY351"/>
                          </a:cxn>
                          <a:cxn ang="0">
                            <a:pos x="connsiteX352" y="connsiteY352"/>
                          </a:cxn>
                          <a:cxn ang="0">
                            <a:pos x="connsiteX353" y="connsiteY353"/>
                          </a:cxn>
                          <a:cxn ang="0">
                            <a:pos x="connsiteX354" y="connsiteY354"/>
                          </a:cxn>
                          <a:cxn ang="0">
                            <a:pos x="connsiteX355" y="connsiteY355"/>
                          </a:cxn>
                          <a:cxn ang="0">
                            <a:pos x="connsiteX356" y="connsiteY356"/>
                          </a:cxn>
                          <a:cxn ang="0">
                            <a:pos x="connsiteX357" y="connsiteY357"/>
                          </a:cxn>
                          <a:cxn ang="0">
                            <a:pos x="connsiteX358" y="connsiteY358"/>
                          </a:cxn>
                          <a:cxn ang="0">
                            <a:pos x="connsiteX359" y="connsiteY359"/>
                          </a:cxn>
                          <a:cxn ang="0">
                            <a:pos x="connsiteX360" y="connsiteY360"/>
                          </a:cxn>
                          <a:cxn ang="0">
                            <a:pos x="connsiteX361" y="connsiteY361"/>
                          </a:cxn>
                          <a:cxn ang="0">
                            <a:pos x="connsiteX362" y="connsiteY362"/>
                          </a:cxn>
                          <a:cxn ang="0">
                            <a:pos x="connsiteX363" y="connsiteY363"/>
                          </a:cxn>
                          <a:cxn ang="0">
                            <a:pos x="connsiteX364" y="connsiteY364"/>
                          </a:cxn>
                          <a:cxn ang="0">
                            <a:pos x="connsiteX365" y="connsiteY365"/>
                          </a:cxn>
                          <a:cxn ang="0">
                            <a:pos x="connsiteX366" y="connsiteY366"/>
                          </a:cxn>
                          <a:cxn ang="0">
                            <a:pos x="connsiteX367" y="connsiteY367"/>
                          </a:cxn>
                          <a:cxn ang="0">
                            <a:pos x="connsiteX368" y="connsiteY368"/>
                          </a:cxn>
                          <a:cxn ang="0">
                            <a:pos x="connsiteX369" y="connsiteY369"/>
                          </a:cxn>
                          <a:cxn ang="0">
                            <a:pos x="connsiteX370" y="connsiteY370"/>
                          </a:cxn>
                          <a:cxn ang="0">
                            <a:pos x="connsiteX371" y="connsiteY371"/>
                          </a:cxn>
                          <a:cxn ang="0">
                            <a:pos x="connsiteX372" y="connsiteY372"/>
                          </a:cxn>
                          <a:cxn ang="0">
                            <a:pos x="connsiteX373" y="connsiteY373"/>
                          </a:cxn>
                          <a:cxn ang="0">
                            <a:pos x="connsiteX374" y="connsiteY374"/>
                          </a:cxn>
                          <a:cxn ang="0">
                            <a:pos x="connsiteX375" y="connsiteY375"/>
                          </a:cxn>
                          <a:cxn ang="0">
                            <a:pos x="connsiteX376" y="connsiteY376"/>
                          </a:cxn>
                          <a:cxn ang="0">
                            <a:pos x="connsiteX377" y="connsiteY377"/>
                          </a:cxn>
                          <a:cxn ang="0">
                            <a:pos x="connsiteX378" y="connsiteY378"/>
                          </a:cxn>
                          <a:cxn ang="0">
                            <a:pos x="connsiteX379" y="connsiteY379"/>
                          </a:cxn>
                          <a:cxn ang="0">
                            <a:pos x="connsiteX380" y="connsiteY380"/>
                          </a:cxn>
                          <a:cxn ang="0">
                            <a:pos x="connsiteX381" y="connsiteY381"/>
                          </a:cxn>
                          <a:cxn ang="0">
                            <a:pos x="connsiteX382" y="connsiteY382"/>
                          </a:cxn>
                          <a:cxn ang="0">
                            <a:pos x="connsiteX383" y="connsiteY383"/>
                          </a:cxn>
                          <a:cxn ang="0">
                            <a:pos x="connsiteX384" y="connsiteY384"/>
                          </a:cxn>
                          <a:cxn ang="0">
                            <a:pos x="connsiteX385" y="connsiteY385"/>
                          </a:cxn>
                          <a:cxn ang="0">
                            <a:pos x="connsiteX386" y="connsiteY386"/>
                          </a:cxn>
                          <a:cxn ang="0">
                            <a:pos x="connsiteX387" y="connsiteY387"/>
                          </a:cxn>
                          <a:cxn ang="0">
                            <a:pos x="connsiteX388" y="connsiteY388"/>
                          </a:cxn>
                          <a:cxn ang="0">
                            <a:pos x="connsiteX389" y="connsiteY389"/>
                          </a:cxn>
                          <a:cxn ang="0">
                            <a:pos x="connsiteX390" y="connsiteY390"/>
                          </a:cxn>
                          <a:cxn ang="0">
                            <a:pos x="connsiteX391" y="connsiteY391"/>
                          </a:cxn>
                          <a:cxn ang="0">
                            <a:pos x="connsiteX392" y="connsiteY392"/>
                          </a:cxn>
                          <a:cxn ang="0">
                            <a:pos x="connsiteX393" y="connsiteY393"/>
                          </a:cxn>
                          <a:cxn ang="0">
                            <a:pos x="connsiteX394" y="connsiteY394"/>
                          </a:cxn>
                          <a:cxn ang="0">
                            <a:pos x="connsiteX395" y="connsiteY395"/>
                          </a:cxn>
                          <a:cxn ang="0">
                            <a:pos x="connsiteX396" y="connsiteY396"/>
                          </a:cxn>
                          <a:cxn ang="0">
                            <a:pos x="connsiteX397" y="connsiteY397"/>
                          </a:cxn>
                          <a:cxn ang="0">
                            <a:pos x="connsiteX398" y="connsiteY398"/>
                          </a:cxn>
                          <a:cxn ang="0">
                            <a:pos x="connsiteX399" y="connsiteY399"/>
                          </a:cxn>
                          <a:cxn ang="0">
                            <a:pos x="connsiteX400" y="connsiteY400"/>
                          </a:cxn>
                          <a:cxn ang="0">
                            <a:pos x="connsiteX401" y="connsiteY401"/>
                          </a:cxn>
                          <a:cxn ang="0">
                            <a:pos x="connsiteX402" y="connsiteY402"/>
                          </a:cxn>
                          <a:cxn ang="0">
                            <a:pos x="connsiteX403" y="connsiteY403"/>
                          </a:cxn>
                          <a:cxn ang="0">
                            <a:pos x="connsiteX404" y="connsiteY404"/>
                          </a:cxn>
                          <a:cxn ang="0">
                            <a:pos x="connsiteX405" y="connsiteY405"/>
                          </a:cxn>
                          <a:cxn ang="0">
                            <a:pos x="connsiteX406" y="connsiteY406"/>
                          </a:cxn>
                          <a:cxn ang="0">
                            <a:pos x="connsiteX407" y="connsiteY407"/>
                          </a:cxn>
                          <a:cxn ang="0">
                            <a:pos x="connsiteX408" y="connsiteY408"/>
                          </a:cxn>
                          <a:cxn ang="0">
                            <a:pos x="connsiteX409" y="connsiteY409"/>
                          </a:cxn>
                          <a:cxn ang="0">
                            <a:pos x="connsiteX410" y="connsiteY410"/>
                          </a:cxn>
                          <a:cxn ang="0">
                            <a:pos x="connsiteX411" y="connsiteY411"/>
                          </a:cxn>
                          <a:cxn ang="0">
                            <a:pos x="connsiteX412" y="connsiteY412"/>
                          </a:cxn>
                          <a:cxn ang="0">
                            <a:pos x="connsiteX413" y="connsiteY413"/>
                          </a:cxn>
                          <a:cxn ang="0">
                            <a:pos x="connsiteX414" y="connsiteY414"/>
                          </a:cxn>
                          <a:cxn ang="0">
                            <a:pos x="connsiteX415" y="connsiteY415"/>
                          </a:cxn>
                          <a:cxn ang="0">
                            <a:pos x="connsiteX416" y="connsiteY416"/>
                          </a:cxn>
                          <a:cxn ang="0">
                            <a:pos x="connsiteX417" y="connsiteY417"/>
                          </a:cxn>
                          <a:cxn ang="0">
                            <a:pos x="connsiteX418" y="connsiteY418"/>
                          </a:cxn>
                          <a:cxn ang="0">
                            <a:pos x="connsiteX419" y="connsiteY419"/>
                          </a:cxn>
                          <a:cxn ang="0">
                            <a:pos x="connsiteX420" y="connsiteY420"/>
                          </a:cxn>
                          <a:cxn ang="0">
                            <a:pos x="connsiteX421" y="connsiteY421"/>
                          </a:cxn>
                          <a:cxn ang="0">
                            <a:pos x="connsiteX422" y="connsiteY422"/>
                          </a:cxn>
                          <a:cxn ang="0">
                            <a:pos x="connsiteX423" y="connsiteY423"/>
                          </a:cxn>
                          <a:cxn ang="0">
                            <a:pos x="connsiteX424" y="connsiteY424"/>
                          </a:cxn>
                          <a:cxn ang="0">
                            <a:pos x="connsiteX425" y="connsiteY425"/>
                          </a:cxn>
                          <a:cxn ang="0">
                            <a:pos x="connsiteX426" y="connsiteY426"/>
                          </a:cxn>
                          <a:cxn ang="0">
                            <a:pos x="connsiteX427" y="connsiteY427"/>
                          </a:cxn>
                          <a:cxn ang="0">
                            <a:pos x="connsiteX428" y="connsiteY428"/>
                          </a:cxn>
                          <a:cxn ang="0">
                            <a:pos x="connsiteX429" y="connsiteY429"/>
                          </a:cxn>
                          <a:cxn ang="0">
                            <a:pos x="connsiteX430" y="connsiteY430"/>
                          </a:cxn>
                          <a:cxn ang="0">
                            <a:pos x="connsiteX431" y="connsiteY431"/>
                          </a:cxn>
                          <a:cxn ang="0">
                            <a:pos x="connsiteX432" y="connsiteY432"/>
                          </a:cxn>
                          <a:cxn ang="0">
                            <a:pos x="connsiteX433" y="connsiteY433"/>
                          </a:cxn>
                          <a:cxn ang="0">
                            <a:pos x="connsiteX434" y="connsiteY434"/>
                          </a:cxn>
                          <a:cxn ang="0">
                            <a:pos x="connsiteX435" y="connsiteY435"/>
                          </a:cxn>
                          <a:cxn ang="0">
                            <a:pos x="connsiteX436" y="connsiteY436"/>
                          </a:cxn>
                          <a:cxn ang="0">
                            <a:pos x="connsiteX437" y="connsiteY437"/>
                          </a:cxn>
                          <a:cxn ang="0">
                            <a:pos x="connsiteX438" y="connsiteY438"/>
                          </a:cxn>
                          <a:cxn ang="0">
                            <a:pos x="connsiteX439" y="connsiteY439"/>
                          </a:cxn>
                          <a:cxn ang="0">
                            <a:pos x="connsiteX440" y="connsiteY440"/>
                          </a:cxn>
                          <a:cxn ang="0">
                            <a:pos x="connsiteX441" y="connsiteY441"/>
                          </a:cxn>
                          <a:cxn ang="0">
                            <a:pos x="connsiteX442" y="connsiteY442"/>
                          </a:cxn>
                          <a:cxn ang="0">
                            <a:pos x="connsiteX443" y="connsiteY443"/>
                          </a:cxn>
                          <a:cxn ang="0">
                            <a:pos x="connsiteX444" y="connsiteY444"/>
                          </a:cxn>
                          <a:cxn ang="0">
                            <a:pos x="connsiteX445" y="connsiteY445"/>
                          </a:cxn>
                          <a:cxn ang="0">
                            <a:pos x="connsiteX446" y="connsiteY446"/>
                          </a:cxn>
                          <a:cxn ang="0">
                            <a:pos x="connsiteX447" y="connsiteY447"/>
                          </a:cxn>
                          <a:cxn ang="0">
                            <a:pos x="connsiteX448" y="connsiteY448"/>
                          </a:cxn>
                          <a:cxn ang="0">
                            <a:pos x="connsiteX449" y="connsiteY449"/>
                          </a:cxn>
                          <a:cxn ang="0">
                            <a:pos x="connsiteX450" y="connsiteY450"/>
                          </a:cxn>
                          <a:cxn ang="0">
                            <a:pos x="connsiteX451" y="connsiteY451"/>
                          </a:cxn>
                          <a:cxn ang="0">
                            <a:pos x="connsiteX452" y="connsiteY452"/>
                          </a:cxn>
                          <a:cxn ang="0">
                            <a:pos x="connsiteX453" y="connsiteY453"/>
                          </a:cxn>
                          <a:cxn ang="0">
                            <a:pos x="connsiteX454" y="connsiteY454"/>
                          </a:cxn>
                          <a:cxn ang="0">
                            <a:pos x="connsiteX455" y="connsiteY455"/>
                          </a:cxn>
                          <a:cxn ang="0">
                            <a:pos x="connsiteX456" y="connsiteY456"/>
                          </a:cxn>
                          <a:cxn ang="0">
                            <a:pos x="connsiteX457" y="connsiteY457"/>
                          </a:cxn>
                          <a:cxn ang="0">
                            <a:pos x="connsiteX458" y="connsiteY458"/>
                          </a:cxn>
                          <a:cxn ang="0">
                            <a:pos x="connsiteX459" y="connsiteY459"/>
                          </a:cxn>
                          <a:cxn ang="0">
                            <a:pos x="connsiteX460" y="connsiteY460"/>
                          </a:cxn>
                          <a:cxn ang="0">
                            <a:pos x="connsiteX461" y="connsiteY461"/>
                          </a:cxn>
                          <a:cxn ang="0">
                            <a:pos x="connsiteX462" y="connsiteY462"/>
                          </a:cxn>
                          <a:cxn ang="0">
                            <a:pos x="connsiteX463" y="connsiteY463"/>
                          </a:cxn>
                          <a:cxn ang="0">
                            <a:pos x="connsiteX464" y="connsiteY464"/>
                          </a:cxn>
                          <a:cxn ang="0">
                            <a:pos x="connsiteX465" y="connsiteY465"/>
                          </a:cxn>
                          <a:cxn ang="0">
                            <a:pos x="connsiteX466" y="connsiteY466"/>
                          </a:cxn>
                          <a:cxn ang="0">
                            <a:pos x="connsiteX467" y="connsiteY467"/>
                          </a:cxn>
                          <a:cxn ang="0">
                            <a:pos x="connsiteX468" y="connsiteY468"/>
                          </a:cxn>
                          <a:cxn ang="0">
                            <a:pos x="connsiteX469" y="connsiteY469"/>
                          </a:cxn>
                          <a:cxn ang="0">
                            <a:pos x="connsiteX470" y="connsiteY470"/>
                          </a:cxn>
                          <a:cxn ang="0">
                            <a:pos x="connsiteX471" y="connsiteY471"/>
                          </a:cxn>
                          <a:cxn ang="0">
                            <a:pos x="connsiteX472" y="connsiteY472"/>
                          </a:cxn>
                          <a:cxn ang="0">
                            <a:pos x="connsiteX473" y="connsiteY473"/>
                          </a:cxn>
                          <a:cxn ang="0">
                            <a:pos x="connsiteX474" y="connsiteY474"/>
                          </a:cxn>
                          <a:cxn ang="0">
                            <a:pos x="connsiteX475" y="connsiteY475"/>
                          </a:cxn>
                          <a:cxn ang="0">
                            <a:pos x="connsiteX476" y="connsiteY476"/>
                          </a:cxn>
                          <a:cxn ang="0">
                            <a:pos x="connsiteX477" y="connsiteY477"/>
                          </a:cxn>
                          <a:cxn ang="0">
                            <a:pos x="connsiteX478" y="connsiteY478"/>
                          </a:cxn>
                          <a:cxn ang="0">
                            <a:pos x="connsiteX479" y="connsiteY479"/>
                          </a:cxn>
                          <a:cxn ang="0">
                            <a:pos x="connsiteX480" y="connsiteY480"/>
                          </a:cxn>
                          <a:cxn ang="0">
                            <a:pos x="connsiteX481" y="connsiteY481"/>
                          </a:cxn>
                          <a:cxn ang="0">
                            <a:pos x="connsiteX482" y="connsiteY482"/>
                          </a:cxn>
                          <a:cxn ang="0">
                            <a:pos x="connsiteX483" y="connsiteY483"/>
                          </a:cxn>
                          <a:cxn ang="0">
                            <a:pos x="connsiteX484" y="connsiteY484"/>
                          </a:cxn>
                          <a:cxn ang="0">
                            <a:pos x="connsiteX485" y="connsiteY485"/>
                          </a:cxn>
                          <a:cxn ang="0">
                            <a:pos x="connsiteX486" y="connsiteY486"/>
                          </a:cxn>
                          <a:cxn ang="0">
                            <a:pos x="connsiteX487" y="connsiteY487"/>
                          </a:cxn>
                          <a:cxn ang="0">
                            <a:pos x="connsiteX488" y="connsiteY488"/>
                          </a:cxn>
                          <a:cxn ang="0">
                            <a:pos x="connsiteX489" y="connsiteY489"/>
                          </a:cxn>
                          <a:cxn ang="0">
                            <a:pos x="connsiteX490" y="connsiteY490"/>
                          </a:cxn>
                          <a:cxn ang="0">
                            <a:pos x="connsiteX491" y="connsiteY491"/>
                          </a:cxn>
                          <a:cxn ang="0">
                            <a:pos x="connsiteX492" y="connsiteY492"/>
                          </a:cxn>
                          <a:cxn ang="0">
                            <a:pos x="connsiteX493" y="connsiteY493"/>
                          </a:cxn>
                          <a:cxn ang="0">
                            <a:pos x="connsiteX494" y="connsiteY494"/>
                          </a:cxn>
                          <a:cxn ang="0">
                            <a:pos x="connsiteX495" y="connsiteY495"/>
                          </a:cxn>
                          <a:cxn ang="0">
                            <a:pos x="connsiteX496" y="connsiteY496"/>
                          </a:cxn>
                          <a:cxn ang="0">
                            <a:pos x="connsiteX497" y="connsiteY497"/>
                          </a:cxn>
                          <a:cxn ang="0">
                            <a:pos x="connsiteX498" y="connsiteY498"/>
                          </a:cxn>
                          <a:cxn ang="0">
                            <a:pos x="connsiteX499" y="connsiteY499"/>
                          </a:cxn>
                          <a:cxn ang="0">
                            <a:pos x="connsiteX500" y="connsiteY500"/>
                          </a:cxn>
                          <a:cxn ang="0">
                            <a:pos x="connsiteX501" y="connsiteY501"/>
                          </a:cxn>
                          <a:cxn ang="0">
                            <a:pos x="connsiteX502" y="connsiteY502"/>
                          </a:cxn>
                          <a:cxn ang="0">
                            <a:pos x="connsiteX503" y="connsiteY503"/>
                          </a:cxn>
                          <a:cxn ang="0">
                            <a:pos x="connsiteX504" y="connsiteY504"/>
                          </a:cxn>
                          <a:cxn ang="0">
                            <a:pos x="connsiteX505" y="connsiteY505"/>
                          </a:cxn>
                          <a:cxn ang="0">
                            <a:pos x="connsiteX506" y="connsiteY506"/>
                          </a:cxn>
                          <a:cxn ang="0">
                            <a:pos x="connsiteX507" y="connsiteY507"/>
                          </a:cxn>
                          <a:cxn ang="0">
                            <a:pos x="connsiteX508" y="connsiteY508"/>
                          </a:cxn>
                          <a:cxn ang="0">
                            <a:pos x="connsiteX509" y="connsiteY509"/>
                          </a:cxn>
                          <a:cxn ang="0">
                            <a:pos x="connsiteX510" y="connsiteY510"/>
                          </a:cxn>
                          <a:cxn ang="0">
                            <a:pos x="connsiteX511" y="connsiteY511"/>
                          </a:cxn>
                          <a:cxn ang="0">
                            <a:pos x="connsiteX512" y="connsiteY512"/>
                          </a:cxn>
                          <a:cxn ang="0">
                            <a:pos x="connsiteX513" y="connsiteY513"/>
                          </a:cxn>
                          <a:cxn ang="0">
                            <a:pos x="connsiteX514" y="connsiteY514"/>
                          </a:cxn>
                          <a:cxn ang="0">
                            <a:pos x="connsiteX515" y="connsiteY515"/>
                          </a:cxn>
                          <a:cxn ang="0">
                            <a:pos x="connsiteX516" y="connsiteY516"/>
                          </a:cxn>
                          <a:cxn ang="0">
                            <a:pos x="connsiteX517" y="connsiteY517"/>
                          </a:cxn>
                          <a:cxn ang="0">
                            <a:pos x="connsiteX518" y="connsiteY518"/>
                          </a:cxn>
                          <a:cxn ang="0">
                            <a:pos x="connsiteX519" y="connsiteY519"/>
                          </a:cxn>
                          <a:cxn ang="0">
                            <a:pos x="connsiteX520" y="connsiteY520"/>
                          </a:cxn>
                          <a:cxn ang="0">
                            <a:pos x="connsiteX521" y="connsiteY521"/>
                          </a:cxn>
                          <a:cxn ang="0">
                            <a:pos x="connsiteX522" y="connsiteY522"/>
                          </a:cxn>
                          <a:cxn ang="0">
                            <a:pos x="connsiteX523" y="connsiteY523"/>
                          </a:cxn>
                          <a:cxn ang="0">
                            <a:pos x="connsiteX524" y="connsiteY524"/>
                          </a:cxn>
                          <a:cxn ang="0">
                            <a:pos x="connsiteX525" y="connsiteY525"/>
                          </a:cxn>
                          <a:cxn ang="0">
                            <a:pos x="connsiteX526" y="connsiteY526"/>
                          </a:cxn>
                          <a:cxn ang="0">
                            <a:pos x="connsiteX527" y="connsiteY527"/>
                          </a:cxn>
                          <a:cxn ang="0">
                            <a:pos x="connsiteX528" y="connsiteY528"/>
                          </a:cxn>
                          <a:cxn ang="0">
                            <a:pos x="connsiteX529" y="connsiteY529"/>
                          </a:cxn>
                          <a:cxn ang="0">
                            <a:pos x="connsiteX530" y="connsiteY530"/>
                          </a:cxn>
                          <a:cxn ang="0">
                            <a:pos x="connsiteX531" y="connsiteY531"/>
                          </a:cxn>
                          <a:cxn ang="0">
                            <a:pos x="connsiteX532" y="connsiteY532"/>
                          </a:cxn>
                          <a:cxn ang="0">
                            <a:pos x="connsiteX533" y="connsiteY533"/>
                          </a:cxn>
                          <a:cxn ang="0">
                            <a:pos x="connsiteX534" y="connsiteY534"/>
                          </a:cxn>
                          <a:cxn ang="0">
                            <a:pos x="connsiteX535" y="connsiteY535"/>
                          </a:cxn>
                          <a:cxn ang="0">
                            <a:pos x="connsiteX536" y="connsiteY536"/>
                          </a:cxn>
                          <a:cxn ang="0">
                            <a:pos x="connsiteX537" y="connsiteY537"/>
                          </a:cxn>
                          <a:cxn ang="0">
                            <a:pos x="connsiteX538" y="connsiteY538"/>
                          </a:cxn>
                          <a:cxn ang="0">
                            <a:pos x="connsiteX539" y="connsiteY539"/>
                          </a:cxn>
                          <a:cxn ang="0">
                            <a:pos x="connsiteX540" y="connsiteY540"/>
                          </a:cxn>
                          <a:cxn ang="0">
                            <a:pos x="connsiteX541" y="connsiteY541"/>
                          </a:cxn>
                          <a:cxn ang="0">
                            <a:pos x="connsiteX542" y="connsiteY542"/>
                          </a:cxn>
                          <a:cxn ang="0">
                            <a:pos x="connsiteX543" y="connsiteY543"/>
                          </a:cxn>
                          <a:cxn ang="0">
                            <a:pos x="connsiteX544" y="connsiteY544"/>
                          </a:cxn>
                          <a:cxn ang="0">
                            <a:pos x="connsiteX545" y="connsiteY545"/>
                          </a:cxn>
                          <a:cxn ang="0">
                            <a:pos x="connsiteX546" y="connsiteY546"/>
                          </a:cxn>
                          <a:cxn ang="0">
                            <a:pos x="connsiteX547" y="connsiteY547"/>
                          </a:cxn>
                          <a:cxn ang="0">
                            <a:pos x="connsiteX548" y="connsiteY548"/>
                          </a:cxn>
                          <a:cxn ang="0">
                            <a:pos x="connsiteX549" y="connsiteY549"/>
                          </a:cxn>
                          <a:cxn ang="0">
                            <a:pos x="connsiteX550" y="connsiteY550"/>
                          </a:cxn>
                          <a:cxn ang="0">
                            <a:pos x="connsiteX551" y="connsiteY551"/>
                          </a:cxn>
                          <a:cxn ang="0">
                            <a:pos x="connsiteX552" y="connsiteY552"/>
                          </a:cxn>
                          <a:cxn ang="0">
                            <a:pos x="connsiteX553" y="connsiteY553"/>
                          </a:cxn>
                          <a:cxn ang="0">
                            <a:pos x="connsiteX554" y="connsiteY554"/>
                          </a:cxn>
                          <a:cxn ang="0">
                            <a:pos x="connsiteX555" y="connsiteY555"/>
                          </a:cxn>
                          <a:cxn ang="0">
                            <a:pos x="connsiteX556" y="connsiteY556"/>
                          </a:cxn>
                          <a:cxn ang="0">
                            <a:pos x="connsiteX557" y="connsiteY557"/>
                          </a:cxn>
                          <a:cxn ang="0">
                            <a:pos x="connsiteX558" y="connsiteY558"/>
                          </a:cxn>
                          <a:cxn ang="0">
                            <a:pos x="connsiteX559" y="connsiteY559"/>
                          </a:cxn>
                          <a:cxn ang="0">
                            <a:pos x="connsiteX560" y="connsiteY560"/>
                          </a:cxn>
                          <a:cxn ang="0">
                            <a:pos x="connsiteX561" y="connsiteY561"/>
                          </a:cxn>
                          <a:cxn ang="0">
                            <a:pos x="connsiteX562" y="connsiteY562"/>
                          </a:cxn>
                          <a:cxn ang="0">
                            <a:pos x="connsiteX563" y="connsiteY563"/>
                          </a:cxn>
                          <a:cxn ang="0">
                            <a:pos x="connsiteX564" y="connsiteY564"/>
                          </a:cxn>
                          <a:cxn ang="0">
                            <a:pos x="connsiteX565" y="connsiteY565"/>
                          </a:cxn>
                          <a:cxn ang="0">
                            <a:pos x="connsiteX566" y="connsiteY566"/>
                          </a:cxn>
                          <a:cxn ang="0">
                            <a:pos x="connsiteX567" y="connsiteY567"/>
                          </a:cxn>
                          <a:cxn ang="0">
                            <a:pos x="connsiteX568" y="connsiteY568"/>
                          </a:cxn>
                          <a:cxn ang="0">
                            <a:pos x="connsiteX569" y="connsiteY569"/>
                          </a:cxn>
                          <a:cxn ang="0">
                            <a:pos x="connsiteX570" y="connsiteY570"/>
                          </a:cxn>
                          <a:cxn ang="0">
                            <a:pos x="connsiteX571" y="connsiteY571"/>
                          </a:cxn>
                          <a:cxn ang="0">
                            <a:pos x="connsiteX572" y="connsiteY572"/>
                          </a:cxn>
                          <a:cxn ang="0">
                            <a:pos x="connsiteX573" y="connsiteY573"/>
                          </a:cxn>
                          <a:cxn ang="0">
                            <a:pos x="connsiteX574" y="connsiteY574"/>
                          </a:cxn>
                          <a:cxn ang="0">
                            <a:pos x="connsiteX575" y="connsiteY575"/>
                          </a:cxn>
                          <a:cxn ang="0">
                            <a:pos x="connsiteX576" y="connsiteY576"/>
                          </a:cxn>
                          <a:cxn ang="0">
                            <a:pos x="connsiteX577" y="connsiteY577"/>
                          </a:cxn>
                          <a:cxn ang="0">
                            <a:pos x="connsiteX578" y="connsiteY578"/>
                          </a:cxn>
                          <a:cxn ang="0">
                            <a:pos x="connsiteX579" y="connsiteY579"/>
                          </a:cxn>
                          <a:cxn ang="0">
                            <a:pos x="connsiteX580" y="connsiteY580"/>
                          </a:cxn>
                          <a:cxn ang="0">
                            <a:pos x="connsiteX581" y="connsiteY581"/>
                          </a:cxn>
                          <a:cxn ang="0">
                            <a:pos x="connsiteX582" y="connsiteY582"/>
                          </a:cxn>
                          <a:cxn ang="0">
                            <a:pos x="connsiteX583" y="connsiteY583"/>
                          </a:cxn>
                          <a:cxn ang="0">
                            <a:pos x="connsiteX584" y="connsiteY584"/>
                          </a:cxn>
                          <a:cxn ang="0">
                            <a:pos x="connsiteX585" y="connsiteY585"/>
                          </a:cxn>
                          <a:cxn ang="0">
                            <a:pos x="connsiteX586" y="connsiteY586"/>
                          </a:cxn>
                          <a:cxn ang="0">
                            <a:pos x="connsiteX587" y="connsiteY587"/>
                          </a:cxn>
                          <a:cxn ang="0">
                            <a:pos x="connsiteX588" y="connsiteY588"/>
                          </a:cxn>
                          <a:cxn ang="0">
                            <a:pos x="connsiteX589" y="connsiteY589"/>
                          </a:cxn>
                          <a:cxn ang="0">
                            <a:pos x="connsiteX590" y="connsiteY590"/>
                          </a:cxn>
                          <a:cxn ang="0">
                            <a:pos x="connsiteX591" y="connsiteY591"/>
                          </a:cxn>
                          <a:cxn ang="0">
                            <a:pos x="connsiteX592" y="connsiteY592"/>
                          </a:cxn>
                          <a:cxn ang="0">
                            <a:pos x="connsiteX593" y="connsiteY593"/>
                          </a:cxn>
                          <a:cxn ang="0">
                            <a:pos x="connsiteX594" y="connsiteY594"/>
                          </a:cxn>
                          <a:cxn ang="0">
                            <a:pos x="connsiteX595" y="connsiteY595"/>
                          </a:cxn>
                          <a:cxn ang="0">
                            <a:pos x="connsiteX596" y="connsiteY596"/>
                          </a:cxn>
                          <a:cxn ang="0">
                            <a:pos x="connsiteX597" y="connsiteY597"/>
                          </a:cxn>
                          <a:cxn ang="0">
                            <a:pos x="connsiteX598" y="connsiteY598"/>
                          </a:cxn>
                          <a:cxn ang="0">
                            <a:pos x="connsiteX599" y="connsiteY599"/>
                          </a:cxn>
                          <a:cxn ang="0">
                            <a:pos x="connsiteX600" y="connsiteY600"/>
                          </a:cxn>
                          <a:cxn ang="0">
                            <a:pos x="connsiteX601" y="connsiteY601"/>
                          </a:cxn>
                          <a:cxn ang="0">
                            <a:pos x="connsiteX602" y="connsiteY602"/>
                          </a:cxn>
                          <a:cxn ang="0">
                            <a:pos x="connsiteX603" y="connsiteY603"/>
                          </a:cxn>
                          <a:cxn ang="0">
                            <a:pos x="connsiteX604" y="connsiteY604"/>
                          </a:cxn>
                          <a:cxn ang="0">
                            <a:pos x="connsiteX605" y="connsiteY605"/>
                          </a:cxn>
                          <a:cxn ang="0">
                            <a:pos x="connsiteX606" y="connsiteY606"/>
                          </a:cxn>
                          <a:cxn ang="0">
                            <a:pos x="connsiteX607" y="connsiteY607"/>
                          </a:cxn>
                          <a:cxn ang="0">
                            <a:pos x="connsiteX608" y="connsiteY608"/>
                          </a:cxn>
                          <a:cxn ang="0">
                            <a:pos x="connsiteX609" y="connsiteY609"/>
                          </a:cxn>
                          <a:cxn ang="0">
                            <a:pos x="connsiteX610" y="connsiteY610"/>
                          </a:cxn>
                          <a:cxn ang="0">
                            <a:pos x="connsiteX611" y="connsiteY611"/>
                          </a:cxn>
                          <a:cxn ang="0">
                            <a:pos x="connsiteX612" y="connsiteY612"/>
                          </a:cxn>
                          <a:cxn ang="0">
                            <a:pos x="connsiteX613" y="connsiteY613"/>
                          </a:cxn>
                          <a:cxn ang="0">
                            <a:pos x="connsiteX614" y="connsiteY614"/>
                          </a:cxn>
                          <a:cxn ang="0">
                            <a:pos x="connsiteX615" y="connsiteY615"/>
                          </a:cxn>
                          <a:cxn ang="0">
                            <a:pos x="connsiteX616" y="connsiteY616"/>
                          </a:cxn>
                          <a:cxn ang="0">
                            <a:pos x="connsiteX617" y="connsiteY617"/>
                          </a:cxn>
                          <a:cxn ang="0">
                            <a:pos x="connsiteX618" y="connsiteY618"/>
                          </a:cxn>
                          <a:cxn ang="0">
                            <a:pos x="connsiteX619" y="connsiteY619"/>
                          </a:cxn>
                          <a:cxn ang="0">
                            <a:pos x="connsiteX620" y="connsiteY620"/>
                          </a:cxn>
                          <a:cxn ang="0">
                            <a:pos x="connsiteX621" y="connsiteY621"/>
                          </a:cxn>
                          <a:cxn ang="0">
                            <a:pos x="connsiteX622" y="connsiteY622"/>
                          </a:cxn>
                          <a:cxn ang="0">
                            <a:pos x="connsiteX623" y="connsiteY623"/>
                          </a:cxn>
                          <a:cxn ang="0">
                            <a:pos x="connsiteX624" y="connsiteY624"/>
                          </a:cxn>
                          <a:cxn ang="0">
                            <a:pos x="connsiteX625" y="connsiteY625"/>
                          </a:cxn>
                          <a:cxn ang="0">
                            <a:pos x="connsiteX626" y="connsiteY626"/>
                          </a:cxn>
                          <a:cxn ang="0">
                            <a:pos x="connsiteX627" y="connsiteY627"/>
                          </a:cxn>
                          <a:cxn ang="0">
                            <a:pos x="connsiteX628" y="connsiteY628"/>
                          </a:cxn>
                          <a:cxn ang="0">
                            <a:pos x="connsiteX629" y="connsiteY629"/>
                          </a:cxn>
                          <a:cxn ang="0">
                            <a:pos x="connsiteX630" y="connsiteY630"/>
                          </a:cxn>
                          <a:cxn ang="0">
                            <a:pos x="connsiteX631" y="connsiteY631"/>
                          </a:cxn>
                          <a:cxn ang="0">
                            <a:pos x="connsiteX632" y="connsiteY632"/>
                          </a:cxn>
                          <a:cxn ang="0">
                            <a:pos x="connsiteX633" y="connsiteY633"/>
                          </a:cxn>
                          <a:cxn ang="0">
                            <a:pos x="connsiteX634" y="connsiteY634"/>
                          </a:cxn>
                          <a:cxn ang="0">
                            <a:pos x="connsiteX635" y="connsiteY635"/>
                          </a:cxn>
                          <a:cxn ang="0">
                            <a:pos x="connsiteX636" y="connsiteY636"/>
                          </a:cxn>
                          <a:cxn ang="0">
                            <a:pos x="connsiteX637" y="connsiteY637"/>
                          </a:cxn>
                          <a:cxn ang="0">
                            <a:pos x="connsiteX638" y="connsiteY638"/>
                          </a:cxn>
                          <a:cxn ang="0">
                            <a:pos x="connsiteX639" y="connsiteY639"/>
                          </a:cxn>
                          <a:cxn ang="0">
                            <a:pos x="connsiteX640" y="connsiteY640"/>
                          </a:cxn>
                          <a:cxn ang="0">
                            <a:pos x="connsiteX641" y="connsiteY641"/>
                          </a:cxn>
                          <a:cxn ang="0">
                            <a:pos x="connsiteX642" y="connsiteY642"/>
                          </a:cxn>
                          <a:cxn ang="0">
                            <a:pos x="connsiteX643" y="connsiteY643"/>
                          </a:cxn>
                          <a:cxn ang="0">
                            <a:pos x="connsiteX644" y="connsiteY644"/>
                          </a:cxn>
                          <a:cxn ang="0">
                            <a:pos x="connsiteX645" y="connsiteY645"/>
                          </a:cxn>
                          <a:cxn ang="0">
                            <a:pos x="connsiteX646" y="connsiteY646"/>
                          </a:cxn>
                          <a:cxn ang="0">
                            <a:pos x="connsiteX647" y="connsiteY647"/>
                          </a:cxn>
                          <a:cxn ang="0">
                            <a:pos x="connsiteX648" y="connsiteY648"/>
                          </a:cxn>
                          <a:cxn ang="0">
                            <a:pos x="connsiteX649" y="connsiteY649"/>
                          </a:cxn>
                          <a:cxn ang="0">
                            <a:pos x="connsiteX650" y="connsiteY650"/>
                          </a:cxn>
                          <a:cxn ang="0">
                            <a:pos x="connsiteX651" y="connsiteY651"/>
                          </a:cxn>
                          <a:cxn ang="0">
                            <a:pos x="connsiteX652" y="connsiteY652"/>
                          </a:cxn>
                          <a:cxn ang="0">
                            <a:pos x="connsiteX653" y="connsiteY653"/>
                          </a:cxn>
                          <a:cxn ang="0">
                            <a:pos x="connsiteX654" y="connsiteY654"/>
                          </a:cxn>
                          <a:cxn ang="0">
                            <a:pos x="connsiteX655" y="connsiteY655"/>
                          </a:cxn>
                          <a:cxn ang="0">
                            <a:pos x="connsiteX656" y="connsiteY656"/>
                          </a:cxn>
                          <a:cxn ang="0">
                            <a:pos x="connsiteX657" y="connsiteY657"/>
                          </a:cxn>
                          <a:cxn ang="0">
                            <a:pos x="connsiteX658" y="connsiteY658"/>
                          </a:cxn>
                          <a:cxn ang="0">
                            <a:pos x="connsiteX659" y="connsiteY659"/>
                          </a:cxn>
                          <a:cxn ang="0">
                            <a:pos x="connsiteX660" y="connsiteY660"/>
                          </a:cxn>
                          <a:cxn ang="0">
                            <a:pos x="connsiteX661" y="connsiteY661"/>
                          </a:cxn>
                          <a:cxn ang="0">
                            <a:pos x="connsiteX662" y="connsiteY662"/>
                          </a:cxn>
                          <a:cxn ang="0">
                            <a:pos x="connsiteX663" y="connsiteY663"/>
                          </a:cxn>
                          <a:cxn ang="0">
                            <a:pos x="connsiteX664" y="connsiteY664"/>
                          </a:cxn>
                          <a:cxn ang="0">
                            <a:pos x="connsiteX665" y="connsiteY665"/>
                          </a:cxn>
                          <a:cxn ang="0">
                            <a:pos x="connsiteX666" y="connsiteY666"/>
                          </a:cxn>
                          <a:cxn ang="0">
                            <a:pos x="connsiteX667" y="connsiteY667"/>
                          </a:cxn>
                          <a:cxn ang="0">
                            <a:pos x="connsiteX668" y="connsiteY668"/>
                          </a:cxn>
                          <a:cxn ang="0">
                            <a:pos x="connsiteX669" y="connsiteY669"/>
                          </a:cxn>
                          <a:cxn ang="0">
                            <a:pos x="connsiteX670" y="connsiteY670"/>
                          </a:cxn>
                          <a:cxn ang="0">
                            <a:pos x="connsiteX671" y="connsiteY671"/>
                          </a:cxn>
                          <a:cxn ang="0">
                            <a:pos x="connsiteX672" y="connsiteY672"/>
                          </a:cxn>
                          <a:cxn ang="0">
                            <a:pos x="connsiteX673" y="connsiteY673"/>
                          </a:cxn>
                          <a:cxn ang="0">
                            <a:pos x="connsiteX674" y="connsiteY674"/>
                          </a:cxn>
                          <a:cxn ang="0">
                            <a:pos x="connsiteX675" y="connsiteY675"/>
                          </a:cxn>
                          <a:cxn ang="0">
                            <a:pos x="connsiteX676" y="connsiteY676"/>
                          </a:cxn>
                          <a:cxn ang="0">
                            <a:pos x="connsiteX677" y="connsiteY677"/>
                          </a:cxn>
                          <a:cxn ang="0">
                            <a:pos x="connsiteX678" y="connsiteY678"/>
                          </a:cxn>
                          <a:cxn ang="0">
                            <a:pos x="connsiteX679" y="connsiteY679"/>
                          </a:cxn>
                          <a:cxn ang="0">
                            <a:pos x="connsiteX680" y="connsiteY680"/>
                          </a:cxn>
                          <a:cxn ang="0">
                            <a:pos x="connsiteX681" y="connsiteY681"/>
                          </a:cxn>
                          <a:cxn ang="0">
                            <a:pos x="connsiteX682" y="connsiteY682"/>
                          </a:cxn>
                          <a:cxn ang="0">
                            <a:pos x="connsiteX683" y="connsiteY683"/>
                          </a:cxn>
                          <a:cxn ang="0">
                            <a:pos x="connsiteX684" y="connsiteY684"/>
                          </a:cxn>
                          <a:cxn ang="0">
                            <a:pos x="connsiteX685" y="connsiteY685"/>
                          </a:cxn>
                          <a:cxn ang="0">
                            <a:pos x="connsiteX686" y="connsiteY686"/>
                          </a:cxn>
                          <a:cxn ang="0">
                            <a:pos x="connsiteX687" y="connsiteY687"/>
                          </a:cxn>
                          <a:cxn ang="0">
                            <a:pos x="connsiteX688" y="connsiteY688"/>
                          </a:cxn>
                          <a:cxn ang="0">
                            <a:pos x="connsiteX689" y="connsiteY689"/>
                          </a:cxn>
                          <a:cxn ang="0">
                            <a:pos x="connsiteX690" y="connsiteY690"/>
                          </a:cxn>
                          <a:cxn ang="0">
                            <a:pos x="connsiteX691" y="connsiteY691"/>
                          </a:cxn>
                          <a:cxn ang="0">
                            <a:pos x="connsiteX692" y="connsiteY692"/>
                          </a:cxn>
                          <a:cxn ang="0">
                            <a:pos x="connsiteX693" y="connsiteY693"/>
                          </a:cxn>
                          <a:cxn ang="0">
                            <a:pos x="connsiteX694" y="connsiteY694"/>
                          </a:cxn>
                          <a:cxn ang="0">
                            <a:pos x="connsiteX695" y="connsiteY695"/>
                          </a:cxn>
                          <a:cxn ang="0">
                            <a:pos x="connsiteX696" y="connsiteY696"/>
                          </a:cxn>
                          <a:cxn ang="0">
                            <a:pos x="connsiteX697" y="connsiteY697"/>
                          </a:cxn>
                          <a:cxn ang="0">
                            <a:pos x="connsiteX698" y="connsiteY698"/>
                          </a:cxn>
                          <a:cxn ang="0">
                            <a:pos x="connsiteX699" y="connsiteY699"/>
                          </a:cxn>
                          <a:cxn ang="0">
                            <a:pos x="connsiteX700" y="connsiteY700"/>
                          </a:cxn>
                          <a:cxn ang="0">
                            <a:pos x="connsiteX701" y="connsiteY701"/>
                          </a:cxn>
                          <a:cxn ang="0">
                            <a:pos x="connsiteX702" y="connsiteY702"/>
                          </a:cxn>
                          <a:cxn ang="0">
                            <a:pos x="connsiteX703" y="connsiteY703"/>
                          </a:cxn>
                          <a:cxn ang="0">
                            <a:pos x="connsiteX704" y="connsiteY704"/>
                          </a:cxn>
                          <a:cxn ang="0">
                            <a:pos x="connsiteX705" y="connsiteY705"/>
                          </a:cxn>
                          <a:cxn ang="0">
                            <a:pos x="connsiteX706" y="connsiteY706"/>
                          </a:cxn>
                          <a:cxn ang="0">
                            <a:pos x="connsiteX707" y="connsiteY707"/>
                          </a:cxn>
                          <a:cxn ang="0">
                            <a:pos x="connsiteX708" y="connsiteY708"/>
                          </a:cxn>
                          <a:cxn ang="0">
                            <a:pos x="connsiteX709" y="connsiteY709"/>
                          </a:cxn>
                          <a:cxn ang="0">
                            <a:pos x="connsiteX710" y="connsiteY710"/>
                          </a:cxn>
                          <a:cxn ang="0">
                            <a:pos x="connsiteX711" y="connsiteY711"/>
                          </a:cxn>
                          <a:cxn ang="0">
                            <a:pos x="connsiteX712" y="connsiteY712"/>
                          </a:cxn>
                          <a:cxn ang="0">
                            <a:pos x="connsiteX713" y="connsiteY713"/>
                          </a:cxn>
                          <a:cxn ang="0">
                            <a:pos x="connsiteX714" y="connsiteY714"/>
                          </a:cxn>
                          <a:cxn ang="0">
                            <a:pos x="connsiteX715" y="connsiteY715"/>
                          </a:cxn>
                          <a:cxn ang="0">
                            <a:pos x="connsiteX716" y="connsiteY716"/>
                          </a:cxn>
                          <a:cxn ang="0">
                            <a:pos x="connsiteX717" y="connsiteY717"/>
                          </a:cxn>
                          <a:cxn ang="0">
                            <a:pos x="connsiteX718" y="connsiteY718"/>
                          </a:cxn>
                          <a:cxn ang="0">
                            <a:pos x="connsiteX719" y="connsiteY719"/>
                          </a:cxn>
                          <a:cxn ang="0">
                            <a:pos x="connsiteX720" y="connsiteY720"/>
                          </a:cxn>
                          <a:cxn ang="0">
                            <a:pos x="connsiteX721" y="connsiteY721"/>
                          </a:cxn>
                          <a:cxn ang="0">
                            <a:pos x="connsiteX722" y="connsiteY722"/>
                          </a:cxn>
                          <a:cxn ang="0">
                            <a:pos x="connsiteX723" y="connsiteY723"/>
                          </a:cxn>
                          <a:cxn ang="0">
                            <a:pos x="connsiteX724" y="connsiteY724"/>
                          </a:cxn>
                          <a:cxn ang="0">
                            <a:pos x="connsiteX725" y="connsiteY725"/>
                          </a:cxn>
                          <a:cxn ang="0">
                            <a:pos x="connsiteX726" y="connsiteY726"/>
                          </a:cxn>
                          <a:cxn ang="0">
                            <a:pos x="connsiteX727" y="connsiteY727"/>
                          </a:cxn>
                          <a:cxn ang="0">
                            <a:pos x="connsiteX728" y="connsiteY728"/>
                          </a:cxn>
                          <a:cxn ang="0">
                            <a:pos x="connsiteX729" y="connsiteY729"/>
                          </a:cxn>
                          <a:cxn ang="0">
                            <a:pos x="connsiteX730" y="connsiteY730"/>
                          </a:cxn>
                          <a:cxn ang="0">
                            <a:pos x="connsiteX731" y="connsiteY731"/>
                          </a:cxn>
                          <a:cxn ang="0">
                            <a:pos x="connsiteX732" y="connsiteY732"/>
                          </a:cxn>
                          <a:cxn ang="0">
                            <a:pos x="connsiteX733" y="connsiteY733"/>
                          </a:cxn>
                          <a:cxn ang="0">
                            <a:pos x="connsiteX734" y="connsiteY734"/>
                          </a:cxn>
                          <a:cxn ang="0">
                            <a:pos x="connsiteX735" y="connsiteY735"/>
                          </a:cxn>
                          <a:cxn ang="0">
                            <a:pos x="connsiteX736" y="connsiteY736"/>
                          </a:cxn>
                          <a:cxn ang="0">
                            <a:pos x="connsiteX737" y="connsiteY737"/>
                          </a:cxn>
                          <a:cxn ang="0">
                            <a:pos x="connsiteX738" y="connsiteY738"/>
                          </a:cxn>
                          <a:cxn ang="0">
                            <a:pos x="connsiteX739" y="connsiteY739"/>
                          </a:cxn>
                          <a:cxn ang="0">
                            <a:pos x="connsiteX740" y="connsiteY740"/>
                          </a:cxn>
                          <a:cxn ang="0">
                            <a:pos x="connsiteX741" y="connsiteY741"/>
                          </a:cxn>
                          <a:cxn ang="0">
                            <a:pos x="connsiteX742" y="connsiteY742"/>
                          </a:cxn>
                          <a:cxn ang="0">
                            <a:pos x="connsiteX743" y="connsiteY743"/>
                          </a:cxn>
                          <a:cxn ang="0">
                            <a:pos x="connsiteX744" y="connsiteY744"/>
                          </a:cxn>
                          <a:cxn ang="0">
                            <a:pos x="connsiteX745" y="connsiteY745"/>
                          </a:cxn>
                          <a:cxn ang="0">
                            <a:pos x="connsiteX746" y="connsiteY746"/>
                          </a:cxn>
                          <a:cxn ang="0">
                            <a:pos x="connsiteX747" y="connsiteY747"/>
                          </a:cxn>
                          <a:cxn ang="0">
                            <a:pos x="connsiteX748" y="connsiteY748"/>
                          </a:cxn>
                          <a:cxn ang="0">
                            <a:pos x="connsiteX749" y="connsiteY749"/>
                          </a:cxn>
                          <a:cxn ang="0">
                            <a:pos x="connsiteX750" y="connsiteY750"/>
                          </a:cxn>
                          <a:cxn ang="0">
                            <a:pos x="connsiteX751" y="connsiteY751"/>
                          </a:cxn>
                          <a:cxn ang="0">
                            <a:pos x="connsiteX752" y="connsiteY752"/>
                          </a:cxn>
                          <a:cxn ang="0">
                            <a:pos x="connsiteX753" y="connsiteY753"/>
                          </a:cxn>
                          <a:cxn ang="0">
                            <a:pos x="connsiteX754" y="connsiteY754"/>
                          </a:cxn>
                          <a:cxn ang="0">
                            <a:pos x="connsiteX755" y="connsiteY755"/>
                          </a:cxn>
                          <a:cxn ang="0">
                            <a:pos x="connsiteX756" y="connsiteY756"/>
                          </a:cxn>
                          <a:cxn ang="0">
                            <a:pos x="connsiteX757" y="connsiteY757"/>
                          </a:cxn>
                          <a:cxn ang="0">
                            <a:pos x="connsiteX758" y="connsiteY758"/>
                          </a:cxn>
                          <a:cxn ang="0">
                            <a:pos x="connsiteX759" y="connsiteY759"/>
                          </a:cxn>
                          <a:cxn ang="0">
                            <a:pos x="connsiteX760" y="connsiteY760"/>
                          </a:cxn>
                          <a:cxn ang="0">
                            <a:pos x="connsiteX761" y="connsiteY761"/>
                          </a:cxn>
                          <a:cxn ang="0">
                            <a:pos x="connsiteX762" y="connsiteY762"/>
                          </a:cxn>
                          <a:cxn ang="0">
                            <a:pos x="connsiteX763" y="connsiteY763"/>
                          </a:cxn>
                          <a:cxn ang="0">
                            <a:pos x="connsiteX764" y="connsiteY764"/>
                          </a:cxn>
                          <a:cxn ang="0">
                            <a:pos x="connsiteX765" y="connsiteY765"/>
                          </a:cxn>
                          <a:cxn ang="0">
                            <a:pos x="connsiteX766" y="connsiteY766"/>
                          </a:cxn>
                          <a:cxn ang="0">
                            <a:pos x="connsiteX767" y="connsiteY767"/>
                          </a:cxn>
                          <a:cxn ang="0">
                            <a:pos x="connsiteX768" y="connsiteY768"/>
                          </a:cxn>
                          <a:cxn ang="0">
                            <a:pos x="connsiteX769" y="connsiteY769"/>
                          </a:cxn>
                          <a:cxn ang="0">
                            <a:pos x="connsiteX770" y="connsiteY770"/>
                          </a:cxn>
                          <a:cxn ang="0">
                            <a:pos x="connsiteX771" y="connsiteY771"/>
                          </a:cxn>
                          <a:cxn ang="0">
                            <a:pos x="connsiteX772" y="connsiteY772"/>
                          </a:cxn>
                          <a:cxn ang="0">
                            <a:pos x="connsiteX773" y="connsiteY773"/>
                          </a:cxn>
                          <a:cxn ang="0">
                            <a:pos x="connsiteX774" y="connsiteY774"/>
                          </a:cxn>
                          <a:cxn ang="0">
                            <a:pos x="connsiteX775" y="connsiteY775"/>
                          </a:cxn>
                          <a:cxn ang="0">
                            <a:pos x="connsiteX776" y="connsiteY776"/>
                          </a:cxn>
                          <a:cxn ang="0">
                            <a:pos x="connsiteX777" y="connsiteY777"/>
                          </a:cxn>
                          <a:cxn ang="0">
                            <a:pos x="connsiteX778" y="connsiteY778"/>
                          </a:cxn>
                          <a:cxn ang="0">
                            <a:pos x="connsiteX779" y="connsiteY779"/>
                          </a:cxn>
                          <a:cxn ang="0">
                            <a:pos x="connsiteX780" y="connsiteY780"/>
                          </a:cxn>
                          <a:cxn ang="0">
                            <a:pos x="connsiteX781" y="connsiteY781"/>
                          </a:cxn>
                          <a:cxn ang="0">
                            <a:pos x="connsiteX782" y="connsiteY782"/>
                          </a:cxn>
                          <a:cxn ang="0">
                            <a:pos x="connsiteX783" y="connsiteY783"/>
                          </a:cxn>
                          <a:cxn ang="0">
                            <a:pos x="connsiteX784" y="connsiteY784"/>
                          </a:cxn>
                          <a:cxn ang="0">
                            <a:pos x="connsiteX785" y="connsiteY785"/>
                          </a:cxn>
                          <a:cxn ang="0">
                            <a:pos x="connsiteX786" y="connsiteY786"/>
                          </a:cxn>
                          <a:cxn ang="0">
                            <a:pos x="connsiteX787" y="connsiteY787"/>
                          </a:cxn>
                          <a:cxn ang="0">
                            <a:pos x="connsiteX788" y="connsiteY788"/>
                          </a:cxn>
                          <a:cxn ang="0">
                            <a:pos x="connsiteX789" y="connsiteY789"/>
                          </a:cxn>
                          <a:cxn ang="0">
                            <a:pos x="connsiteX790" y="connsiteY790"/>
                          </a:cxn>
                          <a:cxn ang="0">
                            <a:pos x="connsiteX791" y="connsiteY791"/>
                          </a:cxn>
                          <a:cxn ang="0">
                            <a:pos x="connsiteX792" y="connsiteY792"/>
                          </a:cxn>
                          <a:cxn ang="0">
                            <a:pos x="connsiteX793" y="connsiteY793"/>
                          </a:cxn>
                          <a:cxn ang="0">
                            <a:pos x="connsiteX794" y="connsiteY794"/>
                          </a:cxn>
                          <a:cxn ang="0">
                            <a:pos x="connsiteX795" y="connsiteY795"/>
                          </a:cxn>
                          <a:cxn ang="0">
                            <a:pos x="connsiteX796" y="connsiteY796"/>
                          </a:cxn>
                          <a:cxn ang="0">
                            <a:pos x="connsiteX797" y="connsiteY797"/>
                          </a:cxn>
                          <a:cxn ang="0">
                            <a:pos x="connsiteX798" y="connsiteY798"/>
                          </a:cxn>
                          <a:cxn ang="0">
                            <a:pos x="connsiteX799" y="connsiteY799"/>
                          </a:cxn>
                          <a:cxn ang="0">
                            <a:pos x="connsiteX800" y="connsiteY800"/>
                          </a:cxn>
                          <a:cxn ang="0">
                            <a:pos x="connsiteX801" y="connsiteY801"/>
                          </a:cxn>
                          <a:cxn ang="0">
                            <a:pos x="connsiteX802" y="connsiteY802"/>
                          </a:cxn>
                          <a:cxn ang="0">
                            <a:pos x="connsiteX803" y="connsiteY803"/>
                          </a:cxn>
                          <a:cxn ang="0">
                            <a:pos x="connsiteX804" y="connsiteY804"/>
                          </a:cxn>
                          <a:cxn ang="0">
                            <a:pos x="connsiteX805" y="connsiteY805"/>
                          </a:cxn>
                          <a:cxn ang="0">
                            <a:pos x="connsiteX806" y="connsiteY806"/>
                          </a:cxn>
                          <a:cxn ang="0">
                            <a:pos x="connsiteX807" y="connsiteY807"/>
                          </a:cxn>
                          <a:cxn ang="0">
                            <a:pos x="connsiteX808" y="connsiteY808"/>
                          </a:cxn>
                          <a:cxn ang="0">
                            <a:pos x="connsiteX809" y="connsiteY809"/>
                          </a:cxn>
                          <a:cxn ang="0">
                            <a:pos x="connsiteX810" y="connsiteY810"/>
                          </a:cxn>
                          <a:cxn ang="0">
                            <a:pos x="connsiteX811" y="connsiteY811"/>
                          </a:cxn>
                          <a:cxn ang="0">
                            <a:pos x="connsiteX812" y="connsiteY812"/>
                          </a:cxn>
                          <a:cxn ang="0">
                            <a:pos x="connsiteX813" y="connsiteY813"/>
                          </a:cxn>
                          <a:cxn ang="0">
                            <a:pos x="connsiteX814" y="connsiteY814"/>
                          </a:cxn>
                          <a:cxn ang="0">
                            <a:pos x="connsiteX815" y="connsiteY815"/>
                          </a:cxn>
                          <a:cxn ang="0">
                            <a:pos x="connsiteX816" y="connsiteY816"/>
                          </a:cxn>
                          <a:cxn ang="0">
                            <a:pos x="connsiteX817" y="connsiteY817"/>
                          </a:cxn>
                          <a:cxn ang="0">
                            <a:pos x="connsiteX818" y="connsiteY818"/>
                          </a:cxn>
                          <a:cxn ang="0">
                            <a:pos x="connsiteX819" y="connsiteY819"/>
                          </a:cxn>
                          <a:cxn ang="0">
                            <a:pos x="connsiteX820" y="connsiteY820"/>
                          </a:cxn>
                          <a:cxn ang="0">
                            <a:pos x="connsiteX821" y="connsiteY821"/>
                          </a:cxn>
                          <a:cxn ang="0">
                            <a:pos x="connsiteX822" y="connsiteY822"/>
                          </a:cxn>
                          <a:cxn ang="0">
                            <a:pos x="connsiteX823" y="connsiteY823"/>
                          </a:cxn>
                          <a:cxn ang="0">
                            <a:pos x="connsiteX824" y="connsiteY824"/>
                          </a:cxn>
                          <a:cxn ang="0">
                            <a:pos x="connsiteX825" y="connsiteY825"/>
                          </a:cxn>
                          <a:cxn ang="0">
                            <a:pos x="connsiteX826" y="connsiteY826"/>
                          </a:cxn>
                          <a:cxn ang="0">
                            <a:pos x="connsiteX827" y="connsiteY827"/>
                          </a:cxn>
                          <a:cxn ang="0">
                            <a:pos x="connsiteX828" y="connsiteY828"/>
                          </a:cxn>
                          <a:cxn ang="0">
                            <a:pos x="connsiteX829" y="connsiteY829"/>
                          </a:cxn>
                          <a:cxn ang="0">
                            <a:pos x="connsiteX830" y="connsiteY830"/>
                          </a:cxn>
                          <a:cxn ang="0">
                            <a:pos x="connsiteX831" y="connsiteY831"/>
                          </a:cxn>
                          <a:cxn ang="0">
                            <a:pos x="connsiteX832" y="connsiteY832"/>
                          </a:cxn>
                          <a:cxn ang="0">
                            <a:pos x="connsiteX833" y="connsiteY833"/>
                          </a:cxn>
                          <a:cxn ang="0">
                            <a:pos x="connsiteX834" y="connsiteY834"/>
                          </a:cxn>
                          <a:cxn ang="0">
                            <a:pos x="connsiteX835" y="connsiteY835"/>
                          </a:cxn>
                          <a:cxn ang="0">
                            <a:pos x="connsiteX836" y="connsiteY836"/>
                          </a:cxn>
                          <a:cxn ang="0">
                            <a:pos x="connsiteX837" y="connsiteY837"/>
                          </a:cxn>
                          <a:cxn ang="0">
                            <a:pos x="connsiteX838" y="connsiteY838"/>
                          </a:cxn>
                          <a:cxn ang="0">
                            <a:pos x="connsiteX839" y="connsiteY839"/>
                          </a:cxn>
                          <a:cxn ang="0">
                            <a:pos x="connsiteX840" y="connsiteY840"/>
                          </a:cxn>
                          <a:cxn ang="0">
                            <a:pos x="connsiteX841" y="connsiteY841"/>
                          </a:cxn>
                          <a:cxn ang="0">
                            <a:pos x="connsiteX842" y="connsiteY842"/>
                          </a:cxn>
                          <a:cxn ang="0">
                            <a:pos x="connsiteX843" y="connsiteY843"/>
                          </a:cxn>
                          <a:cxn ang="0">
                            <a:pos x="connsiteX844" y="connsiteY844"/>
                          </a:cxn>
                          <a:cxn ang="0">
                            <a:pos x="connsiteX845" y="connsiteY845"/>
                          </a:cxn>
                          <a:cxn ang="0">
                            <a:pos x="connsiteX846" y="connsiteY846"/>
                          </a:cxn>
                          <a:cxn ang="0">
                            <a:pos x="connsiteX847" y="connsiteY847"/>
                          </a:cxn>
                          <a:cxn ang="0">
                            <a:pos x="connsiteX848" y="connsiteY848"/>
                          </a:cxn>
                          <a:cxn ang="0">
                            <a:pos x="connsiteX849" y="connsiteY849"/>
                          </a:cxn>
                          <a:cxn ang="0">
                            <a:pos x="connsiteX850" y="connsiteY850"/>
                          </a:cxn>
                          <a:cxn ang="0">
                            <a:pos x="connsiteX851" y="connsiteY851"/>
                          </a:cxn>
                          <a:cxn ang="0">
                            <a:pos x="connsiteX852" y="connsiteY852"/>
                          </a:cxn>
                          <a:cxn ang="0">
                            <a:pos x="connsiteX853" y="connsiteY853"/>
                          </a:cxn>
                          <a:cxn ang="0">
                            <a:pos x="connsiteX854" y="connsiteY854"/>
                          </a:cxn>
                          <a:cxn ang="0">
                            <a:pos x="connsiteX855" y="connsiteY855"/>
                          </a:cxn>
                          <a:cxn ang="0">
                            <a:pos x="connsiteX856" y="connsiteY856"/>
                          </a:cxn>
                          <a:cxn ang="0">
                            <a:pos x="connsiteX857" y="connsiteY857"/>
                          </a:cxn>
                          <a:cxn ang="0">
                            <a:pos x="connsiteX858" y="connsiteY858"/>
                          </a:cxn>
                          <a:cxn ang="0">
                            <a:pos x="connsiteX859" y="connsiteY859"/>
                          </a:cxn>
                          <a:cxn ang="0">
                            <a:pos x="connsiteX860" y="connsiteY860"/>
                          </a:cxn>
                          <a:cxn ang="0">
                            <a:pos x="connsiteX861" y="connsiteY861"/>
                          </a:cxn>
                          <a:cxn ang="0">
                            <a:pos x="connsiteX862" y="connsiteY862"/>
                          </a:cxn>
                          <a:cxn ang="0">
                            <a:pos x="connsiteX863" y="connsiteY863"/>
                          </a:cxn>
                          <a:cxn ang="0">
                            <a:pos x="connsiteX864" y="connsiteY864"/>
                          </a:cxn>
                          <a:cxn ang="0">
                            <a:pos x="connsiteX865" y="connsiteY865"/>
                          </a:cxn>
                          <a:cxn ang="0">
                            <a:pos x="connsiteX866" y="connsiteY866"/>
                          </a:cxn>
                          <a:cxn ang="0">
                            <a:pos x="connsiteX867" y="connsiteY867"/>
                          </a:cxn>
                          <a:cxn ang="0">
                            <a:pos x="connsiteX868" y="connsiteY868"/>
                          </a:cxn>
                          <a:cxn ang="0">
                            <a:pos x="connsiteX869" y="connsiteY869"/>
                          </a:cxn>
                          <a:cxn ang="0">
                            <a:pos x="connsiteX870" y="connsiteY870"/>
                          </a:cxn>
                          <a:cxn ang="0">
                            <a:pos x="connsiteX871" y="connsiteY871"/>
                          </a:cxn>
                          <a:cxn ang="0">
                            <a:pos x="connsiteX872" y="connsiteY872"/>
                          </a:cxn>
                          <a:cxn ang="0">
                            <a:pos x="connsiteX873" y="connsiteY873"/>
                          </a:cxn>
                          <a:cxn ang="0">
                            <a:pos x="connsiteX874" y="connsiteY874"/>
                          </a:cxn>
                          <a:cxn ang="0">
                            <a:pos x="connsiteX875" y="connsiteY875"/>
                          </a:cxn>
                          <a:cxn ang="0">
                            <a:pos x="connsiteX876" y="connsiteY876"/>
                          </a:cxn>
                          <a:cxn ang="0">
                            <a:pos x="connsiteX877" y="connsiteY877"/>
                          </a:cxn>
                          <a:cxn ang="0">
                            <a:pos x="connsiteX878" y="connsiteY878"/>
                          </a:cxn>
                          <a:cxn ang="0">
                            <a:pos x="connsiteX879" y="connsiteY879"/>
                          </a:cxn>
                          <a:cxn ang="0">
                            <a:pos x="connsiteX880" y="connsiteY880"/>
                          </a:cxn>
                          <a:cxn ang="0">
                            <a:pos x="connsiteX881" y="connsiteY881"/>
                          </a:cxn>
                          <a:cxn ang="0">
                            <a:pos x="connsiteX882" y="connsiteY882"/>
                          </a:cxn>
                          <a:cxn ang="0">
                            <a:pos x="connsiteX883" y="connsiteY883"/>
                          </a:cxn>
                          <a:cxn ang="0">
                            <a:pos x="connsiteX884" y="connsiteY884"/>
                          </a:cxn>
                          <a:cxn ang="0">
                            <a:pos x="connsiteX885" y="connsiteY885"/>
                          </a:cxn>
                          <a:cxn ang="0">
                            <a:pos x="connsiteX886" y="connsiteY886"/>
                          </a:cxn>
                          <a:cxn ang="0">
                            <a:pos x="connsiteX887" y="connsiteY887"/>
                          </a:cxn>
                          <a:cxn ang="0">
                            <a:pos x="connsiteX888" y="connsiteY888"/>
                          </a:cxn>
                          <a:cxn ang="0">
                            <a:pos x="connsiteX889" y="connsiteY889"/>
                          </a:cxn>
                          <a:cxn ang="0">
                            <a:pos x="connsiteX890" y="connsiteY890"/>
                          </a:cxn>
                          <a:cxn ang="0">
                            <a:pos x="connsiteX891" y="connsiteY891"/>
                          </a:cxn>
                          <a:cxn ang="0">
                            <a:pos x="connsiteX892" y="connsiteY892"/>
                          </a:cxn>
                          <a:cxn ang="0">
                            <a:pos x="connsiteX893" y="connsiteY893"/>
                          </a:cxn>
                          <a:cxn ang="0">
                            <a:pos x="connsiteX894" y="connsiteY894"/>
                          </a:cxn>
                          <a:cxn ang="0">
                            <a:pos x="connsiteX895" y="connsiteY895"/>
                          </a:cxn>
                          <a:cxn ang="0">
                            <a:pos x="connsiteX896" y="connsiteY896"/>
                          </a:cxn>
                          <a:cxn ang="0">
                            <a:pos x="connsiteX897" y="connsiteY897"/>
                          </a:cxn>
                          <a:cxn ang="0">
                            <a:pos x="connsiteX898" y="connsiteY898"/>
                          </a:cxn>
                          <a:cxn ang="0">
                            <a:pos x="connsiteX899" y="connsiteY899"/>
                          </a:cxn>
                          <a:cxn ang="0">
                            <a:pos x="connsiteX900" y="connsiteY900"/>
                          </a:cxn>
                          <a:cxn ang="0">
                            <a:pos x="connsiteX901" y="connsiteY901"/>
                          </a:cxn>
                          <a:cxn ang="0">
                            <a:pos x="connsiteX902" y="connsiteY902"/>
                          </a:cxn>
                          <a:cxn ang="0">
                            <a:pos x="connsiteX903" y="connsiteY903"/>
                          </a:cxn>
                          <a:cxn ang="0">
                            <a:pos x="connsiteX904" y="connsiteY904"/>
                          </a:cxn>
                          <a:cxn ang="0">
                            <a:pos x="connsiteX905" y="connsiteY905"/>
                          </a:cxn>
                          <a:cxn ang="0">
                            <a:pos x="connsiteX906" y="connsiteY906"/>
                          </a:cxn>
                          <a:cxn ang="0">
                            <a:pos x="connsiteX907" y="connsiteY907"/>
                          </a:cxn>
                          <a:cxn ang="0">
                            <a:pos x="connsiteX908" y="connsiteY908"/>
                          </a:cxn>
                          <a:cxn ang="0">
                            <a:pos x="connsiteX909" y="connsiteY909"/>
                          </a:cxn>
                          <a:cxn ang="0">
                            <a:pos x="connsiteX910" y="connsiteY910"/>
                          </a:cxn>
                          <a:cxn ang="0">
                            <a:pos x="connsiteX911" y="connsiteY911"/>
                          </a:cxn>
                          <a:cxn ang="0">
                            <a:pos x="connsiteX912" y="connsiteY912"/>
                          </a:cxn>
                          <a:cxn ang="0">
                            <a:pos x="connsiteX913" y="connsiteY913"/>
                          </a:cxn>
                          <a:cxn ang="0">
                            <a:pos x="connsiteX914" y="connsiteY914"/>
                          </a:cxn>
                          <a:cxn ang="0">
                            <a:pos x="connsiteX915" y="connsiteY915"/>
                          </a:cxn>
                          <a:cxn ang="0">
                            <a:pos x="connsiteX916" y="connsiteY916"/>
                          </a:cxn>
                          <a:cxn ang="0">
                            <a:pos x="connsiteX917" y="connsiteY917"/>
                          </a:cxn>
                          <a:cxn ang="0">
                            <a:pos x="connsiteX918" y="connsiteY918"/>
                          </a:cxn>
                          <a:cxn ang="0">
                            <a:pos x="connsiteX919" y="connsiteY919"/>
                          </a:cxn>
                          <a:cxn ang="0">
                            <a:pos x="connsiteX920" y="connsiteY920"/>
                          </a:cxn>
                          <a:cxn ang="0">
                            <a:pos x="connsiteX921" y="connsiteY921"/>
                          </a:cxn>
                          <a:cxn ang="0">
                            <a:pos x="connsiteX922" y="connsiteY922"/>
                          </a:cxn>
                          <a:cxn ang="0">
                            <a:pos x="connsiteX923" y="connsiteY923"/>
                          </a:cxn>
                          <a:cxn ang="0">
                            <a:pos x="connsiteX924" y="connsiteY924"/>
                          </a:cxn>
                          <a:cxn ang="0">
                            <a:pos x="connsiteX925" y="connsiteY925"/>
                          </a:cxn>
                          <a:cxn ang="0">
                            <a:pos x="connsiteX926" y="connsiteY926"/>
                          </a:cxn>
                          <a:cxn ang="0">
                            <a:pos x="connsiteX927" y="connsiteY927"/>
                          </a:cxn>
                          <a:cxn ang="0">
                            <a:pos x="connsiteX928" y="connsiteY928"/>
                          </a:cxn>
                          <a:cxn ang="0">
                            <a:pos x="connsiteX929" y="connsiteY929"/>
                          </a:cxn>
                          <a:cxn ang="0">
                            <a:pos x="connsiteX930" y="connsiteY930"/>
                          </a:cxn>
                          <a:cxn ang="0">
                            <a:pos x="connsiteX931" y="connsiteY931"/>
                          </a:cxn>
                          <a:cxn ang="0">
                            <a:pos x="connsiteX932" y="connsiteY932"/>
                          </a:cxn>
                          <a:cxn ang="0">
                            <a:pos x="connsiteX933" y="connsiteY933"/>
                          </a:cxn>
                          <a:cxn ang="0">
                            <a:pos x="connsiteX934" y="connsiteY934"/>
                          </a:cxn>
                          <a:cxn ang="0">
                            <a:pos x="connsiteX935" y="connsiteY935"/>
                          </a:cxn>
                          <a:cxn ang="0">
                            <a:pos x="connsiteX936" y="connsiteY936"/>
                          </a:cxn>
                          <a:cxn ang="0">
                            <a:pos x="connsiteX937" y="connsiteY937"/>
                          </a:cxn>
                          <a:cxn ang="0">
                            <a:pos x="connsiteX938" y="connsiteY938"/>
                          </a:cxn>
                          <a:cxn ang="0">
                            <a:pos x="connsiteX939" y="connsiteY939"/>
                          </a:cxn>
                          <a:cxn ang="0">
                            <a:pos x="connsiteX940" y="connsiteY940"/>
                          </a:cxn>
                          <a:cxn ang="0">
                            <a:pos x="connsiteX941" y="connsiteY941"/>
                          </a:cxn>
                          <a:cxn ang="0">
                            <a:pos x="connsiteX942" y="connsiteY942"/>
                          </a:cxn>
                          <a:cxn ang="0">
                            <a:pos x="connsiteX943" y="connsiteY943"/>
                          </a:cxn>
                          <a:cxn ang="0">
                            <a:pos x="connsiteX944" y="connsiteY944"/>
                          </a:cxn>
                          <a:cxn ang="0">
                            <a:pos x="connsiteX945" y="connsiteY945"/>
                          </a:cxn>
                          <a:cxn ang="0">
                            <a:pos x="connsiteX946" y="connsiteY946"/>
                          </a:cxn>
                          <a:cxn ang="0">
                            <a:pos x="connsiteX947" y="connsiteY947"/>
                          </a:cxn>
                          <a:cxn ang="0">
                            <a:pos x="connsiteX948" y="connsiteY948"/>
                          </a:cxn>
                          <a:cxn ang="0">
                            <a:pos x="connsiteX949" y="connsiteY949"/>
                          </a:cxn>
                          <a:cxn ang="0">
                            <a:pos x="connsiteX950" y="connsiteY950"/>
                          </a:cxn>
                          <a:cxn ang="0">
                            <a:pos x="connsiteX951" y="connsiteY951"/>
                          </a:cxn>
                          <a:cxn ang="0">
                            <a:pos x="connsiteX952" y="connsiteY952"/>
                          </a:cxn>
                          <a:cxn ang="0">
                            <a:pos x="connsiteX953" y="connsiteY953"/>
                          </a:cxn>
                          <a:cxn ang="0">
                            <a:pos x="connsiteX954" y="connsiteY954"/>
                          </a:cxn>
                          <a:cxn ang="0">
                            <a:pos x="connsiteX955" y="connsiteY955"/>
                          </a:cxn>
                          <a:cxn ang="0">
                            <a:pos x="connsiteX956" y="connsiteY956"/>
                          </a:cxn>
                          <a:cxn ang="0">
                            <a:pos x="connsiteX957" y="connsiteY957"/>
                          </a:cxn>
                          <a:cxn ang="0">
                            <a:pos x="connsiteX958" y="connsiteY958"/>
                          </a:cxn>
                          <a:cxn ang="0">
                            <a:pos x="connsiteX959" y="connsiteY959"/>
                          </a:cxn>
                          <a:cxn ang="0">
                            <a:pos x="connsiteX960" y="connsiteY960"/>
                          </a:cxn>
                          <a:cxn ang="0">
                            <a:pos x="connsiteX961" y="connsiteY961"/>
                          </a:cxn>
                          <a:cxn ang="0">
                            <a:pos x="connsiteX962" y="connsiteY962"/>
                          </a:cxn>
                          <a:cxn ang="0">
                            <a:pos x="connsiteX963" y="connsiteY963"/>
                          </a:cxn>
                          <a:cxn ang="0">
                            <a:pos x="connsiteX964" y="connsiteY964"/>
                          </a:cxn>
                          <a:cxn ang="0">
                            <a:pos x="connsiteX965" y="connsiteY965"/>
                          </a:cxn>
                          <a:cxn ang="0">
                            <a:pos x="connsiteX966" y="connsiteY966"/>
                          </a:cxn>
                          <a:cxn ang="0">
                            <a:pos x="connsiteX967" y="connsiteY967"/>
                          </a:cxn>
                          <a:cxn ang="0">
                            <a:pos x="connsiteX968" y="connsiteY968"/>
                          </a:cxn>
                          <a:cxn ang="0">
                            <a:pos x="connsiteX969" y="connsiteY969"/>
                          </a:cxn>
                          <a:cxn ang="0">
                            <a:pos x="connsiteX970" y="connsiteY970"/>
                          </a:cxn>
                          <a:cxn ang="0">
                            <a:pos x="connsiteX971" y="connsiteY971"/>
                          </a:cxn>
                          <a:cxn ang="0">
                            <a:pos x="connsiteX972" y="connsiteY972"/>
                          </a:cxn>
                          <a:cxn ang="0">
                            <a:pos x="connsiteX973" y="connsiteY973"/>
                          </a:cxn>
                          <a:cxn ang="0">
                            <a:pos x="connsiteX974" y="connsiteY974"/>
                          </a:cxn>
                          <a:cxn ang="0">
                            <a:pos x="connsiteX975" y="connsiteY975"/>
                          </a:cxn>
                          <a:cxn ang="0">
                            <a:pos x="connsiteX976" y="connsiteY976"/>
                          </a:cxn>
                          <a:cxn ang="0">
                            <a:pos x="connsiteX977" y="connsiteY977"/>
                          </a:cxn>
                          <a:cxn ang="0">
                            <a:pos x="connsiteX978" y="connsiteY978"/>
                          </a:cxn>
                          <a:cxn ang="0">
                            <a:pos x="connsiteX979" y="connsiteY979"/>
                          </a:cxn>
                          <a:cxn ang="0">
                            <a:pos x="connsiteX980" y="connsiteY980"/>
                          </a:cxn>
                          <a:cxn ang="0">
                            <a:pos x="connsiteX981" y="connsiteY981"/>
                          </a:cxn>
                          <a:cxn ang="0">
                            <a:pos x="connsiteX982" y="connsiteY982"/>
                          </a:cxn>
                          <a:cxn ang="0">
                            <a:pos x="connsiteX983" y="connsiteY983"/>
                          </a:cxn>
                          <a:cxn ang="0">
                            <a:pos x="connsiteX984" y="connsiteY984"/>
                          </a:cxn>
                          <a:cxn ang="0">
                            <a:pos x="connsiteX985" y="connsiteY985"/>
                          </a:cxn>
                          <a:cxn ang="0">
                            <a:pos x="connsiteX986" y="connsiteY986"/>
                          </a:cxn>
                          <a:cxn ang="0">
                            <a:pos x="connsiteX987" y="connsiteY987"/>
                          </a:cxn>
                          <a:cxn ang="0">
                            <a:pos x="connsiteX988" y="connsiteY988"/>
                          </a:cxn>
                          <a:cxn ang="0">
                            <a:pos x="connsiteX989" y="connsiteY989"/>
                          </a:cxn>
                          <a:cxn ang="0">
                            <a:pos x="connsiteX990" y="connsiteY990"/>
                          </a:cxn>
                          <a:cxn ang="0">
                            <a:pos x="connsiteX991" y="connsiteY991"/>
                          </a:cxn>
                          <a:cxn ang="0">
                            <a:pos x="connsiteX992" y="connsiteY992"/>
                          </a:cxn>
                          <a:cxn ang="0">
                            <a:pos x="connsiteX993" y="connsiteY993"/>
                          </a:cxn>
                          <a:cxn ang="0">
                            <a:pos x="connsiteX994" y="connsiteY994"/>
                          </a:cxn>
                          <a:cxn ang="0">
                            <a:pos x="connsiteX995" y="connsiteY995"/>
                          </a:cxn>
                          <a:cxn ang="0">
                            <a:pos x="connsiteX996" y="connsiteY996"/>
                          </a:cxn>
                          <a:cxn ang="0">
                            <a:pos x="connsiteX997" y="connsiteY997"/>
                          </a:cxn>
                          <a:cxn ang="0">
                            <a:pos x="connsiteX998" y="connsiteY998"/>
                          </a:cxn>
                          <a:cxn ang="0">
                            <a:pos x="connsiteX999" y="connsiteY999"/>
                          </a:cxn>
                          <a:cxn ang="0">
                            <a:pos x="connsiteX1000" y="connsiteY1000"/>
                          </a:cxn>
                          <a:cxn ang="0">
                            <a:pos x="connsiteX1001" y="connsiteY1001"/>
                          </a:cxn>
                          <a:cxn ang="0">
                            <a:pos x="connsiteX1002" y="connsiteY1002"/>
                          </a:cxn>
                          <a:cxn ang="0">
                            <a:pos x="connsiteX1003" y="connsiteY1003"/>
                          </a:cxn>
                          <a:cxn ang="0">
                            <a:pos x="connsiteX1004" y="connsiteY1004"/>
                          </a:cxn>
                          <a:cxn ang="0">
                            <a:pos x="connsiteX1005" y="connsiteY1005"/>
                          </a:cxn>
                          <a:cxn ang="0">
                            <a:pos x="connsiteX1006" y="connsiteY1006"/>
                          </a:cxn>
                          <a:cxn ang="0">
                            <a:pos x="connsiteX1007" y="connsiteY1007"/>
                          </a:cxn>
                          <a:cxn ang="0">
                            <a:pos x="connsiteX1008" y="connsiteY1008"/>
                          </a:cxn>
                          <a:cxn ang="0">
                            <a:pos x="connsiteX1009" y="connsiteY1009"/>
                          </a:cxn>
                          <a:cxn ang="0">
                            <a:pos x="connsiteX1010" y="connsiteY1010"/>
                          </a:cxn>
                          <a:cxn ang="0">
                            <a:pos x="connsiteX1011" y="connsiteY1011"/>
                          </a:cxn>
                          <a:cxn ang="0">
                            <a:pos x="connsiteX1012" y="connsiteY1012"/>
                          </a:cxn>
                          <a:cxn ang="0">
                            <a:pos x="connsiteX1013" y="connsiteY1013"/>
                          </a:cxn>
                          <a:cxn ang="0">
                            <a:pos x="connsiteX1014" y="connsiteY1014"/>
                          </a:cxn>
                          <a:cxn ang="0">
                            <a:pos x="connsiteX1015" y="connsiteY1015"/>
                          </a:cxn>
                          <a:cxn ang="0">
                            <a:pos x="connsiteX1016" y="connsiteY1016"/>
                          </a:cxn>
                          <a:cxn ang="0">
                            <a:pos x="connsiteX1017" y="connsiteY1017"/>
                          </a:cxn>
                          <a:cxn ang="0">
                            <a:pos x="connsiteX1018" y="connsiteY1018"/>
                          </a:cxn>
                          <a:cxn ang="0">
                            <a:pos x="connsiteX1019" y="connsiteY1019"/>
                          </a:cxn>
                          <a:cxn ang="0">
                            <a:pos x="connsiteX1020" y="connsiteY1020"/>
                          </a:cxn>
                          <a:cxn ang="0">
                            <a:pos x="connsiteX1021" y="connsiteY1021"/>
                          </a:cxn>
                          <a:cxn ang="0">
                            <a:pos x="connsiteX1022" y="connsiteY1022"/>
                          </a:cxn>
                          <a:cxn ang="0">
                            <a:pos x="connsiteX1023" y="connsiteY1023"/>
                          </a:cxn>
                          <a:cxn ang="0">
                            <a:pos x="connsiteX1024" y="connsiteY1024"/>
                          </a:cxn>
                          <a:cxn ang="0">
                            <a:pos x="connsiteX1025" y="connsiteY1025"/>
                          </a:cxn>
                          <a:cxn ang="0">
                            <a:pos x="connsiteX1026" y="connsiteY1026"/>
                          </a:cxn>
                          <a:cxn ang="0">
                            <a:pos x="connsiteX1027" y="connsiteY1027"/>
                          </a:cxn>
                          <a:cxn ang="0">
                            <a:pos x="connsiteX1028" y="connsiteY1028"/>
                          </a:cxn>
                          <a:cxn ang="0">
                            <a:pos x="connsiteX1029" y="connsiteY1029"/>
                          </a:cxn>
                          <a:cxn ang="0">
                            <a:pos x="connsiteX1030" y="connsiteY1030"/>
                          </a:cxn>
                          <a:cxn ang="0">
                            <a:pos x="connsiteX1031" y="connsiteY1031"/>
                          </a:cxn>
                          <a:cxn ang="0">
                            <a:pos x="connsiteX1032" y="connsiteY1032"/>
                          </a:cxn>
                          <a:cxn ang="0">
                            <a:pos x="connsiteX1033" y="connsiteY1033"/>
                          </a:cxn>
                          <a:cxn ang="0">
                            <a:pos x="connsiteX1034" y="connsiteY1034"/>
                          </a:cxn>
                          <a:cxn ang="0">
                            <a:pos x="connsiteX1035" y="connsiteY1035"/>
                          </a:cxn>
                          <a:cxn ang="0">
                            <a:pos x="connsiteX1036" y="connsiteY1036"/>
                          </a:cxn>
                          <a:cxn ang="0">
                            <a:pos x="connsiteX1037" y="connsiteY1037"/>
                          </a:cxn>
                          <a:cxn ang="0">
                            <a:pos x="connsiteX1038" y="connsiteY1038"/>
                          </a:cxn>
                          <a:cxn ang="0">
                            <a:pos x="connsiteX1039" y="connsiteY1039"/>
                          </a:cxn>
                          <a:cxn ang="0">
                            <a:pos x="connsiteX1040" y="connsiteY1040"/>
                          </a:cxn>
                          <a:cxn ang="0">
                            <a:pos x="connsiteX1041" y="connsiteY1041"/>
                          </a:cxn>
                          <a:cxn ang="0">
                            <a:pos x="connsiteX1042" y="connsiteY1042"/>
                          </a:cxn>
                          <a:cxn ang="0">
                            <a:pos x="connsiteX1043" y="connsiteY1043"/>
                          </a:cxn>
                          <a:cxn ang="0">
                            <a:pos x="connsiteX1044" y="connsiteY1044"/>
                          </a:cxn>
                          <a:cxn ang="0">
                            <a:pos x="connsiteX1045" y="connsiteY1045"/>
                          </a:cxn>
                          <a:cxn ang="0">
                            <a:pos x="connsiteX1046" y="connsiteY1046"/>
                          </a:cxn>
                          <a:cxn ang="0">
                            <a:pos x="connsiteX1047" y="connsiteY1047"/>
                          </a:cxn>
                          <a:cxn ang="0">
                            <a:pos x="connsiteX1048" y="connsiteY1048"/>
                          </a:cxn>
                          <a:cxn ang="0">
                            <a:pos x="connsiteX1049" y="connsiteY1049"/>
                          </a:cxn>
                          <a:cxn ang="0">
                            <a:pos x="connsiteX1050" y="connsiteY1050"/>
                          </a:cxn>
                          <a:cxn ang="0">
                            <a:pos x="connsiteX1051" y="connsiteY1051"/>
                          </a:cxn>
                          <a:cxn ang="0">
                            <a:pos x="connsiteX1052" y="connsiteY1052"/>
                          </a:cxn>
                          <a:cxn ang="0">
                            <a:pos x="connsiteX1053" y="connsiteY1053"/>
                          </a:cxn>
                          <a:cxn ang="0">
                            <a:pos x="connsiteX1054" y="connsiteY1054"/>
                          </a:cxn>
                          <a:cxn ang="0">
                            <a:pos x="connsiteX1055" y="connsiteY1055"/>
                          </a:cxn>
                          <a:cxn ang="0">
                            <a:pos x="connsiteX1056" y="connsiteY1056"/>
                          </a:cxn>
                          <a:cxn ang="0">
                            <a:pos x="connsiteX1057" y="connsiteY1057"/>
                          </a:cxn>
                          <a:cxn ang="0">
                            <a:pos x="connsiteX1058" y="connsiteY1058"/>
                          </a:cxn>
                          <a:cxn ang="0">
                            <a:pos x="connsiteX1059" y="connsiteY1059"/>
                          </a:cxn>
                          <a:cxn ang="0">
                            <a:pos x="connsiteX1060" y="connsiteY1060"/>
                          </a:cxn>
                          <a:cxn ang="0">
                            <a:pos x="connsiteX1061" y="connsiteY1061"/>
                          </a:cxn>
                          <a:cxn ang="0">
                            <a:pos x="connsiteX1062" y="connsiteY1062"/>
                          </a:cxn>
                          <a:cxn ang="0">
                            <a:pos x="connsiteX1063" y="connsiteY1063"/>
                          </a:cxn>
                          <a:cxn ang="0">
                            <a:pos x="connsiteX1064" y="connsiteY1064"/>
                          </a:cxn>
                          <a:cxn ang="0">
                            <a:pos x="connsiteX1065" y="connsiteY1065"/>
                          </a:cxn>
                          <a:cxn ang="0">
                            <a:pos x="connsiteX1066" y="connsiteY1066"/>
                          </a:cxn>
                          <a:cxn ang="0">
                            <a:pos x="connsiteX1067" y="connsiteY1067"/>
                          </a:cxn>
                          <a:cxn ang="0">
                            <a:pos x="connsiteX1068" y="connsiteY1068"/>
                          </a:cxn>
                          <a:cxn ang="0">
                            <a:pos x="connsiteX1069" y="connsiteY1069"/>
                          </a:cxn>
                          <a:cxn ang="0">
                            <a:pos x="connsiteX1070" y="connsiteY1070"/>
                          </a:cxn>
                          <a:cxn ang="0">
                            <a:pos x="connsiteX1071" y="connsiteY1071"/>
                          </a:cxn>
                          <a:cxn ang="0">
                            <a:pos x="connsiteX1072" y="connsiteY1072"/>
                          </a:cxn>
                          <a:cxn ang="0">
                            <a:pos x="connsiteX1073" y="connsiteY1073"/>
                          </a:cxn>
                          <a:cxn ang="0">
                            <a:pos x="connsiteX1074" y="connsiteY1074"/>
                          </a:cxn>
                          <a:cxn ang="0">
                            <a:pos x="connsiteX1075" y="connsiteY1075"/>
                          </a:cxn>
                          <a:cxn ang="0">
                            <a:pos x="connsiteX1076" y="connsiteY1076"/>
                          </a:cxn>
                          <a:cxn ang="0">
                            <a:pos x="connsiteX1077" y="connsiteY1077"/>
                          </a:cxn>
                          <a:cxn ang="0">
                            <a:pos x="connsiteX1078" y="connsiteY1078"/>
                          </a:cxn>
                          <a:cxn ang="0">
                            <a:pos x="connsiteX1079" y="connsiteY1079"/>
                          </a:cxn>
                          <a:cxn ang="0">
                            <a:pos x="connsiteX1080" y="connsiteY1080"/>
                          </a:cxn>
                          <a:cxn ang="0">
                            <a:pos x="connsiteX1081" y="connsiteY1081"/>
                          </a:cxn>
                          <a:cxn ang="0">
                            <a:pos x="connsiteX1082" y="connsiteY1082"/>
                          </a:cxn>
                          <a:cxn ang="0">
                            <a:pos x="connsiteX1083" y="connsiteY1083"/>
                          </a:cxn>
                          <a:cxn ang="0">
                            <a:pos x="connsiteX1084" y="connsiteY1084"/>
                          </a:cxn>
                          <a:cxn ang="0">
                            <a:pos x="connsiteX1085" y="connsiteY1085"/>
                          </a:cxn>
                          <a:cxn ang="0">
                            <a:pos x="connsiteX1086" y="connsiteY1086"/>
                          </a:cxn>
                          <a:cxn ang="0">
                            <a:pos x="connsiteX1087" y="connsiteY1087"/>
                          </a:cxn>
                          <a:cxn ang="0">
                            <a:pos x="connsiteX1088" y="connsiteY1088"/>
                          </a:cxn>
                          <a:cxn ang="0">
                            <a:pos x="connsiteX1089" y="connsiteY1089"/>
                          </a:cxn>
                          <a:cxn ang="0">
                            <a:pos x="connsiteX1090" y="connsiteY1090"/>
                          </a:cxn>
                          <a:cxn ang="0">
                            <a:pos x="connsiteX1091" y="connsiteY1091"/>
                          </a:cxn>
                          <a:cxn ang="0">
                            <a:pos x="connsiteX1092" y="connsiteY1092"/>
                          </a:cxn>
                          <a:cxn ang="0">
                            <a:pos x="connsiteX1093" y="connsiteY1093"/>
                          </a:cxn>
                          <a:cxn ang="0">
                            <a:pos x="connsiteX1094" y="connsiteY1094"/>
                          </a:cxn>
                          <a:cxn ang="0">
                            <a:pos x="connsiteX1095" y="connsiteY1095"/>
                          </a:cxn>
                          <a:cxn ang="0">
                            <a:pos x="connsiteX1096" y="connsiteY1096"/>
                          </a:cxn>
                          <a:cxn ang="0">
                            <a:pos x="connsiteX1097" y="connsiteY1097"/>
                          </a:cxn>
                          <a:cxn ang="0">
                            <a:pos x="connsiteX1098" y="connsiteY1098"/>
                          </a:cxn>
                          <a:cxn ang="0">
                            <a:pos x="connsiteX1099" y="connsiteY1099"/>
                          </a:cxn>
                          <a:cxn ang="0">
                            <a:pos x="connsiteX1100" y="connsiteY1100"/>
                          </a:cxn>
                          <a:cxn ang="0">
                            <a:pos x="connsiteX1101" y="connsiteY1101"/>
                          </a:cxn>
                          <a:cxn ang="0">
                            <a:pos x="connsiteX1102" y="connsiteY1102"/>
                          </a:cxn>
                          <a:cxn ang="0">
                            <a:pos x="connsiteX1103" y="connsiteY1103"/>
                          </a:cxn>
                          <a:cxn ang="0">
                            <a:pos x="connsiteX1104" y="connsiteY1104"/>
                          </a:cxn>
                          <a:cxn ang="0">
                            <a:pos x="connsiteX1105" y="connsiteY1105"/>
                          </a:cxn>
                          <a:cxn ang="0">
                            <a:pos x="connsiteX1106" y="connsiteY1106"/>
                          </a:cxn>
                          <a:cxn ang="0">
                            <a:pos x="connsiteX1107" y="connsiteY1107"/>
                          </a:cxn>
                          <a:cxn ang="0">
                            <a:pos x="connsiteX1108" y="connsiteY1108"/>
                          </a:cxn>
                          <a:cxn ang="0">
                            <a:pos x="connsiteX1109" y="connsiteY1109"/>
                          </a:cxn>
                          <a:cxn ang="0">
                            <a:pos x="connsiteX1110" y="connsiteY1110"/>
                          </a:cxn>
                          <a:cxn ang="0">
                            <a:pos x="connsiteX1111" y="connsiteY1111"/>
                          </a:cxn>
                          <a:cxn ang="0">
                            <a:pos x="connsiteX1112" y="connsiteY1112"/>
                          </a:cxn>
                          <a:cxn ang="0">
                            <a:pos x="connsiteX1113" y="connsiteY1113"/>
                          </a:cxn>
                          <a:cxn ang="0">
                            <a:pos x="connsiteX1114" y="connsiteY1114"/>
                          </a:cxn>
                          <a:cxn ang="0">
                            <a:pos x="connsiteX1115" y="connsiteY1115"/>
                          </a:cxn>
                          <a:cxn ang="0">
                            <a:pos x="connsiteX1116" y="connsiteY1116"/>
                          </a:cxn>
                          <a:cxn ang="0">
                            <a:pos x="connsiteX1117" y="connsiteY1117"/>
                          </a:cxn>
                          <a:cxn ang="0">
                            <a:pos x="connsiteX1118" y="connsiteY1118"/>
                          </a:cxn>
                          <a:cxn ang="0">
                            <a:pos x="connsiteX1119" y="connsiteY1119"/>
                          </a:cxn>
                          <a:cxn ang="0">
                            <a:pos x="connsiteX1120" y="connsiteY1120"/>
                          </a:cxn>
                          <a:cxn ang="0">
                            <a:pos x="connsiteX1121" y="connsiteY1121"/>
                          </a:cxn>
                          <a:cxn ang="0">
                            <a:pos x="connsiteX1122" y="connsiteY1122"/>
                          </a:cxn>
                          <a:cxn ang="0">
                            <a:pos x="connsiteX1123" y="connsiteY1123"/>
                          </a:cxn>
                          <a:cxn ang="0">
                            <a:pos x="connsiteX1124" y="connsiteY1124"/>
                          </a:cxn>
                          <a:cxn ang="0">
                            <a:pos x="connsiteX1125" y="connsiteY1125"/>
                          </a:cxn>
                          <a:cxn ang="0">
                            <a:pos x="connsiteX1126" y="connsiteY1126"/>
                          </a:cxn>
                          <a:cxn ang="0">
                            <a:pos x="connsiteX1127" y="connsiteY1127"/>
                          </a:cxn>
                          <a:cxn ang="0">
                            <a:pos x="connsiteX1128" y="connsiteY1128"/>
                          </a:cxn>
                          <a:cxn ang="0">
                            <a:pos x="connsiteX1129" y="connsiteY1129"/>
                          </a:cxn>
                          <a:cxn ang="0">
                            <a:pos x="connsiteX1130" y="connsiteY1130"/>
                          </a:cxn>
                          <a:cxn ang="0">
                            <a:pos x="connsiteX1131" y="connsiteY1131"/>
                          </a:cxn>
                          <a:cxn ang="0">
                            <a:pos x="connsiteX1132" y="connsiteY1132"/>
                          </a:cxn>
                          <a:cxn ang="0">
                            <a:pos x="connsiteX1133" y="connsiteY1133"/>
                          </a:cxn>
                          <a:cxn ang="0">
                            <a:pos x="connsiteX1134" y="connsiteY1134"/>
                          </a:cxn>
                          <a:cxn ang="0">
                            <a:pos x="connsiteX1135" y="connsiteY1135"/>
                          </a:cxn>
                          <a:cxn ang="0">
                            <a:pos x="connsiteX1136" y="connsiteY1136"/>
                          </a:cxn>
                          <a:cxn ang="0">
                            <a:pos x="connsiteX1137" y="connsiteY1137"/>
                          </a:cxn>
                          <a:cxn ang="0">
                            <a:pos x="connsiteX1138" y="connsiteY1138"/>
                          </a:cxn>
                          <a:cxn ang="0">
                            <a:pos x="connsiteX1139" y="connsiteY1139"/>
                          </a:cxn>
                          <a:cxn ang="0">
                            <a:pos x="connsiteX1140" y="connsiteY1140"/>
                          </a:cxn>
                          <a:cxn ang="0">
                            <a:pos x="connsiteX1141" y="connsiteY1141"/>
                          </a:cxn>
                          <a:cxn ang="0">
                            <a:pos x="connsiteX1142" y="connsiteY1142"/>
                          </a:cxn>
                          <a:cxn ang="0">
                            <a:pos x="connsiteX1143" y="connsiteY1143"/>
                          </a:cxn>
                          <a:cxn ang="0">
                            <a:pos x="connsiteX1144" y="connsiteY1144"/>
                          </a:cxn>
                          <a:cxn ang="0">
                            <a:pos x="connsiteX1145" y="connsiteY1145"/>
                          </a:cxn>
                          <a:cxn ang="0">
                            <a:pos x="connsiteX1146" y="connsiteY1146"/>
                          </a:cxn>
                          <a:cxn ang="0">
                            <a:pos x="connsiteX1147" y="connsiteY1147"/>
                          </a:cxn>
                          <a:cxn ang="0">
                            <a:pos x="connsiteX1148" y="connsiteY1148"/>
                          </a:cxn>
                          <a:cxn ang="0">
                            <a:pos x="connsiteX1149" y="connsiteY1149"/>
                          </a:cxn>
                          <a:cxn ang="0">
                            <a:pos x="connsiteX1150" y="connsiteY1150"/>
                          </a:cxn>
                          <a:cxn ang="0">
                            <a:pos x="connsiteX1151" y="connsiteY1151"/>
                          </a:cxn>
                          <a:cxn ang="0">
                            <a:pos x="connsiteX1152" y="connsiteY1152"/>
                          </a:cxn>
                          <a:cxn ang="0">
                            <a:pos x="connsiteX1153" y="connsiteY1153"/>
                          </a:cxn>
                          <a:cxn ang="0">
                            <a:pos x="connsiteX1154" y="connsiteY1154"/>
                          </a:cxn>
                          <a:cxn ang="0">
                            <a:pos x="connsiteX1155" y="connsiteY1155"/>
                          </a:cxn>
                          <a:cxn ang="0">
                            <a:pos x="connsiteX1156" y="connsiteY1156"/>
                          </a:cxn>
                          <a:cxn ang="0">
                            <a:pos x="connsiteX1157" y="connsiteY1157"/>
                          </a:cxn>
                          <a:cxn ang="0">
                            <a:pos x="connsiteX1158" y="connsiteY1158"/>
                          </a:cxn>
                          <a:cxn ang="0">
                            <a:pos x="connsiteX1159" y="connsiteY1159"/>
                          </a:cxn>
                          <a:cxn ang="0">
                            <a:pos x="connsiteX1160" y="connsiteY1160"/>
                          </a:cxn>
                          <a:cxn ang="0">
                            <a:pos x="connsiteX1161" y="connsiteY1161"/>
                          </a:cxn>
                          <a:cxn ang="0">
                            <a:pos x="connsiteX1162" y="connsiteY1162"/>
                          </a:cxn>
                          <a:cxn ang="0">
                            <a:pos x="connsiteX1163" y="connsiteY1163"/>
                          </a:cxn>
                          <a:cxn ang="0">
                            <a:pos x="connsiteX1164" y="connsiteY1164"/>
                          </a:cxn>
                          <a:cxn ang="0">
                            <a:pos x="connsiteX1165" y="connsiteY1165"/>
                          </a:cxn>
                          <a:cxn ang="0">
                            <a:pos x="connsiteX1166" y="connsiteY1166"/>
                          </a:cxn>
                          <a:cxn ang="0">
                            <a:pos x="connsiteX1167" y="connsiteY1167"/>
                          </a:cxn>
                          <a:cxn ang="0">
                            <a:pos x="connsiteX1168" y="connsiteY1168"/>
                          </a:cxn>
                          <a:cxn ang="0">
                            <a:pos x="connsiteX1169" y="connsiteY1169"/>
                          </a:cxn>
                          <a:cxn ang="0">
                            <a:pos x="connsiteX1170" y="connsiteY1170"/>
                          </a:cxn>
                          <a:cxn ang="0">
                            <a:pos x="connsiteX1171" y="connsiteY1171"/>
                          </a:cxn>
                          <a:cxn ang="0">
                            <a:pos x="connsiteX1172" y="connsiteY1172"/>
                          </a:cxn>
                          <a:cxn ang="0">
                            <a:pos x="connsiteX1173" y="connsiteY1173"/>
                          </a:cxn>
                          <a:cxn ang="0">
                            <a:pos x="connsiteX1174" y="connsiteY1174"/>
                          </a:cxn>
                          <a:cxn ang="0">
                            <a:pos x="connsiteX1175" y="connsiteY1175"/>
                          </a:cxn>
                          <a:cxn ang="0">
                            <a:pos x="connsiteX1176" y="connsiteY1176"/>
                          </a:cxn>
                          <a:cxn ang="0">
                            <a:pos x="connsiteX1177" y="connsiteY1177"/>
                          </a:cxn>
                          <a:cxn ang="0">
                            <a:pos x="connsiteX1178" y="connsiteY1178"/>
                          </a:cxn>
                          <a:cxn ang="0">
                            <a:pos x="connsiteX1179" y="connsiteY1179"/>
                          </a:cxn>
                          <a:cxn ang="0">
                            <a:pos x="connsiteX1180" y="connsiteY1180"/>
                          </a:cxn>
                          <a:cxn ang="0">
                            <a:pos x="connsiteX1181" y="connsiteY1181"/>
                          </a:cxn>
                          <a:cxn ang="0">
                            <a:pos x="connsiteX1182" y="connsiteY1182"/>
                          </a:cxn>
                          <a:cxn ang="0">
                            <a:pos x="connsiteX1183" y="connsiteY1183"/>
                          </a:cxn>
                          <a:cxn ang="0">
                            <a:pos x="connsiteX1184" y="connsiteY1184"/>
                          </a:cxn>
                          <a:cxn ang="0">
                            <a:pos x="connsiteX1185" y="connsiteY1185"/>
                          </a:cxn>
                          <a:cxn ang="0">
                            <a:pos x="connsiteX1186" y="connsiteY1186"/>
                          </a:cxn>
                          <a:cxn ang="0">
                            <a:pos x="connsiteX1187" y="connsiteY1187"/>
                          </a:cxn>
                          <a:cxn ang="0">
                            <a:pos x="connsiteX1188" y="connsiteY1188"/>
                          </a:cxn>
                          <a:cxn ang="0">
                            <a:pos x="connsiteX1189" y="connsiteY1189"/>
                          </a:cxn>
                          <a:cxn ang="0">
                            <a:pos x="connsiteX1190" y="connsiteY1190"/>
                          </a:cxn>
                          <a:cxn ang="0">
                            <a:pos x="connsiteX1191" y="connsiteY1191"/>
                          </a:cxn>
                          <a:cxn ang="0">
                            <a:pos x="connsiteX1192" y="connsiteY1192"/>
                          </a:cxn>
                          <a:cxn ang="0">
                            <a:pos x="connsiteX1193" y="connsiteY1193"/>
                          </a:cxn>
                          <a:cxn ang="0">
                            <a:pos x="connsiteX1194" y="connsiteY1194"/>
                          </a:cxn>
                          <a:cxn ang="0">
                            <a:pos x="connsiteX1195" y="connsiteY1195"/>
                          </a:cxn>
                          <a:cxn ang="0">
                            <a:pos x="connsiteX1196" y="connsiteY1196"/>
                          </a:cxn>
                          <a:cxn ang="0">
                            <a:pos x="connsiteX1197" y="connsiteY1197"/>
                          </a:cxn>
                          <a:cxn ang="0">
                            <a:pos x="connsiteX1198" y="connsiteY1198"/>
                          </a:cxn>
                          <a:cxn ang="0">
                            <a:pos x="connsiteX1199" y="connsiteY1199"/>
                          </a:cxn>
                          <a:cxn ang="0">
                            <a:pos x="connsiteX1200" y="connsiteY1200"/>
                          </a:cxn>
                          <a:cxn ang="0">
                            <a:pos x="connsiteX1201" y="connsiteY1201"/>
                          </a:cxn>
                          <a:cxn ang="0">
                            <a:pos x="connsiteX1202" y="connsiteY1202"/>
                          </a:cxn>
                          <a:cxn ang="0">
                            <a:pos x="connsiteX1203" y="connsiteY1203"/>
                          </a:cxn>
                          <a:cxn ang="0">
                            <a:pos x="connsiteX1204" y="connsiteY1204"/>
                          </a:cxn>
                          <a:cxn ang="0">
                            <a:pos x="connsiteX1205" y="connsiteY1205"/>
                          </a:cxn>
                          <a:cxn ang="0">
                            <a:pos x="connsiteX1206" y="connsiteY1206"/>
                          </a:cxn>
                          <a:cxn ang="0">
                            <a:pos x="connsiteX1207" y="connsiteY1207"/>
                          </a:cxn>
                          <a:cxn ang="0">
                            <a:pos x="connsiteX1208" y="connsiteY1208"/>
                          </a:cxn>
                          <a:cxn ang="0">
                            <a:pos x="connsiteX1209" y="connsiteY1209"/>
                          </a:cxn>
                          <a:cxn ang="0">
                            <a:pos x="connsiteX1210" y="connsiteY1210"/>
                          </a:cxn>
                          <a:cxn ang="0">
                            <a:pos x="connsiteX1211" y="connsiteY1211"/>
                          </a:cxn>
                          <a:cxn ang="0">
                            <a:pos x="connsiteX1212" y="connsiteY1212"/>
                          </a:cxn>
                          <a:cxn ang="0">
                            <a:pos x="connsiteX1213" y="connsiteY1213"/>
                          </a:cxn>
                          <a:cxn ang="0">
                            <a:pos x="connsiteX1214" y="connsiteY1214"/>
                          </a:cxn>
                          <a:cxn ang="0">
                            <a:pos x="connsiteX1215" y="connsiteY1215"/>
                          </a:cxn>
                          <a:cxn ang="0">
                            <a:pos x="connsiteX1216" y="connsiteY1216"/>
                          </a:cxn>
                          <a:cxn ang="0">
                            <a:pos x="connsiteX1217" y="connsiteY1217"/>
                          </a:cxn>
                          <a:cxn ang="0">
                            <a:pos x="connsiteX1218" y="connsiteY1218"/>
                          </a:cxn>
                          <a:cxn ang="0">
                            <a:pos x="connsiteX1219" y="connsiteY1219"/>
                          </a:cxn>
                          <a:cxn ang="0">
                            <a:pos x="connsiteX1220" y="connsiteY1220"/>
                          </a:cxn>
                          <a:cxn ang="0">
                            <a:pos x="connsiteX1221" y="connsiteY1221"/>
                          </a:cxn>
                          <a:cxn ang="0">
                            <a:pos x="connsiteX1222" y="connsiteY1222"/>
                          </a:cxn>
                          <a:cxn ang="0">
                            <a:pos x="connsiteX1223" y="connsiteY1223"/>
                          </a:cxn>
                          <a:cxn ang="0">
                            <a:pos x="connsiteX1224" y="connsiteY1224"/>
                          </a:cxn>
                          <a:cxn ang="0">
                            <a:pos x="connsiteX1225" y="connsiteY1225"/>
                          </a:cxn>
                          <a:cxn ang="0">
                            <a:pos x="connsiteX1226" y="connsiteY1226"/>
                          </a:cxn>
                          <a:cxn ang="0">
                            <a:pos x="connsiteX1227" y="connsiteY1227"/>
                          </a:cxn>
                          <a:cxn ang="0">
                            <a:pos x="connsiteX1228" y="connsiteY1228"/>
                          </a:cxn>
                          <a:cxn ang="0">
                            <a:pos x="connsiteX1229" y="connsiteY1229"/>
                          </a:cxn>
                          <a:cxn ang="0">
                            <a:pos x="connsiteX1230" y="connsiteY1230"/>
                          </a:cxn>
                          <a:cxn ang="0">
                            <a:pos x="connsiteX1231" y="connsiteY1231"/>
                          </a:cxn>
                          <a:cxn ang="0">
                            <a:pos x="connsiteX1232" y="connsiteY1232"/>
                          </a:cxn>
                          <a:cxn ang="0">
                            <a:pos x="connsiteX1233" y="connsiteY1233"/>
                          </a:cxn>
                          <a:cxn ang="0">
                            <a:pos x="connsiteX1234" y="connsiteY1234"/>
                          </a:cxn>
                          <a:cxn ang="0">
                            <a:pos x="connsiteX1235" y="connsiteY1235"/>
                          </a:cxn>
                          <a:cxn ang="0">
                            <a:pos x="connsiteX1236" y="connsiteY1236"/>
                          </a:cxn>
                          <a:cxn ang="0">
                            <a:pos x="connsiteX1237" y="connsiteY1237"/>
                          </a:cxn>
                          <a:cxn ang="0">
                            <a:pos x="connsiteX1238" y="connsiteY1238"/>
                          </a:cxn>
                          <a:cxn ang="0">
                            <a:pos x="connsiteX1239" y="connsiteY1239"/>
                          </a:cxn>
                          <a:cxn ang="0">
                            <a:pos x="connsiteX1240" y="connsiteY1240"/>
                          </a:cxn>
                          <a:cxn ang="0">
                            <a:pos x="connsiteX1241" y="connsiteY1241"/>
                          </a:cxn>
                          <a:cxn ang="0">
                            <a:pos x="connsiteX1242" y="connsiteY1242"/>
                          </a:cxn>
                          <a:cxn ang="0">
                            <a:pos x="connsiteX1243" y="connsiteY1243"/>
                          </a:cxn>
                          <a:cxn ang="0">
                            <a:pos x="connsiteX1244" y="connsiteY1244"/>
                          </a:cxn>
                          <a:cxn ang="0">
                            <a:pos x="connsiteX1245" y="connsiteY1245"/>
                          </a:cxn>
                          <a:cxn ang="0">
                            <a:pos x="connsiteX1246" y="connsiteY1246"/>
                          </a:cxn>
                          <a:cxn ang="0">
                            <a:pos x="connsiteX1247" y="connsiteY1247"/>
                          </a:cxn>
                        </a:cxnLst>
                        <a:rect l="l" t="t" r="r" b="b"/>
                        <a:pathLst>
                          <a:path w="1213423" h="1214231">
                            <a:moveTo>
                              <a:pt x="303736" y="1165"/>
                            </a:moveTo>
                            <a:cubicBezTo>
                              <a:pt x="298028" y="1732"/>
                              <a:pt x="297213" y="3932"/>
                              <a:pt x="297183" y="18907"/>
                            </a:cubicBezTo>
                            <a:cubicBezTo>
                              <a:pt x="297156" y="33716"/>
                              <a:pt x="295899" y="33176"/>
                              <a:pt x="330397" y="33176"/>
                            </a:cubicBezTo>
                            <a:cubicBezTo>
                              <a:pt x="367066" y="33176"/>
                              <a:pt x="365639" y="33878"/>
                              <a:pt x="364899" y="16212"/>
                            </a:cubicBezTo>
                            <a:cubicBezTo>
                              <a:pt x="364601" y="9070"/>
                              <a:pt x="364016" y="2913"/>
                              <a:pt x="363600" y="2532"/>
                            </a:cubicBezTo>
                            <a:cubicBezTo>
                              <a:pt x="362691" y="1690"/>
                              <a:pt x="310470" y="501"/>
                              <a:pt x="303736" y="1165"/>
                            </a:cubicBezTo>
                            <a:moveTo>
                              <a:pt x="409902" y="2830"/>
                            </a:moveTo>
                            <a:cubicBezTo>
                              <a:pt x="408936" y="3997"/>
                              <a:pt x="407898" y="10402"/>
                              <a:pt x="407596" y="17069"/>
                            </a:cubicBezTo>
                            <a:cubicBezTo>
                              <a:pt x="406837" y="33761"/>
                              <a:pt x="405546" y="33172"/>
                              <a:pt x="442781" y="33199"/>
                            </a:cubicBezTo>
                            <a:cubicBezTo>
                              <a:pt x="482854" y="33229"/>
                              <a:pt x="479865" y="29975"/>
                              <a:pt x="479865" y="73555"/>
                            </a:cubicBezTo>
                            <a:cubicBezTo>
                              <a:pt x="479865" y="112813"/>
                              <a:pt x="480914" y="110756"/>
                              <a:pt x="460522" y="111450"/>
                            </a:cubicBezTo>
                            <a:lnTo>
                              <a:pt x="445461" y="111964"/>
                            </a:lnTo>
                            <a:lnTo>
                              <a:pt x="444544" y="116546"/>
                            </a:lnTo>
                            <a:cubicBezTo>
                              <a:pt x="443083" y="123843"/>
                              <a:pt x="443528" y="175634"/>
                              <a:pt x="445072" y="178076"/>
                            </a:cubicBezTo>
                            <a:cubicBezTo>
                              <a:pt x="447133" y="181337"/>
                              <a:pt x="466064" y="182149"/>
                              <a:pt x="471666" y="179212"/>
                            </a:cubicBezTo>
                            <a:cubicBezTo>
                              <a:pt x="475875" y="177008"/>
                              <a:pt x="475973" y="176668"/>
                              <a:pt x="476286" y="163075"/>
                            </a:cubicBezTo>
                            <a:cubicBezTo>
                              <a:pt x="476716" y="144276"/>
                              <a:pt x="477358" y="143634"/>
                              <a:pt x="496281" y="143076"/>
                            </a:cubicBezTo>
                            <a:lnTo>
                              <a:pt x="510818" y="142645"/>
                            </a:lnTo>
                            <a:lnTo>
                              <a:pt x="511180" y="73944"/>
                            </a:lnTo>
                            <a:cubicBezTo>
                              <a:pt x="511380" y="36158"/>
                              <a:pt x="511041" y="4457"/>
                              <a:pt x="510425" y="3502"/>
                            </a:cubicBezTo>
                            <a:cubicBezTo>
                              <a:pt x="508614" y="675"/>
                              <a:pt x="412224" y="33"/>
                              <a:pt x="409902" y="2830"/>
                            </a:cubicBezTo>
                            <a:moveTo>
                              <a:pt x="561401" y="1071"/>
                            </a:moveTo>
                            <a:cubicBezTo>
                              <a:pt x="556033" y="2068"/>
                              <a:pt x="555410" y="3755"/>
                              <a:pt x="555384" y="17397"/>
                            </a:cubicBezTo>
                            <a:cubicBezTo>
                              <a:pt x="555357" y="32157"/>
                              <a:pt x="556188" y="33176"/>
                              <a:pt x="568271" y="33176"/>
                            </a:cubicBezTo>
                            <a:cubicBezTo>
                              <a:pt x="585246" y="33176"/>
                              <a:pt x="587069" y="31783"/>
                              <a:pt x="587069" y="18816"/>
                            </a:cubicBezTo>
                            <a:cubicBezTo>
                              <a:pt x="587069" y="2373"/>
                              <a:pt x="580146" y="-2413"/>
                              <a:pt x="561401" y="1071"/>
                            </a:cubicBezTo>
                            <a:moveTo>
                              <a:pt x="633500" y="1286"/>
                            </a:moveTo>
                            <a:cubicBezTo>
                              <a:pt x="627758" y="3034"/>
                              <a:pt x="626327" y="6401"/>
                              <a:pt x="626327" y="18163"/>
                            </a:cubicBezTo>
                            <a:lnTo>
                              <a:pt x="626327" y="29862"/>
                            </a:lnTo>
                            <a:lnTo>
                              <a:pt x="631084" y="31519"/>
                            </a:lnTo>
                            <a:cubicBezTo>
                              <a:pt x="637354" y="33704"/>
                              <a:pt x="760329" y="33818"/>
                              <a:pt x="766052" y="31643"/>
                            </a:cubicBezTo>
                            <a:cubicBezTo>
                              <a:pt x="770419" y="29982"/>
                              <a:pt x="771439" y="7058"/>
                              <a:pt x="767324" y="2947"/>
                            </a:cubicBezTo>
                            <a:cubicBezTo>
                              <a:pt x="765731" y="1354"/>
                              <a:pt x="638463" y="-224"/>
                              <a:pt x="633500" y="1286"/>
                            </a:cubicBezTo>
                            <a:moveTo>
                              <a:pt x="814283" y="1516"/>
                            </a:moveTo>
                            <a:cubicBezTo>
                              <a:pt x="813641" y="2555"/>
                              <a:pt x="812780" y="9783"/>
                              <a:pt x="812373" y="17578"/>
                            </a:cubicBezTo>
                            <a:cubicBezTo>
                              <a:pt x="811399" y="36237"/>
                              <a:pt x="808572" y="39216"/>
                              <a:pt x="791838" y="39216"/>
                            </a:cubicBezTo>
                            <a:cubicBezTo>
                              <a:pt x="777648" y="39216"/>
                              <a:pt x="776399" y="40318"/>
                              <a:pt x="775232" y="53843"/>
                            </a:cubicBezTo>
                            <a:cubicBezTo>
                              <a:pt x="773507" y="73834"/>
                              <a:pt x="772137" y="75390"/>
                              <a:pt x="756181" y="75450"/>
                            </a:cubicBezTo>
                            <a:cubicBezTo>
                              <a:pt x="737367" y="75525"/>
                              <a:pt x="733426" y="80731"/>
                              <a:pt x="737496" y="100111"/>
                            </a:cubicBezTo>
                            <a:lnTo>
                              <a:pt x="738821" y="106407"/>
                            </a:lnTo>
                            <a:lnTo>
                              <a:pt x="754671" y="107355"/>
                            </a:lnTo>
                            <a:cubicBezTo>
                              <a:pt x="763391" y="107876"/>
                              <a:pt x="770642" y="108385"/>
                              <a:pt x="770786" y="108487"/>
                            </a:cubicBezTo>
                            <a:cubicBezTo>
                              <a:pt x="773568" y="110465"/>
                              <a:pt x="774659" y="125342"/>
                              <a:pt x="774934" y="165045"/>
                            </a:cubicBezTo>
                            <a:cubicBezTo>
                              <a:pt x="775319" y="221471"/>
                              <a:pt x="774557" y="218897"/>
                              <a:pt x="790909" y="218897"/>
                            </a:cubicBezTo>
                            <a:cubicBezTo>
                              <a:pt x="806786" y="218897"/>
                              <a:pt x="806008" y="221667"/>
                              <a:pt x="806008" y="165147"/>
                            </a:cubicBezTo>
                            <a:cubicBezTo>
                              <a:pt x="806008" y="104391"/>
                              <a:pt x="805472" y="105543"/>
                              <a:pt x="832821" y="107611"/>
                            </a:cubicBezTo>
                            <a:cubicBezTo>
                              <a:pt x="847256" y="108702"/>
                              <a:pt x="847388" y="108868"/>
                              <a:pt x="848286" y="127237"/>
                            </a:cubicBezTo>
                            <a:lnTo>
                              <a:pt x="849041" y="142645"/>
                            </a:lnTo>
                            <a:lnTo>
                              <a:pt x="864141" y="142645"/>
                            </a:lnTo>
                            <a:lnTo>
                              <a:pt x="879240" y="142645"/>
                            </a:lnTo>
                            <a:lnTo>
                              <a:pt x="879999" y="127973"/>
                            </a:lnTo>
                            <a:cubicBezTo>
                              <a:pt x="880987" y="108819"/>
                              <a:pt x="881399" y="108408"/>
                              <a:pt x="900700" y="107275"/>
                            </a:cubicBezTo>
                            <a:lnTo>
                              <a:pt x="915478" y="106407"/>
                            </a:lnTo>
                            <a:lnTo>
                              <a:pt x="915478" y="54817"/>
                            </a:lnTo>
                            <a:cubicBezTo>
                              <a:pt x="915478" y="26442"/>
                              <a:pt x="915097" y="2849"/>
                              <a:pt x="914636" y="2385"/>
                            </a:cubicBezTo>
                            <a:cubicBezTo>
                              <a:pt x="911620" y="-628"/>
                              <a:pt x="892655" y="-235"/>
                              <a:pt x="888677" y="2921"/>
                            </a:cubicBezTo>
                            <a:lnTo>
                              <a:pt x="884525" y="6216"/>
                            </a:lnTo>
                            <a:lnTo>
                              <a:pt x="884502" y="36683"/>
                            </a:lnTo>
                            <a:cubicBezTo>
                              <a:pt x="884472" y="76499"/>
                              <a:pt x="885472" y="74570"/>
                              <a:pt x="864556" y="75125"/>
                            </a:cubicBezTo>
                            <a:cubicBezTo>
                              <a:pt x="843640" y="75680"/>
                              <a:pt x="844780" y="77836"/>
                              <a:pt x="844417" y="37071"/>
                            </a:cubicBezTo>
                            <a:cubicBezTo>
                              <a:pt x="844104" y="1426"/>
                              <a:pt x="844123" y="1483"/>
                              <a:pt x="832523" y="1452"/>
                            </a:cubicBezTo>
                            <a:cubicBezTo>
                              <a:pt x="829152" y="1441"/>
                              <a:pt x="823931" y="1026"/>
                              <a:pt x="820923" y="531"/>
                            </a:cubicBezTo>
                            <a:cubicBezTo>
                              <a:pt x="817310" y="-69"/>
                              <a:pt x="815053" y="267"/>
                              <a:pt x="814283" y="1516"/>
                            </a:cubicBezTo>
                            <a:moveTo>
                              <a:pt x="974316" y="3830"/>
                            </a:moveTo>
                            <a:cubicBezTo>
                              <a:pt x="970756" y="5544"/>
                              <a:pt x="966061" y="9070"/>
                              <a:pt x="963879" y="11663"/>
                            </a:cubicBezTo>
                            <a:lnTo>
                              <a:pt x="959915" y="16374"/>
                            </a:lnTo>
                            <a:lnTo>
                              <a:pt x="959942" y="121035"/>
                            </a:lnTo>
                            <a:cubicBezTo>
                              <a:pt x="959960" y="178597"/>
                              <a:pt x="959983" y="229036"/>
                              <a:pt x="959998" y="233124"/>
                            </a:cubicBezTo>
                            <a:cubicBezTo>
                              <a:pt x="960017" y="239949"/>
                              <a:pt x="960576" y="241085"/>
                              <a:pt x="966842" y="247091"/>
                            </a:cubicBezTo>
                            <a:lnTo>
                              <a:pt x="973663" y="253625"/>
                            </a:lnTo>
                            <a:lnTo>
                              <a:pt x="1085141" y="253625"/>
                            </a:lnTo>
                            <a:cubicBezTo>
                              <a:pt x="1194448" y="253625"/>
                              <a:pt x="1196686" y="253565"/>
                              <a:pt x="1200099" y="250605"/>
                            </a:cubicBezTo>
                            <a:cubicBezTo>
                              <a:pt x="1202013" y="248944"/>
                              <a:pt x="1204123" y="247585"/>
                              <a:pt x="1204787" y="247585"/>
                            </a:cubicBezTo>
                            <a:cubicBezTo>
                              <a:pt x="1211499" y="247585"/>
                              <a:pt x="1212027" y="239164"/>
                              <a:pt x="1212261" y="128343"/>
                            </a:cubicBezTo>
                            <a:lnTo>
                              <a:pt x="1212480" y="22757"/>
                            </a:lnTo>
                            <a:lnTo>
                              <a:pt x="1208932" y="15196"/>
                            </a:lnTo>
                            <a:cubicBezTo>
                              <a:pt x="1206980" y="11033"/>
                              <a:pt x="1204867" y="7601"/>
                              <a:pt x="1204236" y="7568"/>
                            </a:cubicBezTo>
                            <a:cubicBezTo>
                              <a:pt x="1203602" y="7534"/>
                              <a:pt x="1200103" y="6103"/>
                              <a:pt x="1196456" y="4389"/>
                            </a:cubicBezTo>
                            <a:cubicBezTo>
                              <a:pt x="1186015" y="-518"/>
                              <a:pt x="984395" y="-1024"/>
                              <a:pt x="974316" y="3830"/>
                            </a:cubicBezTo>
                            <a:moveTo>
                              <a:pt x="14041" y="5069"/>
                            </a:moveTo>
                            <a:cubicBezTo>
                              <a:pt x="9878" y="7254"/>
                              <a:pt x="6930" y="10361"/>
                              <a:pt x="4578" y="15045"/>
                            </a:cubicBezTo>
                            <a:lnTo>
                              <a:pt x="1166" y="21851"/>
                            </a:lnTo>
                            <a:lnTo>
                              <a:pt x="1192" y="128358"/>
                            </a:lnTo>
                            <a:cubicBezTo>
                              <a:pt x="1222" y="247483"/>
                              <a:pt x="705" y="241674"/>
                              <a:pt x="11995" y="250005"/>
                            </a:cubicBezTo>
                            <a:lnTo>
                              <a:pt x="16903" y="253625"/>
                            </a:lnTo>
                            <a:lnTo>
                              <a:pt x="128207" y="253625"/>
                            </a:lnTo>
                            <a:lnTo>
                              <a:pt x="239511" y="253625"/>
                            </a:lnTo>
                            <a:lnTo>
                              <a:pt x="246442" y="246887"/>
                            </a:lnTo>
                            <a:lnTo>
                              <a:pt x="253376" y="240149"/>
                            </a:lnTo>
                            <a:lnTo>
                              <a:pt x="253406" y="214801"/>
                            </a:lnTo>
                            <a:cubicBezTo>
                              <a:pt x="253425" y="200861"/>
                              <a:pt x="253429" y="150750"/>
                              <a:pt x="253417" y="103444"/>
                            </a:cubicBezTo>
                            <a:lnTo>
                              <a:pt x="253402" y="17435"/>
                            </a:lnTo>
                            <a:lnTo>
                              <a:pt x="249831" y="12418"/>
                            </a:lnTo>
                            <a:cubicBezTo>
                              <a:pt x="241651" y="924"/>
                              <a:pt x="247574" y="1441"/>
                              <a:pt x="127354" y="1683"/>
                            </a:cubicBezTo>
                            <a:cubicBezTo>
                              <a:pt x="21504" y="1894"/>
                              <a:pt x="20013" y="1939"/>
                              <a:pt x="14041" y="5069"/>
                            </a:cubicBezTo>
                            <a:moveTo>
                              <a:pt x="205534" y="36879"/>
                            </a:moveTo>
                            <a:cubicBezTo>
                              <a:pt x="210067" y="39178"/>
                              <a:pt x="214465" y="43013"/>
                              <a:pt x="217209" y="47063"/>
                            </a:cubicBezTo>
                            <a:lnTo>
                              <a:pt x="221611" y="53560"/>
                            </a:lnTo>
                            <a:lnTo>
                              <a:pt x="221641" y="128384"/>
                            </a:lnTo>
                            <a:lnTo>
                              <a:pt x="221667" y="203212"/>
                            </a:lnTo>
                            <a:lnTo>
                              <a:pt x="217859" y="208410"/>
                            </a:lnTo>
                            <a:cubicBezTo>
                              <a:pt x="215764" y="211272"/>
                              <a:pt x="211566" y="215480"/>
                              <a:pt x="208531" y="217764"/>
                            </a:cubicBezTo>
                            <a:lnTo>
                              <a:pt x="203009" y="221916"/>
                            </a:lnTo>
                            <a:lnTo>
                              <a:pt x="128162" y="221890"/>
                            </a:lnTo>
                            <a:lnTo>
                              <a:pt x="53311" y="221860"/>
                            </a:lnTo>
                            <a:lnTo>
                              <a:pt x="46694" y="217379"/>
                            </a:lnTo>
                            <a:cubicBezTo>
                              <a:pt x="42130" y="214284"/>
                              <a:pt x="38970" y="210501"/>
                              <a:pt x="36502" y="205175"/>
                            </a:cubicBezTo>
                            <a:lnTo>
                              <a:pt x="32927" y="197459"/>
                            </a:lnTo>
                            <a:lnTo>
                              <a:pt x="33014" y="127018"/>
                            </a:lnTo>
                            <a:lnTo>
                              <a:pt x="33100" y="56580"/>
                            </a:lnTo>
                            <a:lnTo>
                              <a:pt x="37189" y="49053"/>
                            </a:lnTo>
                            <a:cubicBezTo>
                              <a:pt x="40246" y="43428"/>
                              <a:pt x="43179" y="40495"/>
                              <a:pt x="48804" y="37438"/>
                            </a:cubicBezTo>
                            <a:lnTo>
                              <a:pt x="56331" y="33349"/>
                            </a:lnTo>
                            <a:lnTo>
                              <a:pt x="127297" y="33270"/>
                            </a:lnTo>
                            <a:lnTo>
                              <a:pt x="198264" y="33187"/>
                            </a:lnTo>
                            <a:lnTo>
                              <a:pt x="205534" y="36879"/>
                            </a:lnTo>
                            <a:moveTo>
                              <a:pt x="1164616" y="37449"/>
                            </a:moveTo>
                            <a:cubicBezTo>
                              <a:pt x="1170621" y="40707"/>
                              <a:pt x="1173015" y="43224"/>
                              <a:pt x="1176318" y="49751"/>
                            </a:cubicBezTo>
                            <a:lnTo>
                              <a:pt x="1180470" y="57957"/>
                            </a:lnTo>
                            <a:lnTo>
                              <a:pt x="1180470" y="128071"/>
                            </a:lnTo>
                            <a:cubicBezTo>
                              <a:pt x="1180470" y="208044"/>
                              <a:pt x="1180719" y="206410"/>
                              <a:pt x="1167043" y="216851"/>
                            </a:cubicBezTo>
                            <a:lnTo>
                              <a:pt x="1160407" y="221916"/>
                            </a:lnTo>
                            <a:lnTo>
                              <a:pt x="1085586" y="221916"/>
                            </a:lnTo>
                            <a:lnTo>
                              <a:pt x="1010766" y="221916"/>
                            </a:lnTo>
                            <a:lnTo>
                              <a:pt x="1005145" y="218021"/>
                            </a:lnTo>
                            <a:cubicBezTo>
                              <a:pt x="1002050" y="215877"/>
                              <a:pt x="997750" y="211570"/>
                              <a:pt x="995583" y="208444"/>
                            </a:cubicBezTo>
                            <a:lnTo>
                              <a:pt x="991646" y="202763"/>
                            </a:lnTo>
                            <a:lnTo>
                              <a:pt x="992065" y="126561"/>
                            </a:lnTo>
                            <a:lnTo>
                              <a:pt x="992484" y="50363"/>
                            </a:lnTo>
                            <a:lnTo>
                              <a:pt x="996697" y="45357"/>
                            </a:lnTo>
                            <a:cubicBezTo>
                              <a:pt x="1006821" y="33327"/>
                              <a:pt x="1004809" y="33595"/>
                              <a:pt x="1085345" y="33467"/>
                            </a:cubicBezTo>
                            <a:lnTo>
                              <a:pt x="1157066" y="33349"/>
                            </a:lnTo>
                            <a:lnTo>
                              <a:pt x="1164616" y="37449"/>
                            </a:lnTo>
                            <a:moveTo>
                              <a:pt x="81599" y="76975"/>
                            </a:moveTo>
                            <a:cubicBezTo>
                              <a:pt x="79719" y="77756"/>
                              <a:pt x="77473" y="80252"/>
                              <a:pt x="76609" y="82520"/>
                            </a:cubicBezTo>
                            <a:cubicBezTo>
                              <a:pt x="74737" y="87446"/>
                              <a:pt x="75299" y="174203"/>
                              <a:pt x="77217" y="176117"/>
                            </a:cubicBezTo>
                            <a:cubicBezTo>
                              <a:pt x="79210" y="178110"/>
                              <a:pt x="171232" y="178559"/>
                              <a:pt x="174905" y="176596"/>
                            </a:cubicBezTo>
                            <a:cubicBezTo>
                              <a:pt x="178178" y="174845"/>
                              <a:pt x="179095" y="80689"/>
                              <a:pt x="175868" y="77466"/>
                            </a:cubicBezTo>
                            <a:cubicBezTo>
                              <a:pt x="174101" y="75695"/>
                              <a:pt x="85793" y="75239"/>
                              <a:pt x="81599" y="76975"/>
                            </a:cubicBezTo>
                            <a:moveTo>
                              <a:pt x="298991" y="76718"/>
                            </a:moveTo>
                            <a:cubicBezTo>
                              <a:pt x="297575" y="77632"/>
                              <a:pt x="297164" y="81837"/>
                              <a:pt x="297481" y="92187"/>
                            </a:cubicBezTo>
                            <a:lnTo>
                              <a:pt x="297919" y="106407"/>
                            </a:lnTo>
                            <a:lnTo>
                              <a:pt x="312697" y="107275"/>
                            </a:lnTo>
                            <a:cubicBezTo>
                              <a:pt x="331564" y="108381"/>
                              <a:pt x="332439" y="109155"/>
                              <a:pt x="333175" y="125338"/>
                            </a:cubicBezTo>
                            <a:cubicBezTo>
                              <a:pt x="334112" y="145926"/>
                              <a:pt x="330858" y="149440"/>
                              <a:pt x="310870" y="149440"/>
                            </a:cubicBezTo>
                            <a:cubicBezTo>
                              <a:pt x="298062" y="149440"/>
                              <a:pt x="297164" y="150406"/>
                              <a:pt x="297164" y="164185"/>
                            </a:cubicBezTo>
                            <a:cubicBezTo>
                              <a:pt x="297164" y="181979"/>
                              <a:pt x="295110" y="180979"/>
                              <a:pt x="331009" y="180665"/>
                            </a:cubicBezTo>
                            <a:cubicBezTo>
                              <a:pt x="366994" y="180348"/>
                              <a:pt x="364148" y="181828"/>
                              <a:pt x="365148" y="162946"/>
                            </a:cubicBezTo>
                            <a:cubicBezTo>
                              <a:pt x="366130" y="144371"/>
                              <a:pt x="366205" y="144291"/>
                              <a:pt x="383682" y="143627"/>
                            </a:cubicBezTo>
                            <a:cubicBezTo>
                              <a:pt x="400986" y="142970"/>
                              <a:pt x="401352" y="142668"/>
                              <a:pt x="401330" y="129249"/>
                            </a:cubicBezTo>
                            <a:cubicBezTo>
                              <a:pt x="401292" y="111299"/>
                              <a:pt x="401628" y="111696"/>
                              <a:pt x="386449" y="111669"/>
                            </a:cubicBezTo>
                            <a:cubicBezTo>
                              <a:pt x="366537" y="111635"/>
                              <a:pt x="366024" y="111163"/>
                              <a:pt x="365110" y="92025"/>
                            </a:cubicBezTo>
                            <a:lnTo>
                              <a:pt x="364355" y="76209"/>
                            </a:lnTo>
                            <a:lnTo>
                              <a:pt x="332647" y="75839"/>
                            </a:lnTo>
                            <a:cubicBezTo>
                              <a:pt x="315207" y="75635"/>
                              <a:pt x="300063" y="76031"/>
                              <a:pt x="298991" y="76718"/>
                            </a:cubicBezTo>
                            <a:moveTo>
                              <a:pt x="556369" y="76462"/>
                            </a:moveTo>
                            <a:cubicBezTo>
                              <a:pt x="555814" y="77013"/>
                              <a:pt x="555361" y="84147"/>
                              <a:pt x="555361" y="92316"/>
                            </a:cubicBezTo>
                            <a:lnTo>
                              <a:pt x="555361" y="107162"/>
                            </a:lnTo>
                            <a:lnTo>
                              <a:pt x="569743" y="107162"/>
                            </a:lnTo>
                            <a:cubicBezTo>
                              <a:pt x="586688" y="107162"/>
                              <a:pt x="587069" y="106762"/>
                              <a:pt x="587069" y="88907"/>
                            </a:cubicBezTo>
                            <a:cubicBezTo>
                              <a:pt x="587069" y="79017"/>
                              <a:pt x="586843" y="78311"/>
                              <a:pt x="583196" y="76926"/>
                            </a:cubicBezTo>
                            <a:cubicBezTo>
                              <a:pt x="578840" y="75269"/>
                              <a:pt x="557920" y="74906"/>
                              <a:pt x="556369" y="76462"/>
                            </a:cubicBezTo>
                            <a:moveTo>
                              <a:pt x="667412" y="76737"/>
                            </a:moveTo>
                            <a:cubicBezTo>
                              <a:pt x="665993" y="77636"/>
                              <a:pt x="665585" y="81833"/>
                              <a:pt x="665902" y="92187"/>
                            </a:cubicBezTo>
                            <a:lnTo>
                              <a:pt x="666340" y="106407"/>
                            </a:lnTo>
                            <a:lnTo>
                              <a:pt x="680171" y="106841"/>
                            </a:lnTo>
                            <a:lnTo>
                              <a:pt x="694002" y="107272"/>
                            </a:lnTo>
                            <a:lnTo>
                              <a:pt x="695837" y="101715"/>
                            </a:lnTo>
                            <a:cubicBezTo>
                              <a:pt x="698290" y="94279"/>
                              <a:pt x="696799" y="79931"/>
                              <a:pt x="693304" y="77375"/>
                            </a:cubicBezTo>
                            <a:cubicBezTo>
                              <a:pt x="690378" y="75235"/>
                              <a:pt x="670549" y="74744"/>
                              <a:pt x="667412" y="76737"/>
                            </a:cubicBezTo>
                            <a:moveTo>
                              <a:pt x="1039688" y="76492"/>
                            </a:moveTo>
                            <a:cubicBezTo>
                              <a:pt x="1032788" y="78296"/>
                              <a:pt x="1029024" y="159591"/>
                              <a:pt x="1035177" y="173976"/>
                            </a:cubicBezTo>
                            <a:lnTo>
                              <a:pt x="1036951" y="178129"/>
                            </a:lnTo>
                            <a:lnTo>
                              <a:pt x="1083797" y="178129"/>
                            </a:lnTo>
                            <a:cubicBezTo>
                              <a:pt x="1143594" y="178129"/>
                              <a:pt x="1136682" y="184750"/>
                              <a:pt x="1136682" y="127478"/>
                            </a:cubicBezTo>
                            <a:lnTo>
                              <a:pt x="1136682" y="82867"/>
                            </a:lnTo>
                            <a:lnTo>
                              <a:pt x="1132975" y="79161"/>
                            </a:lnTo>
                            <a:lnTo>
                              <a:pt x="1129268" y="75454"/>
                            </a:lnTo>
                            <a:lnTo>
                              <a:pt x="1085790" y="75627"/>
                            </a:lnTo>
                            <a:cubicBezTo>
                              <a:pt x="1061877" y="75726"/>
                              <a:pt x="1041130" y="76114"/>
                              <a:pt x="1039688" y="76492"/>
                            </a:cubicBezTo>
                            <a:moveTo>
                              <a:pt x="629347" y="113138"/>
                            </a:moveTo>
                            <a:cubicBezTo>
                              <a:pt x="627705" y="114198"/>
                              <a:pt x="626935" y="118132"/>
                              <a:pt x="626550" y="127471"/>
                            </a:cubicBezTo>
                            <a:cubicBezTo>
                              <a:pt x="625912" y="142929"/>
                              <a:pt x="626992" y="143801"/>
                              <a:pt x="645832" y="143083"/>
                            </a:cubicBezTo>
                            <a:lnTo>
                              <a:pt x="657281" y="142645"/>
                            </a:lnTo>
                            <a:lnTo>
                              <a:pt x="657281" y="127546"/>
                            </a:lnTo>
                            <a:lnTo>
                              <a:pt x="657281" y="112447"/>
                            </a:lnTo>
                            <a:lnTo>
                              <a:pt x="644446" y="112062"/>
                            </a:lnTo>
                            <a:cubicBezTo>
                              <a:pt x="637388" y="111851"/>
                              <a:pt x="630593" y="112334"/>
                              <a:pt x="629347" y="113138"/>
                            </a:cubicBezTo>
                            <a:moveTo>
                              <a:pt x="667397" y="151252"/>
                            </a:moveTo>
                            <a:cubicBezTo>
                              <a:pt x="664755" y="153894"/>
                              <a:pt x="665106" y="175101"/>
                              <a:pt x="667850" y="178729"/>
                            </a:cubicBezTo>
                            <a:cubicBezTo>
                              <a:pt x="669745" y="181232"/>
                              <a:pt x="671304" y="181473"/>
                              <a:pt x="680315" y="180635"/>
                            </a:cubicBezTo>
                            <a:cubicBezTo>
                              <a:pt x="689684" y="179763"/>
                              <a:pt x="691114" y="180020"/>
                              <a:pt x="696218" y="183489"/>
                            </a:cubicBezTo>
                            <a:lnTo>
                              <a:pt x="701824" y="187298"/>
                            </a:lnTo>
                            <a:lnTo>
                              <a:pt x="701846" y="201208"/>
                            </a:lnTo>
                            <a:cubicBezTo>
                              <a:pt x="701858" y="208859"/>
                              <a:pt x="702454" y="216043"/>
                              <a:pt x="703167" y="217172"/>
                            </a:cubicBezTo>
                            <a:cubicBezTo>
                              <a:pt x="705062" y="220161"/>
                              <a:pt x="730052" y="219044"/>
                              <a:pt x="732056" y="215877"/>
                            </a:cubicBezTo>
                            <a:cubicBezTo>
                              <a:pt x="734253" y="212400"/>
                              <a:pt x="733947" y="153479"/>
                              <a:pt x="731720" y="151252"/>
                            </a:cubicBezTo>
                            <a:cubicBezTo>
                              <a:pt x="729161" y="148693"/>
                              <a:pt x="669957" y="148693"/>
                              <a:pt x="667397" y="151252"/>
                            </a:cubicBezTo>
                            <a:moveTo>
                              <a:pt x="887922" y="151282"/>
                            </a:moveTo>
                            <a:cubicBezTo>
                              <a:pt x="882546" y="153875"/>
                              <a:pt x="882799" y="175143"/>
                              <a:pt x="888246" y="178710"/>
                            </a:cubicBezTo>
                            <a:cubicBezTo>
                              <a:pt x="893169" y="181934"/>
                              <a:pt x="908321" y="181990"/>
                              <a:pt x="912877" y="178797"/>
                            </a:cubicBezTo>
                            <a:cubicBezTo>
                              <a:pt x="916761" y="176079"/>
                              <a:pt x="917954" y="154785"/>
                              <a:pt x="914421" y="151252"/>
                            </a:cubicBezTo>
                            <a:cubicBezTo>
                              <a:pt x="912156" y="148987"/>
                              <a:pt x="892637" y="149010"/>
                              <a:pt x="887922" y="151282"/>
                            </a:cubicBezTo>
                            <a:moveTo>
                              <a:pt x="517990" y="188162"/>
                            </a:moveTo>
                            <a:cubicBezTo>
                              <a:pt x="516567" y="188755"/>
                              <a:pt x="516103" y="196625"/>
                              <a:pt x="516103" y="220195"/>
                            </a:cubicBezTo>
                            <a:cubicBezTo>
                              <a:pt x="516103" y="259827"/>
                              <a:pt x="516960" y="258155"/>
                              <a:pt x="496678" y="258155"/>
                            </a:cubicBezTo>
                            <a:cubicBezTo>
                              <a:pt x="477135" y="258155"/>
                              <a:pt x="477075" y="258098"/>
                              <a:pt x="476207" y="239496"/>
                            </a:cubicBezTo>
                            <a:cubicBezTo>
                              <a:pt x="475376" y="221705"/>
                              <a:pt x="476290" y="222856"/>
                              <a:pt x="462402" y="222154"/>
                            </a:cubicBezTo>
                            <a:cubicBezTo>
                              <a:pt x="443290" y="221188"/>
                              <a:pt x="443626" y="220897"/>
                              <a:pt x="443626" y="238469"/>
                            </a:cubicBezTo>
                            <a:cubicBezTo>
                              <a:pt x="443626" y="257611"/>
                              <a:pt x="443041" y="258155"/>
                              <a:pt x="422487" y="258155"/>
                            </a:cubicBezTo>
                            <a:cubicBezTo>
                              <a:pt x="402285" y="258155"/>
                              <a:pt x="401349" y="257362"/>
                              <a:pt x="401349" y="240239"/>
                            </a:cubicBezTo>
                            <a:cubicBezTo>
                              <a:pt x="401349" y="222045"/>
                              <a:pt x="400782" y="221441"/>
                              <a:pt x="384385" y="222128"/>
                            </a:cubicBezTo>
                            <a:cubicBezTo>
                              <a:pt x="368545" y="222792"/>
                              <a:pt x="369840" y="221358"/>
                              <a:pt x="368821" y="239330"/>
                            </a:cubicBezTo>
                            <a:cubicBezTo>
                              <a:pt x="367734" y="258521"/>
                              <a:pt x="368111" y="258155"/>
                              <a:pt x="349305" y="258155"/>
                            </a:cubicBezTo>
                            <a:cubicBezTo>
                              <a:pt x="329518" y="258155"/>
                              <a:pt x="328880" y="257585"/>
                              <a:pt x="328849" y="239919"/>
                            </a:cubicBezTo>
                            <a:cubicBezTo>
                              <a:pt x="328838" y="232924"/>
                              <a:pt x="328196" y="226205"/>
                              <a:pt x="327426" y="224989"/>
                            </a:cubicBezTo>
                            <a:cubicBezTo>
                              <a:pt x="325886" y="222558"/>
                              <a:pt x="307624" y="220860"/>
                              <a:pt x="300961" y="222532"/>
                            </a:cubicBezTo>
                            <a:lnTo>
                              <a:pt x="297164" y="223483"/>
                            </a:lnTo>
                            <a:lnTo>
                              <a:pt x="297164" y="255829"/>
                            </a:lnTo>
                            <a:cubicBezTo>
                              <a:pt x="297164" y="280052"/>
                              <a:pt x="297639" y="288482"/>
                              <a:pt x="299051" y="289387"/>
                            </a:cubicBezTo>
                            <a:cubicBezTo>
                              <a:pt x="300089" y="290056"/>
                              <a:pt x="314686" y="290614"/>
                              <a:pt x="331492" y="290629"/>
                            </a:cubicBezTo>
                            <a:cubicBezTo>
                              <a:pt x="369357" y="290667"/>
                              <a:pt x="368519" y="290226"/>
                              <a:pt x="368915" y="310372"/>
                            </a:cubicBezTo>
                            <a:cubicBezTo>
                              <a:pt x="369247" y="327166"/>
                              <a:pt x="371097" y="329038"/>
                              <a:pt x="387419" y="329087"/>
                            </a:cubicBezTo>
                            <a:cubicBezTo>
                              <a:pt x="400643" y="329129"/>
                              <a:pt x="401349" y="328128"/>
                              <a:pt x="401349" y="309417"/>
                            </a:cubicBezTo>
                            <a:lnTo>
                              <a:pt x="401349" y="297454"/>
                            </a:lnTo>
                            <a:lnTo>
                              <a:pt x="407011" y="293910"/>
                            </a:lnTo>
                            <a:cubicBezTo>
                              <a:pt x="412662" y="290369"/>
                              <a:pt x="412767" y="290361"/>
                              <a:pt x="461455" y="290490"/>
                            </a:cubicBezTo>
                            <a:lnTo>
                              <a:pt x="510237" y="290618"/>
                            </a:lnTo>
                            <a:lnTo>
                              <a:pt x="513045" y="294340"/>
                            </a:lnTo>
                            <a:cubicBezTo>
                              <a:pt x="515537" y="297643"/>
                              <a:pt x="515907" y="301693"/>
                              <a:pt x="516356" y="330257"/>
                            </a:cubicBezTo>
                            <a:cubicBezTo>
                              <a:pt x="516941" y="367843"/>
                              <a:pt x="515759" y="365544"/>
                              <a:pt x="534222" y="364989"/>
                            </a:cubicBezTo>
                            <a:lnTo>
                              <a:pt x="547056" y="364604"/>
                            </a:lnTo>
                            <a:lnTo>
                              <a:pt x="547811" y="331794"/>
                            </a:lnTo>
                            <a:lnTo>
                              <a:pt x="548566" y="298983"/>
                            </a:lnTo>
                            <a:lnTo>
                              <a:pt x="552715" y="294838"/>
                            </a:lnTo>
                            <a:cubicBezTo>
                              <a:pt x="556444" y="291113"/>
                              <a:pt x="558060" y="290656"/>
                              <a:pt x="568569" y="290335"/>
                            </a:cubicBezTo>
                            <a:cubicBezTo>
                              <a:pt x="587711" y="289757"/>
                              <a:pt x="587069" y="290237"/>
                              <a:pt x="587069" y="276508"/>
                            </a:cubicBezTo>
                            <a:cubicBezTo>
                              <a:pt x="587069" y="260265"/>
                              <a:pt x="584865" y="258155"/>
                              <a:pt x="567889" y="258155"/>
                            </a:cubicBezTo>
                            <a:cubicBezTo>
                              <a:pt x="548174" y="258155"/>
                              <a:pt x="548725" y="259197"/>
                              <a:pt x="547811" y="220165"/>
                            </a:cubicBezTo>
                            <a:lnTo>
                              <a:pt x="547056" y="187943"/>
                            </a:lnTo>
                            <a:lnTo>
                              <a:pt x="533467" y="187656"/>
                            </a:lnTo>
                            <a:cubicBezTo>
                              <a:pt x="525993" y="187502"/>
                              <a:pt x="519028" y="187728"/>
                              <a:pt x="517990" y="188162"/>
                            </a:cubicBezTo>
                            <a:moveTo>
                              <a:pt x="590727" y="189212"/>
                            </a:moveTo>
                            <a:cubicBezTo>
                              <a:pt x="589666" y="191978"/>
                              <a:pt x="590576" y="251605"/>
                              <a:pt x="591697" y="252719"/>
                            </a:cubicBezTo>
                            <a:cubicBezTo>
                              <a:pt x="592943" y="253961"/>
                              <a:pt x="620284" y="254131"/>
                              <a:pt x="621511" y="252908"/>
                            </a:cubicBezTo>
                            <a:cubicBezTo>
                              <a:pt x="622084" y="252338"/>
                              <a:pt x="622553" y="237484"/>
                              <a:pt x="622553" y="219905"/>
                            </a:cubicBezTo>
                            <a:lnTo>
                              <a:pt x="622553" y="187943"/>
                            </a:lnTo>
                            <a:lnTo>
                              <a:pt x="607049" y="187513"/>
                            </a:lnTo>
                            <a:cubicBezTo>
                              <a:pt x="594800" y="187173"/>
                              <a:pt x="591373" y="187528"/>
                              <a:pt x="590727" y="189212"/>
                            </a:cubicBezTo>
                            <a:moveTo>
                              <a:pt x="667473" y="222917"/>
                            </a:moveTo>
                            <a:cubicBezTo>
                              <a:pt x="666204" y="223426"/>
                              <a:pt x="665585" y="227284"/>
                              <a:pt x="665585" y="234653"/>
                            </a:cubicBezTo>
                            <a:cubicBezTo>
                              <a:pt x="665585" y="255191"/>
                              <a:pt x="662966" y="258155"/>
                              <a:pt x="644809" y="258155"/>
                            </a:cubicBezTo>
                            <a:cubicBezTo>
                              <a:pt x="628366" y="258155"/>
                              <a:pt x="626327" y="260299"/>
                              <a:pt x="626327" y="277572"/>
                            </a:cubicBezTo>
                            <a:cubicBezTo>
                              <a:pt x="626327" y="295031"/>
                              <a:pt x="623927" y="297413"/>
                              <a:pt x="606313" y="297413"/>
                            </a:cubicBezTo>
                            <a:cubicBezTo>
                              <a:pt x="590727" y="297413"/>
                              <a:pt x="590089" y="297990"/>
                              <a:pt x="590089" y="312059"/>
                            </a:cubicBezTo>
                            <a:cubicBezTo>
                              <a:pt x="590089" y="327400"/>
                              <a:pt x="591943" y="329114"/>
                              <a:pt x="608586" y="329144"/>
                            </a:cubicBezTo>
                            <a:cubicBezTo>
                              <a:pt x="625520" y="329174"/>
                              <a:pt x="625418" y="329072"/>
                              <a:pt x="626369" y="347263"/>
                            </a:cubicBezTo>
                            <a:cubicBezTo>
                              <a:pt x="627320" y="365450"/>
                              <a:pt x="627180" y="365306"/>
                              <a:pt x="644167" y="365337"/>
                            </a:cubicBezTo>
                            <a:cubicBezTo>
                              <a:pt x="662769" y="365371"/>
                              <a:pt x="665559" y="368432"/>
                              <a:pt x="665578" y="388839"/>
                            </a:cubicBezTo>
                            <a:cubicBezTo>
                              <a:pt x="665589" y="400533"/>
                              <a:pt x="666786" y="401598"/>
                              <a:pt x="679945" y="401598"/>
                            </a:cubicBezTo>
                            <a:cubicBezTo>
                              <a:pt x="696958" y="401598"/>
                              <a:pt x="696444" y="402605"/>
                              <a:pt x="697052" y="367990"/>
                            </a:cubicBezTo>
                            <a:cubicBezTo>
                              <a:pt x="697675" y="332303"/>
                              <a:pt x="698347" y="333651"/>
                              <a:pt x="679907" y="333651"/>
                            </a:cubicBezTo>
                            <a:cubicBezTo>
                              <a:pt x="661705" y="333651"/>
                              <a:pt x="658987" y="331133"/>
                              <a:pt x="658266" y="313588"/>
                            </a:cubicBezTo>
                            <a:cubicBezTo>
                              <a:pt x="657756" y="301180"/>
                              <a:pt x="657873" y="300663"/>
                              <a:pt x="662294" y="295714"/>
                            </a:cubicBezTo>
                            <a:lnTo>
                              <a:pt x="666846" y="290618"/>
                            </a:lnTo>
                            <a:lnTo>
                              <a:pt x="698562" y="290403"/>
                            </a:lnTo>
                            <a:cubicBezTo>
                              <a:pt x="736201" y="290146"/>
                              <a:pt x="733540" y="291256"/>
                              <a:pt x="733509" y="275806"/>
                            </a:cubicBezTo>
                            <a:cubicBezTo>
                              <a:pt x="733479" y="259057"/>
                              <a:pt x="733434" y="259015"/>
                              <a:pt x="716602" y="258389"/>
                            </a:cubicBezTo>
                            <a:cubicBezTo>
                              <a:pt x="698226" y="257705"/>
                              <a:pt x="697732" y="257237"/>
                              <a:pt x="697064" y="239813"/>
                            </a:cubicBezTo>
                            <a:cubicBezTo>
                              <a:pt x="696414" y="222977"/>
                              <a:pt x="695350" y="221864"/>
                              <a:pt x="680020" y="222037"/>
                            </a:cubicBezTo>
                            <a:cubicBezTo>
                              <a:pt x="674158" y="222101"/>
                              <a:pt x="668511" y="222498"/>
                              <a:pt x="667473" y="222917"/>
                            </a:cubicBezTo>
                            <a:moveTo>
                              <a:pt x="740885" y="222924"/>
                            </a:moveTo>
                            <a:cubicBezTo>
                              <a:pt x="737669" y="223781"/>
                              <a:pt x="736295" y="232607"/>
                              <a:pt x="737533" y="244460"/>
                            </a:cubicBezTo>
                            <a:lnTo>
                              <a:pt x="738503" y="253727"/>
                            </a:lnTo>
                            <a:lnTo>
                              <a:pt x="753757" y="253297"/>
                            </a:lnTo>
                            <a:lnTo>
                              <a:pt x="769015" y="252870"/>
                            </a:lnTo>
                            <a:lnTo>
                              <a:pt x="769453" y="239507"/>
                            </a:lnTo>
                            <a:cubicBezTo>
                              <a:pt x="769736" y="230957"/>
                              <a:pt x="769261" y="225386"/>
                              <a:pt x="768136" y="224030"/>
                            </a:cubicBezTo>
                            <a:cubicBezTo>
                              <a:pt x="766448" y="221996"/>
                              <a:pt x="747291" y="221218"/>
                              <a:pt x="740885" y="222924"/>
                            </a:cubicBezTo>
                            <a:moveTo>
                              <a:pt x="813630" y="224804"/>
                            </a:moveTo>
                            <a:cubicBezTo>
                              <a:pt x="812641" y="226650"/>
                              <a:pt x="812112" y="233211"/>
                              <a:pt x="812365" y="240428"/>
                            </a:cubicBezTo>
                            <a:lnTo>
                              <a:pt x="812803" y="252870"/>
                            </a:lnTo>
                            <a:lnTo>
                              <a:pt x="827012" y="253308"/>
                            </a:lnTo>
                            <a:cubicBezTo>
                              <a:pt x="835433" y="253568"/>
                              <a:pt x="841862" y="253104"/>
                              <a:pt x="842790" y="252175"/>
                            </a:cubicBezTo>
                            <a:cubicBezTo>
                              <a:pt x="844515" y="250450"/>
                              <a:pt x="844749" y="225427"/>
                              <a:pt x="843054" y="223728"/>
                            </a:cubicBezTo>
                            <a:cubicBezTo>
                              <a:pt x="840027" y="220697"/>
                              <a:pt x="815344" y="221596"/>
                              <a:pt x="813630" y="224804"/>
                            </a:cubicBezTo>
                            <a:moveTo>
                              <a:pt x="889054" y="223019"/>
                            </a:moveTo>
                            <a:cubicBezTo>
                              <a:pt x="884894" y="224600"/>
                              <a:pt x="884570" y="227043"/>
                              <a:pt x="884547" y="256984"/>
                            </a:cubicBezTo>
                            <a:lnTo>
                              <a:pt x="884525" y="286764"/>
                            </a:lnTo>
                            <a:lnTo>
                              <a:pt x="888677" y="288768"/>
                            </a:lnTo>
                            <a:cubicBezTo>
                              <a:pt x="892701" y="290712"/>
                              <a:pt x="909438" y="291056"/>
                              <a:pt x="914040" y="289289"/>
                            </a:cubicBezTo>
                            <a:cubicBezTo>
                              <a:pt x="917471" y="287972"/>
                              <a:pt x="917286" y="224155"/>
                              <a:pt x="913844" y="222834"/>
                            </a:cubicBezTo>
                            <a:cubicBezTo>
                              <a:pt x="910892" y="221701"/>
                              <a:pt x="892150" y="221841"/>
                              <a:pt x="889054" y="223019"/>
                            </a:cubicBezTo>
                            <a:moveTo>
                              <a:pt x="187947" y="298421"/>
                            </a:moveTo>
                            <a:cubicBezTo>
                              <a:pt x="187392" y="298972"/>
                              <a:pt x="186939" y="304306"/>
                              <a:pt x="186939" y="310274"/>
                            </a:cubicBezTo>
                            <a:cubicBezTo>
                              <a:pt x="186939" y="330284"/>
                              <a:pt x="183791" y="333651"/>
                              <a:pt x="165098" y="333651"/>
                            </a:cubicBezTo>
                            <a:cubicBezTo>
                              <a:pt x="148931" y="333651"/>
                              <a:pt x="149191" y="333424"/>
                              <a:pt x="149191" y="347501"/>
                            </a:cubicBezTo>
                            <a:cubicBezTo>
                              <a:pt x="149191" y="364963"/>
                              <a:pt x="149557" y="365359"/>
                              <a:pt x="165687" y="365359"/>
                            </a:cubicBezTo>
                            <a:cubicBezTo>
                              <a:pt x="183799" y="365359"/>
                              <a:pt x="185588" y="366816"/>
                              <a:pt x="186584" y="382342"/>
                            </a:cubicBezTo>
                            <a:cubicBezTo>
                              <a:pt x="187845" y="402001"/>
                              <a:pt x="182334" y="408830"/>
                              <a:pt x="166517" y="407199"/>
                            </a:cubicBezTo>
                            <a:cubicBezTo>
                              <a:pt x="161818" y="406712"/>
                              <a:pt x="157077" y="407196"/>
                              <a:pt x="154061" y="408464"/>
                            </a:cubicBezTo>
                            <a:lnTo>
                              <a:pt x="149191" y="410510"/>
                            </a:lnTo>
                            <a:lnTo>
                              <a:pt x="149191" y="422480"/>
                            </a:lnTo>
                            <a:cubicBezTo>
                              <a:pt x="149191" y="439165"/>
                              <a:pt x="148093" y="438636"/>
                              <a:pt x="182266" y="438383"/>
                            </a:cubicBezTo>
                            <a:cubicBezTo>
                              <a:pt x="219546" y="438111"/>
                              <a:pt x="218648" y="438527"/>
                              <a:pt x="218648" y="421600"/>
                            </a:cubicBezTo>
                            <a:cubicBezTo>
                              <a:pt x="218648" y="400582"/>
                              <a:pt x="216734" y="401598"/>
                              <a:pt x="256301" y="401598"/>
                            </a:cubicBezTo>
                            <a:lnTo>
                              <a:pt x="289255" y="401598"/>
                            </a:lnTo>
                            <a:lnTo>
                              <a:pt x="293211" y="406780"/>
                            </a:lnTo>
                            <a:cubicBezTo>
                              <a:pt x="298885" y="414221"/>
                              <a:pt x="298945" y="429980"/>
                              <a:pt x="293336" y="438240"/>
                            </a:cubicBezTo>
                            <a:lnTo>
                              <a:pt x="289505" y="443875"/>
                            </a:lnTo>
                            <a:lnTo>
                              <a:pt x="257283" y="443875"/>
                            </a:lnTo>
                            <a:cubicBezTo>
                              <a:pt x="218934" y="443875"/>
                              <a:pt x="220999" y="442860"/>
                              <a:pt x="221962" y="461224"/>
                            </a:cubicBezTo>
                            <a:cubicBezTo>
                              <a:pt x="222789" y="476947"/>
                              <a:pt x="221698" y="475976"/>
                              <a:pt x="238911" y="476301"/>
                            </a:cubicBezTo>
                            <a:cubicBezTo>
                              <a:pt x="257479" y="476652"/>
                              <a:pt x="257906" y="477030"/>
                              <a:pt x="257906" y="493133"/>
                            </a:cubicBezTo>
                            <a:cubicBezTo>
                              <a:pt x="257906" y="510218"/>
                              <a:pt x="259453" y="511822"/>
                              <a:pt x="275934" y="511822"/>
                            </a:cubicBezTo>
                            <a:cubicBezTo>
                              <a:pt x="290294" y="511822"/>
                              <a:pt x="290146" y="511992"/>
                              <a:pt x="290486" y="495322"/>
                            </a:cubicBezTo>
                            <a:cubicBezTo>
                              <a:pt x="290848" y="477826"/>
                              <a:pt x="293102" y="475746"/>
                              <a:pt x="311455" y="475988"/>
                            </a:cubicBezTo>
                            <a:cubicBezTo>
                              <a:pt x="327849" y="476207"/>
                              <a:pt x="328755" y="475259"/>
                              <a:pt x="328823" y="457842"/>
                            </a:cubicBezTo>
                            <a:cubicBezTo>
                              <a:pt x="328891" y="440070"/>
                              <a:pt x="330122" y="439044"/>
                              <a:pt x="351664" y="438719"/>
                            </a:cubicBezTo>
                            <a:cubicBezTo>
                              <a:pt x="365967" y="438504"/>
                              <a:pt x="365208" y="441652"/>
                              <a:pt x="364752" y="384411"/>
                            </a:cubicBezTo>
                            <a:lnTo>
                              <a:pt x="364355" y="334406"/>
                            </a:lnTo>
                            <a:lnTo>
                              <a:pt x="331137" y="334406"/>
                            </a:lnTo>
                            <a:lnTo>
                              <a:pt x="297919" y="334406"/>
                            </a:lnTo>
                            <a:lnTo>
                              <a:pt x="297164" y="348222"/>
                            </a:lnTo>
                            <a:cubicBezTo>
                              <a:pt x="296009" y="369361"/>
                              <a:pt x="297990" y="368379"/>
                              <a:pt x="256464" y="368379"/>
                            </a:cubicBezTo>
                            <a:cubicBezTo>
                              <a:pt x="215824" y="368379"/>
                              <a:pt x="218648" y="369802"/>
                              <a:pt x="218648" y="349313"/>
                            </a:cubicBezTo>
                            <a:cubicBezTo>
                              <a:pt x="218648" y="329314"/>
                              <a:pt x="218825" y="329121"/>
                              <a:pt x="237469" y="329121"/>
                            </a:cubicBezTo>
                            <a:cubicBezTo>
                              <a:pt x="249476" y="329121"/>
                              <a:pt x="251692" y="328732"/>
                              <a:pt x="252568" y="326479"/>
                            </a:cubicBezTo>
                            <a:cubicBezTo>
                              <a:pt x="253806" y="323278"/>
                              <a:pt x="253810" y="300848"/>
                              <a:pt x="252572" y="298840"/>
                            </a:cubicBezTo>
                            <a:cubicBezTo>
                              <a:pt x="251575" y="297228"/>
                              <a:pt x="189540" y="296824"/>
                              <a:pt x="187947" y="298421"/>
                            </a:cubicBezTo>
                            <a:moveTo>
                              <a:pt x="738035" y="301252"/>
                            </a:moveTo>
                            <a:cubicBezTo>
                              <a:pt x="735619" y="307612"/>
                              <a:pt x="737262" y="324414"/>
                              <a:pt x="740546" y="326902"/>
                            </a:cubicBezTo>
                            <a:cubicBezTo>
                              <a:pt x="746064" y="331084"/>
                              <a:pt x="766543" y="329865"/>
                              <a:pt x="768298" y="325248"/>
                            </a:cubicBezTo>
                            <a:cubicBezTo>
                              <a:pt x="770389" y="319745"/>
                              <a:pt x="770151" y="301418"/>
                              <a:pt x="767958" y="299225"/>
                            </a:cubicBezTo>
                            <a:cubicBezTo>
                              <a:pt x="763983" y="295250"/>
                              <a:pt x="739692" y="296896"/>
                              <a:pt x="738035" y="301252"/>
                            </a:cubicBezTo>
                            <a:moveTo>
                              <a:pt x="813860" y="299225"/>
                            </a:moveTo>
                            <a:cubicBezTo>
                              <a:pt x="811523" y="301561"/>
                              <a:pt x="811482" y="320186"/>
                              <a:pt x="813800" y="325275"/>
                            </a:cubicBezTo>
                            <a:cubicBezTo>
                              <a:pt x="816121" y="330371"/>
                              <a:pt x="834425" y="331001"/>
                              <a:pt x="840673" y="326203"/>
                            </a:cubicBezTo>
                            <a:cubicBezTo>
                              <a:pt x="845255" y="322681"/>
                              <a:pt x="846471" y="301565"/>
                              <a:pt x="842247" y="298892"/>
                            </a:cubicBezTo>
                            <a:cubicBezTo>
                              <a:pt x="838906" y="296779"/>
                              <a:pt x="816038" y="297047"/>
                              <a:pt x="813860" y="299225"/>
                            </a:cubicBezTo>
                            <a:moveTo>
                              <a:pt x="961029" y="298421"/>
                            </a:moveTo>
                            <a:cubicBezTo>
                              <a:pt x="959205" y="300240"/>
                              <a:pt x="959908" y="325384"/>
                              <a:pt x="961833" y="327309"/>
                            </a:cubicBezTo>
                            <a:cubicBezTo>
                              <a:pt x="963988" y="329465"/>
                              <a:pt x="985369" y="329755"/>
                              <a:pt x="988657" y="327675"/>
                            </a:cubicBezTo>
                            <a:cubicBezTo>
                              <a:pt x="991087" y="326135"/>
                              <a:pt x="992786" y="307873"/>
                              <a:pt x="991114" y="301210"/>
                            </a:cubicBezTo>
                            <a:cubicBezTo>
                              <a:pt x="990170" y="297450"/>
                              <a:pt x="964384" y="295061"/>
                              <a:pt x="961029" y="298421"/>
                            </a:cubicBezTo>
                            <a:moveTo>
                              <a:pt x="1035200" y="299300"/>
                            </a:moveTo>
                            <a:cubicBezTo>
                              <a:pt x="1033422" y="300693"/>
                              <a:pt x="1032626" y="304698"/>
                              <a:pt x="1032150" y="314630"/>
                            </a:cubicBezTo>
                            <a:cubicBezTo>
                              <a:pt x="1031304" y="332239"/>
                              <a:pt x="1029817" y="333651"/>
                              <a:pt x="1012068" y="333651"/>
                            </a:cubicBezTo>
                            <a:cubicBezTo>
                              <a:pt x="994088" y="333651"/>
                              <a:pt x="994749" y="333051"/>
                              <a:pt x="994749" y="349377"/>
                            </a:cubicBezTo>
                            <a:cubicBezTo>
                              <a:pt x="994749" y="368183"/>
                              <a:pt x="994655" y="368281"/>
                              <a:pt x="975667" y="368696"/>
                            </a:cubicBezTo>
                            <a:cubicBezTo>
                              <a:pt x="955899" y="369127"/>
                              <a:pt x="955921" y="369149"/>
                              <a:pt x="955257" y="350894"/>
                            </a:cubicBezTo>
                            <a:cubicBezTo>
                              <a:pt x="954630" y="333692"/>
                              <a:pt x="954645" y="333704"/>
                              <a:pt x="937700" y="333674"/>
                            </a:cubicBezTo>
                            <a:cubicBezTo>
                              <a:pt x="922065" y="333643"/>
                              <a:pt x="923005" y="331379"/>
                              <a:pt x="923122" y="368870"/>
                            </a:cubicBezTo>
                            <a:cubicBezTo>
                              <a:pt x="923231" y="403651"/>
                              <a:pt x="922156" y="401518"/>
                              <a:pt x="939637" y="401624"/>
                            </a:cubicBezTo>
                            <a:cubicBezTo>
                              <a:pt x="961123" y="401749"/>
                              <a:pt x="959889" y="395852"/>
                              <a:pt x="959942" y="498546"/>
                            </a:cubicBezTo>
                            <a:cubicBezTo>
                              <a:pt x="959991" y="596831"/>
                              <a:pt x="958326" y="587877"/>
                              <a:pt x="976400" y="587016"/>
                            </a:cubicBezTo>
                            <a:cubicBezTo>
                              <a:pt x="992148" y="586269"/>
                              <a:pt x="991729" y="587292"/>
                              <a:pt x="991729" y="549570"/>
                            </a:cubicBezTo>
                            <a:cubicBezTo>
                              <a:pt x="991729" y="510875"/>
                              <a:pt x="990733" y="512845"/>
                              <a:pt x="1010852" y="511822"/>
                            </a:cubicBezTo>
                            <a:lnTo>
                              <a:pt x="1025703" y="511067"/>
                            </a:lnTo>
                            <a:lnTo>
                              <a:pt x="1026133" y="495590"/>
                            </a:lnTo>
                            <a:lnTo>
                              <a:pt x="1026563" y="480114"/>
                            </a:lnTo>
                            <a:lnTo>
                              <a:pt x="1012332" y="480114"/>
                            </a:lnTo>
                            <a:cubicBezTo>
                              <a:pt x="992046" y="480114"/>
                              <a:pt x="991473" y="479517"/>
                              <a:pt x="992043" y="458990"/>
                            </a:cubicBezTo>
                            <a:lnTo>
                              <a:pt x="992484" y="443154"/>
                            </a:lnTo>
                            <a:lnTo>
                              <a:pt x="997014" y="440920"/>
                            </a:lnTo>
                            <a:cubicBezTo>
                              <a:pt x="999505" y="439693"/>
                              <a:pt x="1006813" y="438425"/>
                              <a:pt x="1013257" y="438100"/>
                            </a:cubicBezTo>
                            <a:cubicBezTo>
                              <a:pt x="1027465" y="437390"/>
                              <a:pt x="1026269" y="440656"/>
                              <a:pt x="1026805" y="401084"/>
                            </a:cubicBezTo>
                            <a:cubicBezTo>
                              <a:pt x="1027303" y="364359"/>
                              <a:pt x="1026718" y="365359"/>
                              <a:pt x="1047710" y="365359"/>
                            </a:cubicBezTo>
                            <a:cubicBezTo>
                              <a:pt x="1059381" y="365359"/>
                              <a:pt x="1061276" y="364989"/>
                              <a:pt x="1062643" y="362438"/>
                            </a:cubicBezTo>
                            <a:cubicBezTo>
                              <a:pt x="1064949" y="358131"/>
                              <a:pt x="1064727" y="301557"/>
                              <a:pt x="1062394" y="299225"/>
                            </a:cubicBezTo>
                            <a:cubicBezTo>
                              <a:pt x="1059933" y="296763"/>
                              <a:pt x="1038356" y="296824"/>
                              <a:pt x="1035200" y="299300"/>
                            </a:cubicBezTo>
                            <a:moveTo>
                              <a:pt x="1107491" y="298421"/>
                            </a:moveTo>
                            <a:cubicBezTo>
                              <a:pt x="1105076" y="300836"/>
                              <a:pt x="1106385" y="363487"/>
                              <a:pt x="1108873" y="364442"/>
                            </a:cubicBezTo>
                            <a:cubicBezTo>
                              <a:pt x="1115139" y="366847"/>
                              <a:pt x="1135040" y="365412"/>
                              <a:pt x="1136629" y="362438"/>
                            </a:cubicBezTo>
                            <a:cubicBezTo>
                              <a:pt x="1138298" y="359320"/>
                              <a:pt x="1138868" y="303954"/>
                              <a:pt x="1137275" y="299802"/>
                            </a:cubicBezTo>
                            <a:cubicBezTo>
                              <a:pt x="1136327" y="297330"/>
                              <a:pt x="1109813" y="296099"/>
                              <a:pt x="1107491" y="298421"/>
                            </a:cubicBezTo>
                            <a:moveTo>
                              <a:pt x="1182282" y="299225"/>
                            </a:moveTo>
                            <a:cubicBezTo>
                              <a:pt x="1179945" y="301561"/>
                              <a:pt x="1179904" y="320186"/>
                              <a:pt x="1182221" y="325275"/>
                            </a:cubicBezTo>
                            <a:cubicBezTo>
                              <a:pt x="1184550" y="330390"/>
                              <a:pt x="1204123" y="331137"/>
                              <a:pt x="1208962" y="326298"/>
                            </a:cubicBezTo>
                            <a:cubicBezTo>
                              <a:pt x="1214243" y="321017"/>
                              <a:pt x="1214968" y="300844"/>
                              <a:pt x="1209944" y="298934"/>
                            </a:cubicBezTo>
                            <a:cubicBezTo>
                              <a:pt x="1204308" y="296790"/>
                              <a:pt x="1184505" y="297001"/>
                              <a:pt x="1182282" y="299225"/>
                            </a:cubicBezTo>
                            <a:moveTo>
                              <a:pt x="2272" y="334764"/>
                            </a:moveTo>
                            <a:cubicBezTo>
                              <a:pt x="554" y="337773"/>
                              <a:pt x="-352" y="348067"/>
                              <a:pt x="565" y="354182"/>
                            </a:cubicBezTo>
                            <a:cubicBezTo>
                              <a:pt x="2075" y="364250"/>
                              <a:pt x="3880" y="365359"/>
                              <a:pt x="18760" y="365359"/>
                            </a:cubicBezTo>
                            <a:cubicBezTo>
                              <a:pt x="30330" y="365359"/>
                              <a:pt x="31908" y="365714"/>
                              <a:pt x="35260" y="369066"/>
                            </a:cubicBezTo>
                            <a:lnTo>
                              <a:pt x="38966" y="372773"/>
                            </a:lnTo>
                            <a:lnTo>
                              <a:pt x="38966" y="439376"/>
                            </a:lnTo>
                            <a:cubicBezTo>
                              <a:pt x="38966" y="517707"/>
                              <a:pt x="37668" y="511822"/>
                              <a:pt x="54941" y="511822"/>
                            </a:cubicBezTo>
                            <a:cubicBezTo>
                              <a:pt x="72906" y="511822"/>
                              <a:pt x="75205" y="514106"/>
                              <a:pt x="75205" y="531953"/>
                            </a:cubicBezTo>
                            <a:cubicBezTo>
                              <a:pt x="75205" y="547494"/>
                              <a:pt x="75318" y="547604"/>
                              <a:pt x="92139" y="548283"/>
                            </a:cubicBezTo>
                            <a:cubicBezTo>
                              <a:pt x="109756" y="548996"/>
                              <a:pt x="110526" y="549816"/>
                              <a:pt x="111213" y="568512"/>
                            </a:cubicBezTo>
                            <a:cubicBezTo>
                              <a:pt x="111858" y="586182"/>
                              <a:pt x="112938" y="587318"/>
                              <a:pt x="129090" y="587318"/>
                            </a:cubicBezTo>
                            <a:cubicBezTo>
                              <a:pt x="142544" y="587318"/>
                              <a:pt x="143151" y="586511"/>
                              <a:pt x="143151" y="568622"/>
                            </a:cubicBezTo>
                            <a:cubicBezTo>
                              <a:pt x="143151" y="551484"/>
                              <a:pt x="146752" y="548060"/>
                              <a:pt x="164777" y="548060"/>
                            </a:cubicBezTo>
                            <a:cubicBezTo>
                              <a:pt x="181013" y="548060"/>
                              <a:pt x="180786" y="548574"/>
                              <a:pt x="180428" y="512577"/>
                            </a:cubicBezTo>
                            <a:cubicBezTo>
                              <a:pt x="180088" y="478170"/>
                              <a:pt x="181009" y="480114"/>
                              <a:pt x="165045" y="480114"/>
                            </a:cubicBezTo>
                            <a:cubicBezTo>
                              <a:pt x="149904" y="480114"/>
                              <a:pt x="150218" y="479774"/>
                              <a:pt x="149116" y="497300"/>
                            </a:cubicBezTo>
                            <a:cubicBezTo>
                              <a:pt x="147960" y="515616"/>
                              <a:pt x="146518" y="516805"/>
                              <a:pt x="126285" y="516106"/>
                            </a:cubicBezTo>
                            <a:cubicBezTo>
                              <a:pt x="108117" y="515476"/>
                              <a:pt x="108268" y="515631"/>
                              <a:pt x="107106" y="496462"/>
                            </a:cubicBezTo>
                            <a:lnTo>
                              <a:pt x="106158" y="480869"/>
                            </a:lnTo>
                            <a:lnTo>
                              <a:pt x="90749" y="480114"/>
                            </a:lnTo>
                            <a:cubicBezTo>
                              <a:pt x="69610" y="479079"/>
                              <a:pt x="71430" y="484500"/>
                              <a:pt x="71430" y="422536"/>
                            </a:cubicBezTo>
                            <a:cubicBezTo>
                              <a:pt x="71430" y="360384"/>
                              <a:pt x="69792" y="365374"/>
                              <a:pt x="90213" y="365337"/>
                            </a:cubicBezTo>
                            <a:cubicBezTo>
                              <a:pt x="107460" y="365306"/>
                              <a:pt x="107121" y="365654"/>
                              <a:pt x="106596" y="348626"/>
                            </a:cubicBezTo>
                            <a:lnTo>
                              <a:pt x="106158" y="334406"/>
                            </a:lnTo>
                            <a:lnTo>
                              <a:pt x="54545" y="334010"/>
                            </a:lnTo>
                            <a:cubicBezTo>
                              <a:pt x="26159" y="333791"/>
                              <a:pt x="2634" y="334130"/>
                              <a:pt x="2272" y="334764"/>
                            </a:cubicBezTo>
                            <a:moveTo>
                              <a:pt x="409276" y="334651"/>
                            </a:moveTo>
                            <a:cubicBezTo>
                              <a:pt x="406724" y="335682"/>
                              <a:pt x="406660" y="361007"/>
                              <a:pt x="409200" y="363547"/>
                            </a:cubicBezTo>
                            <a:cubicBezTo>
                              <a:pt x="411408" y="365756"/>
                              <a:pt x="470333" y="366092"/>
                              <a:pt x="473772" y="363914"/>
                            </a:cubicBezTo>
                            <a:cubicBezTo>
                              <a:pt x="476158" y="362404"/>
                              <a:pt x="477098" y="341393"/>
                              <a:pt x="475006" y="336293"/>
                            </a:cubicBezTo>
                            <a:cubicBezTo>
                              <a:pt x="473946" y="333715"/>
                              <a:pt x="415236" y="332247"/>
                              <a:pt x="409276" y="334651"/>
                            </a:cubicBezTo>
                            <a:moveTo>
                              <a:pt x="776172" y="336237"/>
                            </a:moveTo>
                            <a:cubicBezTo>
                              <a:pt x="775568" y="337720"/>
                              <a:pt x="775070" y="343756"/>
                              <a:pt x="775066" y="349652"/>
                            </a:cubicBezTo>
                            <a:cubicBezTo>
                              <a:pt x="775051" y="364265"/>
                              <a:pt x="776165" y="365359"/>
                              <a:pt x="791041" y="365359"/>
                            </a:cubicBezTo>
                            <a:cubicBezTo>
                              <a:pt x="805604" y="365359"/>
                              <a:pt x="806314" y="364465"/>
                              <a:pt x="805691" y="346848"/>
                            </a:cubicBezTo>
                            <a:lnTo>
                              <a:pt x="805253" y="334406"/>
                            </a:lnTo>
                            <a:lnTo>
                              <a:pt x="791260" y="333972"/>
                            </a:lnTo>
                            <a:cubicBezTo>
                              <a:pt x="778996" y="333591"/>
                              <a:pt x="777135" y="333870"/>
                              <a:pt x="776172" y="336237"/>
                            </a:cubicBezTo>
                            <a:moveTo>
                              <a:pt x="848951" y="335603"/>
                            </a:moveTo>
                            <a:cubicBezTo>
                              <a:pt x="848517" y="336739"/>
                              <a:pt x="848358" y="343726"/>
                              <a:pt x="848600" y="351136"/>
                            </a:cubicBezTo>
                            <a:lnTo>
                              <a:pt x="849041" y="364604"/>
                            </a:lnTo>
                            <a:lnTo>
                              <a:pt x="864141" y="364604"/>
                            </a:lnTo>
                            <a:lnTo>
                              <a:pt x="879240" y="364604"/>
                            </a:lnTo>
                            <a:lnTo>
                              <a:pt x="879240" y="349505"/>
                            </a:lnTo>
                            <a:lnTo>
                              <a:pt x="879240" y="334406"/>
                            </a:lnTo>
                            <a:lnTo>
                              <a:pt x="864492" y="333972"/>
                            </a:lnTo>
                            <a:cubicBezTo>
                              <a:pt x="853114" y="333640"/>
                              <a:pt x="849562" y="334013"/>
                              <a:pt x="848951" y="335603"/>
                            </a:cubicBezTo>
                            <a:moveTo>
                              <a:pt x="558758" y="369866"/>
                            </a:moveTo>
                            <a:cubicBezTo>
                              <a:pt x="555701" y="371157"/>
                              <a:pt x="555361" y="372347"/>
                              <a:pt x="555361" y="381731"/>
                            </a:cubicBezTo>
                            <a:cubicBezTo>
                              <a:pt x="555361" y="403202"/>
                              <a:pt x="549944" y="408936"/>
                              <a:pt x="531270" y="407241"/>
                            </a:cubicBezTo>
                            <a:cubicBezTo>
                              <a:pt x="518360" y="406071"/>
                              <a:pt x="516560" y="408181"/>
                              <a:pt x="515884" y="425262"/>
                            </a:cubicBezTo>
                            <a:cubicBezTo>
                              <a:pt x="515178" y="443185"/>
                              <a:pt x="514555" y="443872"/>
                              <a:pt x="498931" y="443894"/>
                            </a:cubicBezTo>
                            <a:cubicBezTo>
                              <a:pt x="492182" y="443906"/>
                              <a:pt x="485119" y="444328"/>
                              <a:pt x="483232" y="444834"/>
                            </a:cubicBezTo>
                            <a:lnTo>
                              <a:pt x="479808" y="445752"/>
                            </a:lnTo>
                            <a:lnTo>
                              <a:pt x="480212" y="478411"/>
                            </a:lnTo>
                            <a:lnTo>
                              <a:pt x="480620" y="511067"/>
                            </a:lnTo>
                            <a:lnTo>
                              <a:pt x="493454" y="511445"/>
                            </a:lnTo>
                            <a:cubicBezTo>
                              <a:pt x="514997" y="512083"/>
                              <a:pt x="516103" y="513124"/>
                              <a:pt x="516103" y="532791"/>
                            </a:cubicBezTo>
                            <a:cubicBezTo>
                              <a:pt x="516103" y="546864"/>
                              <a:pt x="517503" y="548060"/>
                              <a:pt x="533992" y="548060"/>
                            </a:cubicBezTo>
                            <a:cubicBezTo>
                              <a:pt x="548691" y="548060"/>
                              <a:pt x="547811" y="551341"/>
                              <a:pt x="547811" y="496545"/>
                            </a:cubicBezTo>
                            <a:cubicBezTo>
                              <a:pt x="547811" y="470205"/>
                              <a:pt x="548234" y="447552"/>
                              <a:pt x="548747" y="446208"/>
                            </a:cubicBezTo>
                            <a:cubicBezTo>
                              <a:pt x="551405" y="439285"/>
                              <a:pt x="574375" y="435544"/>
                              <a:pt x="584049" y="440459"/>
                            </a:cubicBezTo>
                            <a:lnTo>
                              <a:pt x="589334" y="443143"/>
                            </a:lnTo>
                            <a:lnTo>
                              <a:pt x="590161" y="477105"/>
                            </a:lnTo>
                            <a:cubicBezTo>
                              <a:pt x="590618" y="495783"/>
                              <a:pt x="591127" y="511252"/>
                              <a:pt x="591293" y="511475"/>
                            </a:cubicBezTo>
                            <a:cubicBezTo>
                              <a:pt x="591463" y="511698"/>
                              <a:pt x="606377" y="511698"/>
                              <a:pt x="624440" y="511475"/>
                            </a:cubicBezTo>
                            <a:lnTo>
                              <a:pt x="657281" y="511067"/>
                            </a:lnTo>
                            <a:lnTo>
                              <a:pt x="657281" y="495968"/>
                            </a:lnTo>
                            <a:lnTo>
                              <a:pt x="657281" y="480869"/>
                            </a:lnTo>
                            <a:lnTo>
                              <a:pt x="642789" y="480114"/>
                            </a:lnTo>
                            <a:cubicBezTo>
                              <a:pt x="623096" y="479087"/>
                              <a:pt x="623104" y="479094"/>
                              <a:pt x="623636" y="459145"/>
                            </a:cubicBezTo>
                            <a:lnTo>
                              <a:pt x="624062" y="443154"/>
                            </a:lnTo>
                            <a:lnTo>
                              <a:pt x="628592" y="440878"/>
                            </a:lnTo>
                            <a:cubicBezTo>
                              <a:pt x="631084" y="439625"/>
                              <a:pt x="638558" y="438259"/>
                              <a:pt x="645201" y="437840"/>
                            </a:cubicBezTo>
                            <a:lnTo>
                              <a:pt x="657281" y="437081"/>
                            </a:lnTo>
                            <a:lnTo>
                              <a:pt x="657666" y="424246"/>
                            </a:lnTo>
                            <a:cubicBezTo>
                              <a:pt x="658172" y="407452"/>
                              <a:pt x="657738" y="406894"/>
                              <a:pt x="644560" y="407294"/>
                            </a:cubicBezTo>
                            <a:cubicBezTo>
                              <a:pt x="636644" y="407532"/>
                              <a:pt x="632684" y="406912"/>
                              <a:pt x="629004" y="404859"/>
                            </a:cubicBezTo>
                            <a:lnTo>
                              <a:pt x="624062" y="402107"/>
                            </a:lnTo>
                            <a:lnTo>
                              <a:pt x="623217" y="386789"/>
                            </a:lnTo>
                            <a:cubicBezTo>
                              <a:pt x="622753" y="378364"/>
                              <a:pt x="621847" y="370946"/>
                              <a:pt x="621205" y="370304"/>
                            </a:cubicBezTo>
                            <a:cubicBezTo>
                              <a:pt x="619487" y="368579"/>
                              <a:pt x="562737" y="368183"/>
                              <a:pt x="558758" y="369866"/>
                            </a:cubicBezTo>
                            <a:moveTo>
                              <a:pt x="742886" y="369598"/>
                            </a:moveTo>
                            <a:cubicBezTo>
                              <a:pt x="737575" y="370395"/>
                              <a:pt x="736963" y="374347"/>
                              <a:pt x="737269" y="405882"/>
                            </a:cubicBezTo>
                            <a:cubicBezTo>
                              <a:pt x="737597" y="439587"/>
                              <a:pt x="736299" y="437111"/>
                              <a:pt x="754241" y="438232"/>
                            </a:cubicBezTo>
                            <a:cubicBezTo>
                              <a:pt x="770476" y="439244"/>
                              <a:pt x="773696" y="441799"/>
                              <a:pt x="775221" y="454898"/>
                            </a:cubicBezTo>
                            <a:cubicBezTo>
                              <a:pt x="777512" y="474534"/>
                              <a:pt x="772798" y="480114"/>
                              <a:pt x="753916" y="480114"/>
                            </a:cubicBezTo>
                            <a:cubicBezTo>
                              <a:pt x="734910" y="480114"/>
                              <a:pt x="734427" y="479661"/>
                              <a:pt x="733762" y="461270"/>
                            </a:cubicBezTo>
                            <a:cubicBezTo>
                              <a:pt x="733102" y="443079"/>
                              <a:pt x="734736" y="443875"/>
                              <a:pt x="698075" y="443875"/>
                            </a:cubicBezTo>
                            <a:cubicBezTo>
                              <a:pt x="662905" y="443875"/>
                              <a:pt x="665585" y="442562"/>
                              <a:pt x="665585" y="459801"/>
                            </a:cubicBezTo>
                            <a:cubicBezTo>
                              <a:pt x="665585" y="476656"/>
                              <a:pt x="665234" y="476312"/>
                              <a:pt x="682508" y="476426"/>
                            </a:cubicBezTo>
                            <a:cubicBezTo>
                              <a:pt x="702499" y="476558"/>
                              <a:pt x="701676" y="474961"/>
                              <a:pt x="702171" y="514672"/>
                            </a:cubicBezTo>
                            <a:lnTo>
                              <a:pt x="702579" y="547305"/>
                            </a:lnTo>
                            <a:lnTo>
                              <a:pt x="734094" y="547713"/>
                            </a:lnTo>
                            <a:cubicBezTo>
                              <a:pt x="771752" y="548204"/>
                              <a:pt x="769763" y="549098"/>
                              <a:pt x="769793" y="531644"/>
                            </a:cubicBezTo>
                            <a:cubicBezTo>
                              <a:pt x="769827" y="513566"/>
                              <a:pt x="771597" y="511822"/>
                              <a:pt x="789931" y="511822"/>
                            </a:cubicBezTo>
                            <a:cubicBezTo>
                              <a:pt x="807677" y="511822"/>
                              <a:pt x="806008" y="517137"/>
                              <a:pt x="806008" y="460624"/>
                            </a:cubicBezTo>
                            <a:cubicBezTo>
                              <a:pt x="806008" y="404176"/>
                              <a:pt x="806914" y="407637"/>
                              <a:pt x="792170" y="407637"/>
                            </a:cubicBezTo>
                            <a:cubicBezTo>
                              <a:pt x="772900" y="407637"/>
                              <a:pt x="770329" y="404961"/>
                              <a:pt x="769344" y="383852"/>
                            </a:cubicBezTo>
                            <a:cubicBezTo>
                              <a:pt x="769023" y="377001"/>
                              <a:pt x="768377" y="371014"/>
                              <a:pt x="767913" y="370550"/>
                            </a:cubicBezTo>
                            <a:cubicBezTo>
                              <a:pt x="766924" y="369557"/>
                              <a:pt x="747967" y="368840"/>
                              <a:pt x="742886" y="369598"/>
                            </a:cubicBezTo>
                            <a:moveTo>
                              <a:pt x="817129" y="369334"/>
                            </a:moveTo>
                            <a:cubicBezTo>
                              <a:pt x="812173" y="370440"/>
                              <a:pt x="809493" y="395418"/>
                              <a:pt x="813860" y="399786"/>
                            </a:cubicBezTo>
                            <a:cubicBezTo>
                              <a:pt x="815774" y="401699"/>
                              <a:pt x="831077" y="402247"/>
                              <a:pt x="838917" y="400677"/>
                            </a:cubicBezTo>
                            <a:cubicBezTo>
                              <a:pt x="845236" y="399416"/>
                              <a:pt x="847403" y="376053"/>
                              <a:pt x="841726" y="370376"/>
                            </a:cubicBezTo>
                            <a:cubicBezTo>
                              <a:pt x="840574" y="369221"/>
                              <a:pt x="821289" y="368406"/>
                              <a:pt x="817129" y="369334"/>
                            </a:cubicBezTo>
                            <a:moveTo>
                              <a:pt x="1075911" y="369383"/>
                            </a:moveTo>
                            <a:cubicBezTo>
                              <a:pt x="1070117" y="370369"/>
                              <a:pt x="1070102" y="370497"/>
                              <a:pt x="1070578" y="425756"/>
                            </a:cubicBezTo>
                            <a:lnTo>
                              <a:pt x="1071000" y="474829"/>
                            </a:lnTo>
                            <a:lnTo>
                              <a:pt x="1082993" y="475584"/>
                            </a:lnTo>
                            <a:cubicBezTo>
                              <a:pt x="1100523" y="476686"/>
                              <a:pt x="1101040" y="476233"/>
                              <a:pt x="1101954" y="458937"/>
                            </a:cubicBezTo>
                            <a:cubicBezTo>
                              <a:pt x="1102965" y="439787"/>
                              <a:pt x="1103879" y="438946"/>
                              <a:pt x="1123991" y="438704"/>
                            </a:cubicBezTo>
                            <a:cubicBezTo>
                              <a:pt x="1136878" y="438545"/>
                              <a:pt x="1138192" y="437081"/>
                              <a:pt x="1138192" y="422854"/>
                            </a:cubicBezTo>
                            <a:cubicBezTo>
                              <a:pt x="1138192" y="408562"/>
                              <a:pt x="1137361" y="407637"/>
                              <a:pt x="1124527" y="407637"/>
                            </a:cubicBezTo>
                            <a:cubicBezTo>
                              <a:pt x="1104902" y="407637"/>
                              <a:pt x="1101954" y="404693"/>
                              <a:pt x="1101954" y="385075"/>
                            </a:cubicBezTo>
                            <a:cubicBezTo>
                              <a:pt x="1101954" y="369682"/>
                              <a:pt x="1095839" y="365997"/>
                              <a:pt x="1075911" y="369383"/>
                            </a:cubicBezTo>
                            <a:moveTo>
                              <a:pt x="1145436" y="371705"/>
                            </a:moveTo>
                            <a:cubicBezTo>
                              <a:pt x="1142465" y="374676"/>
                              <a:pt x="1142533" y="374325"/>
                              <a:pt x="1142393" y="387144"/>
                            </a:cubicBezTo>
                            <a:cubicBezTo>
                              <a:pt x="1142265" y="399151"/>
                              <a:pt x="1145111" y="401598"/>
                              <a:pt x="1159210" y="401598"/>
                            </a:cubicBezTo>
                            <a:cubicBezTo>
                              <a:pt x="1173958" y="401598"/>
                              <a:pt x="1174883" y="400541"/>
                              <a:pt x="1174219" y="384456"/>
                            </a:cubicBezTo>
                            <a:cubicBezTo>
                              <a:pt x="1173838" y="375242"/>
                              <a:pt x="1173037" y="370893"/>
                              <a:pt x="1171554" y="369976"/>
                            </a:cubicBezTo>
                            <a:cubicBezTo>
                              <a:pt x="1167496" y="367470"/>
                              <a:pt x="1148407" y="368734"/>
                              <a:pt x="1145436" y="371705"/>
                            </a:cubicBezTo>
                            <a:moveTo>
                              <a:pt x="409544" y="409264"/>
                            </a:moveTo>
                            <a:cubicBezTo>
                              <a:pt x="406811" y="412288"/>
                              <a:pt x="406539" y="433363"/>
                              <a:pt x="409200" y="436024"/>
                            </a:cubicBezTo>
                            <a:cubicBezTo>
                              <a:pt x="412295" y="439119"/>
                              <a:pt x="433597" y="438391"/>
                              <a:pt x="436583" y="435092"/>
                            </a:cubicBezTo>
                            <a:cubicBezTo>
                              <a:pt x="440271" y="431015"/>
                              <a:pt x="439814" y="413284"/>
                              <a:pt x="435930" y="409766"/>
                            </a:cubicBezTo>
                            <a:cubicBezTo>
                              <a:pt x="431981" y="406195"/>
                              <a:pt x="412654" y="405829"/>
                              <a:pt x="409544" y="409264"/>
                            </a:cubicBezTo>
                            <a:moveTo>
                              <a:pt x="888326" y="409049"/>
                            </a:moveTo>
                            <a:cubicBezTo>
                              <a:pt x="884774" y="411204"/>
                              <a:pt x="884525" y="412156"/>
                              <a:pt x="884502" y="423465"/>
                            </a:cubicBezTo>
                            <a:cubicBezTo>
                              <a:pt x="884468" y="442332"/>
                              <a:pt x="883853" y="442970"/>
                              <a:pt x="864858" y="443875"/>
                            </a:cubicBezTo>
                            <a:lnTo>
                              <a:pt x="849041" y="444630"/>
                            </a:lnTo>
                            <a:lnTo>
                              <a:pt x="849041" y="477849"/>
                            </a:lnTo>
                            <a:lnTo>
                              <a:pt x="849041" y="511067"/>
                            </a:lnTo>
                            <a:lnTo>
                              <a:pt x="882260" y="511067"/>
                            </a:lnTo>
                            <a:lnTo>
                              <a:pt x="915478" y="511067"/>
                            </a:lnTo>
                            <a:lnTo>
                              <a:pt x="915874" y="461062"/>
                            </a:lnTo>
                            <a:cubicBezTo>
                              <a:pt x="916184" y="422212"/>
                              <a:pt x="915848" y="410718"/>
                              <a:pt x="914364" y="409521"/>
                            </a:cubicBezTo>
                            <a:cubicBezTo>
                              <a:pt x="910990" y="406799"/>
                              <a:pt x="892587" y="406463"/>
                              <a:pt x="888326" y="409049"/>
                            </a:cubicBezTo>
                            <a:moveTo>
                              <a:pt x="1193304" y="407226"/>
                            </a:moveTo>
                            <a:cubicBezTo>
                              <a:pt x="1181693" y="407898"/>
                              <a:pt x="1180470" y="409525"/>
                              <a:pt x="1180470" y="424254"/>
                            </a:cubicBezTo>
                            <a:cubicBezTo>
                              <a:pt x="1180470" y="440271"/>
                              <a:pt x="1176937" y="443875"/>
                              <a:pt x="1161233" y="443875"/>
                            </a:cubicBezTo>
                            <a:cubicBezTo>
                              <a:pt x="1142850" y="443875"/>
                              <a:pt x="1138924" y="448979"/>
                              <a:pt x="1143228" y="467279"/>
                            </a:cubicBezTo>
                            <a:cubicBezTo>
                              <a:pt x="1145232" y="475799"/>
                              <a:pt x="1145508" y="475939"/>
                              <a:pt x="1160569" y="476150"/>
                            </a:cubicBezTo>
                            <a:cubicBezTo>
                              <a:pt x="1179368" y="476414"/>
                              <a:pt x="1180470" y="477513"/>
                              <a:pt x="1180470" y="496040"/>
                            </a:cubicBezTo>
                            <a:cubicBezTo>
                              <a:pt x="1180470" y="512347"/>
                              <a:pt x="1179934" y="511833"/>
                              <a:pt x="1196826" y="511799"/>
                            </a:cubicBezTo>
                            <a:cubicBezTo>
                              <a:pt x="1213114" y="511765"/>
                              <a:pt x="1211755" y="516171"/>
                              <a:pt x="1212518" y="460787"/>
                            </a:cubicBezTo>
                            <a:lnTo>
                              <a:pt x="1213190" y="412016"/>
                            </a:lnTo>
                            <a:lnTo>
                              <a:pt x="1209053" y="409072"/>
                            </a:lnTo>
                            <a:cubicBezTo>
                              <a:pt x="1206780" y="407452"/>
                              <a:pt x="1204342" y="406256"/>
                              <a:pt x="1203640" y="406414"/>
                            </a:cubicBezTo>
                            <a:cubicBezTo>
                              <a:pt x="1202938" y="406569"/>
                              <a:pt x="1198287" y="406935"/>
                              <a:pt x="1193304" y="407226"/>
                            </a:cubicBezTo>
                            <a:moveTo>
                              <a:pt x="114840" y="444940"/>
                            </a:moveTo>
                            <a:cubicBezTo>
                              <a:pt x="111164" y="445650"/>
                              <a:pt x="109605" y="468831"/>
                              <a:pt x="112889" y="474021"/>
                            </a:cubicBezTo>
                            <a:cubicBezTo>
                              <a:pt x="114685" y="476860"/>
                              <a:pt x="140101" y="476535"/>
                              <a:pt x="141936" y="473651"/>
                            </a:cubicBezTo>
                            <a:cubicBezTo>
                              <a:pt x="144333" y="469880"/>
                              <a:pt x="143351" y="445786"/>
                              <a:pt x="140762" y="444793"/>
                            </a:cubicBezTo>
                            <a:cubicBezTo>
                              <a:pt x="138153" y="443789"/>
                              <a:pt x="120280" y="443894"/>
                              <a:pt x="114840" y="444940"/>
                            </a:cubicBezTo>
                            <a:moveTo>
                              <a:pt x="373241" y="444914"/>
                            </a:moveTo>
                            <a:cubicBezTo>
                              <a:pt x="368334" y="445880"/>
                              <a:pt x="367149" y="470575"/>
                              <a:pt x="371784" y="475210"/>
                            </a:cubicBezTo>
                            <a:cubicBezTo>
                              <a:pt x="373139" y="476565"/>
                              <a:pt x="397947" y="476471"/>
                              <a:pt x="399314" y="475104"/>
                            </a:cubicBezTo>
                            <a:cubicBezTo>
                              <a:pt x="401390" y="473025"/>
                              <a:pt x="401839" y="448549"/>
                              <a:pt x="399842" y="446144"/>
                            </a:cubicBezTo>
                            <a:cubicBezTo>
                              <a:pt x="398023" y="443951"/>
                              <a:pt x="381935" y="443207"/>
                              <a:pt x="373241" y="444914"/>
                            </a:cubicBezTo>
                            <a:moveTo>
                              <a:pt x="334459" y="481069"/>
                            </a:moveTo>
                            <a:cubicBezTo>
                              <a:pt x="333877" y="481650"/>
                              <a:pt x="333402" y="504725"/>
                              <a:pt x="333402" y="532350"/>
                            </a:cubicBezTo>
                            <a:cubicBezTo>
                              <a:pt x="333402" y="591648"/>
                              <a:pt x="332300" y="587934"/>
                              <a:pt x="349664" y="587054"/>
                            </a:cubicBezTo>
                            <a:cubicBezTo>
                              <a:pt x="366167" y="586224"/>
                              <a:pt x="365224" y="589746"/>
                              <a:pt x="364752" y="530757"/>
                            </a:cubicBezTo>
                            <a:lnTo>
                              <a:pt x="364355" y="480869"/>
                            </a:lnTo>
                            <a:lnTo>
                              <a:pt x="349936" y="480438"/>
                            </a:lnTo>
                            <a:cubicBezTo>
                              <a:pt x="342005" y="480204"/>
                              <a:pt x="335040" y="480487"/>
                              <a:pt x="334459" y="481069"/>
                            </a:cubicBezTo>
                            <a:moveTo>
                              <a:pt x="1107129" y="482122"/>
                            </a:moveTo>
                            <a:cubicBezTo>
                              <a:pt x="1106706" y="483224"/>
                              <a:pt x="1106555" y="490189"/>
                              <a:pt x="1106797" y="497599"/>
                            </a:cubicBezTo>
                            <a:lnTo>
                              <a:pt x="1107239" y="511067"/>
                            </a:lnTo>
                            <a:lnTo>
                              <a:pt x="1122338" y="511067"/>
                            </a:lnTo>
                            <a:lnTo>
                              <a:pt x="1137437" y="511067"/>
                            </a:lnTo>
                            <a:lnTo>
                              <a:pt x="1137886" y="498992"/>
                            </a:lnTo>
                            <a:cubicBezTo>
                              <a:pt x="1138607" y="479491"/>
                              <a:pt x="1139121" y="480114"/>
                              <a:pt x="1122262" y="480114"/>
                            </a:cubicBezTo>
                            <a:cubicBezTo>
                              <a:pt x="1111708" y="480114"/>
                              <a:pt x="1107695" y="480646"/>
                              <a:pt x="1107129" y="482122"/>
                            </a:cubicBezTo>
                            <a:moveTo>
                              <a:pt x="224687" y="519372"/>
                            </a:moveTo>
                            <a:cubicBezTo>
                              <a:pt x="222215" y="521844"/>
                              <a:pt x="221667" y="524404"/>
                              <a:pt x="221667" y="533531"/>
                            </a:cubicBezTo>
                            <a:cubicBezTo>
                              <a:pt x="221667" y="547811"/>
                              <a:pt x="222271" y="548302"/>
                              <a:pt x="239258" y="547743"/>
                            </a:cubicBezTo>
                            <a:lnTo>
                              <a:pt x="252621" y="547305"/>
                            </a:lnTo>
                            <a:lnTo>
                              <a:pt x="253059" y="533943"/>
                            </a:lnTo>
                            <a:cubicBezTo>
                              <a:pt x="253617" y="516956"/>
                              <a:pt x="253127" y="516352"/>
                              <a:pt x="238847" y="516352"/>
                            </a:cubicBezTo>
                            <a:cubicBezTo>
                              <a:pt x="229719" y="516352"/>
                              <a:pt x="227160" y="516899"/>
                              <a:pt x="224687" y="519372"/>
                            </a:cubicBezTo>
                            <a:moveTo>
                              <a:pt x="445378" y="520198"/>
                            </a:moveTo>
                            <a:cubicBezTo>
                              <a:pt x="443060" y="525287"/>
                              <a:pt x="443102" y="543912"/>
                              <a:pt x="445438" y="546248"/>
                            </a:cubicBezTo>
                            <a:cubicBezTo>
                              <a:pt x="447496" y="548306"/>
                              <a:pt x="470401" y="548747"/>
                              <a:pt x="473489" y="546792"/>
                            </a:cubicBezTo>
                            <a:cubicBezTo>
                              <a:pt x="479004" y="543289"/>
                              <a:pt x="477419" y="520806"/>
                              <a:pt x="471466" y="518092"/>
                            </a:cubicBezTo>
                            <a:cubicBezTo>
                              <a:pt x="463644" y="514529"/>
                              <a:pt x="447363" y="515842"/>
                              <a:pt x="445378" y="520198"/>
                            </a:cubicBezTo>
                            <a:moveTo>
                              <a:pt x="813800" y="520198"/>
                            </a:moveTo>
                            <a:cubicBezTo>
                              <a:pt x="811191" y="525925"/>
                              <a:pt x="811523" y="544236"/>
                              <a:pt x="814279" y="546520"/>
                            </a:cubicBezTo>
                            <a:cubicBezTo>
                              <a:pt x="816589" y="548438"/>
                              <a:pt x="841027" y="548275"/>
                              <a:pt x="842971" y="546331"/>
                            </a:cubicBezTo>
                            <a:cubicBezTo>
                              <a:pt x="846146" y="543149"/>
                              <a:pt x="844674" y="523207"/>
                              <a:pt x="841008" y="519813"/>
                            </a:cubicBezTo>
                            <a:cubicBezTo>
                              <a:pt x="835158" y="514389"/>
                              <a:pt x="816325" y="514657"/>
                              <a:pt x="813800" y="520198"/>
                            </a:cubicBezTo>
                            <a:moveTo>
                              <a:pt x="1146006" y="519847"/>
                            </a:moveTo>
                            <a:cubicBezTo>
                              <a:pt x="1141612" y="524524"/>
                              <a:pt x="1141163" y="542768"/>
                              <a:pt x="1145364" y="545958"/>
                            </a:cubicBezTo>
                            <a:cubicBezTo>
                              <a:pt x="1148780" y="548551"/>
                              <a:pt x="1170089" y="548778"/>
                              <a:pt x="1172618" y="546248"/>
                            </a:cubicBezTo>
                            <a:cubicBezTo>
                              <a:pt x="1175363" y="543504"/>
                              <a:pt x="1174962" y="523826"/>
                              <a:pt x="1172078" y="519708"/>
                            </a:cubicBezTo>
                            <a:cubicBezTo>
                              <a:pt x="1168541" y="514657"/>
                              <a:pt x="1150792" y="514751"/>
                              <a:pt x="1146006" y="519847"/>
                            </a:cubicBezTo>
                            <a:moveTo>
                              <a:pt x="4133" y="555938"/>
                            </a:moveTo>
                            <a:cubicBezTo>
                              <a:pt x="1962" y="556746"/>
                              <a:pt x="1215" y="558483"/>
                              <a:pt x="1203" y="562733"/>
                            </a:cubicBezTo>
                            <a:cubicBezTo>
                              <a:pt x="1192" y="565874"/>
                              <a:pt x="780" y="570898"/>
                              <a:pt x="282" y="573895"/>
                            </a:cubicBezTo>
                            <a:cubicBezTo>
                              <a:pt x="-1247" y="583143"/>
                              <a:pt x="4804" y="587318"/>
                              <a:pt x="19753" y="587318"/>
                            </a:cubicBezTo>
                            <a:cubicBezTo>
                              <a:pt x="28046" y="587318"/>
                              <a:pt x="32621" y="588039"/>
                              <a:pt x="35245" y="589757"/>
                            </a:cubicBezTo>
                            <a:lnTo>
                              <a:pt x="38966" y="592195"/>
                            </a:lnTo>
                            <a:lnTo>
                              <a:pt x="38966" y="624191"/>
                            </a:lnTo>
                            <a:lnTo>
                              <a:pt x="38966" y="656182"/>
                            </a:lnTo>
                            <a:lnTo>
                              <a:pt x="34059" y="660871"/>
                            </a:lnTo>
                            <a:cubicBezTo>
                              <a:pt x="29450" y="665276"/>
                              <a:pt x="28344" y="665593"/>
                              <a:pt x="15884" y="666076"/>
                            </a:cubicBezTo>
                            <a:cubicBezTo>
                              <a:pt x="-54" y="666691"/>
                              <a:pt x="-763" y="667371"/>
                              <a:pt x="343" y="680934"/>
                            </a:cubicBezTo>
                            <a:cubicBezTo>
                              <a:pt x="1637" y="696837"/>
                              <a:pt x="3132" y="697528"/>
                              <a:pt x="36388" y="697535"/>
                            </a:cubicBezTo>
                            <a:cubicBezTo>
                              <a:pt x="69961" y="697543"/>
                              <a:pt x="70165" y="697433"/>
                              <a:pt x="71151" y="678567"/>
                            </a:cubicBezTo>
                            <a:cubicBezTo>
                              <a:pt x="72143" y="659512"/>
                              <a:pt x="73121" y="658685"/>
                              <a:pt x="95589" y="657900"/>
                            </a:cubicBezTo>
                            <a:lnTo>
                              <a:pt x="106158" y="657530"/>
                            </a:lnTo>
                            <a:lnTo>
                              <a:pt x="106592" y="643548"/>
                            </a:lnTo>
                            <a:cubicBezTo>
                              <a:pt x="107109" y="626890"/>
                              <a:pt x="106755" y="626576"/>
                              <a:pt x="87371" y="626576"/>
                            </a:cubicBezTo>
                            <a:cubicBezTo>
                              <a:pt x="70939" y="626576"/>
                              <a:pt x="71577" y="627988"/>
                              <a:pt x="71117" y="590610"/>
                            </a:cubicBezTo>
                            <a:cubicBezTo>
                              <a:pt x="70837" y="567942"/>
                              <a:pt x="70214" y="559041"/>
                              <a:pt x="68818" y="557660"/>
                            </a:cubicBezTo>
                            <a:cubicBezTo>
                              <a:pt x="66666" y="555542"/>
                              <a:pt x="9308" y="554013"/>
                              <a:pt x="4133" y="555938"/>
                            </a:cubicBezTo>
                            <a:moveTo>
                              <a:pt x="187996" y="556565"/>
                            </a:moveTo>
                            <a:cubicBezTo>
                              <a:pt x="186701" y="557860"/>
                              <a:pt x="186584" y="581615"/>
                              <a:pt x="187856" y="584929"/>
                            </a:cubicBezTo>
                            <a:cubicBezTo>
                              <a:pt x="189366" y="588866"/>
                              <a:pt x="209471" y="588277"/>
                              <a:pt x="214729" y="584144"/>
                            </a:cubicBezTo>
                            <a:cubicBezTo>
                              <a:pt x="218591" y="581105"/>
                              <a:pt x="218746" y="580441"/>
                              <a:pt x="218330" y="568667"/>
                            </a:cubicBezTo>
                            <a:lnTo>
                              <a:pt x="217893" y="556365"/>
                            </a:lnTo>
                            <a:lnTo>
                              <a:pt x="203473" y="555935"/>
                            </a:lnTo>
                            <a:cubicBezTo>
                              <a:pt x="195542" y="555701"/>
                              <a:pt x="188577" y="555984"/>
                              <a:pt x="187996" y="556565"/>
                            </a:cubicBezTo>
                            <a:moveTo>
                              <a:pt x="260548" y="557241"/>
                            </a:moveTo>
                            <a:cubicBezTo>
                              <a:pt x="258351" y="558520"/>
                              <a:pt x="257906" y="561004"/>
                              <a:pt x="257906" y="572004"/>
                            </a:cubicBezTo>
                            <a:cubicBezTo>
                              <a:pt x="257906" y="589685"/>
                              <a:pt x="257672" y="589919"/>
                              <a:pt x="239307" y="590652"/>
                            </a:cubicBezTo>
                            <a:cubicBezTo>
                              <a:pt x="221467" y="591361"/>
                              <a:pt x="221403" y="591425"/>
                              <a:pt x="221988" y="607955"/>
                            </a:cubicBezTo>
                            <a:cubicBezTo>
                              <a:pt x="222528" y="623228"/>
                              <a:pt x="221766" y="622579"/>
                              <a:pt x="239904" y="623307"/>
                            </a:cubicBezTo>
                            <a:cubicBezTo>
                              <a:pt x="257770" y="624025"/>
                              <a:pt x="257271" y="623507"/>
                              <a:pt x="258215" y="642178"/>
                            </a:cubicBezTo>
                            <a:cubicBezTo>
                              <a:pt x="259027" y="658307"/>
                              <a:pt x="259159" y="658421"/>
                              <a:pt x="275919" y="657915"/>
                            </a:cubicBezTo>
                            <a:cubicBezTo>
                              <a:pt x="288248" y="657541"/>
                              <a:pt x="288682" y="657405"/>
                              <a:pt x="289705" y="653566"/>
                            </a:cubicBezTo>
                            <a:cubicBezTo>
                              <a:pt x="291113" y="648282"/>
                              <a:pt x="290528" y="559819"/>
                              <a:pt x="289067" y="557460"/>
                            </a:cubicBezTo>
                            <a:cubicBezTo>
                              <a:pt x="287651" y="555168"/>
                              <a:pt x="264410" y="554991"/>
                              <a:pt x="260548" y="557241"/>
                            </a:cubicBezTo>
                            <a:moveTo>
                              <a:pt x="409276" y="556580"/>
                            </a:moveTo>
                            <a:cubicBezTo>
                              <a:pt x="406822" y="557607"/>
                              <a:pt x="406720" y="578161"/>
                              <a:pt x="409140" y="583472"/>
                            </a:cubicBezTo>
                            <a:cubicBezTo>
                              <a:pt x="410786" y="587081"/>
                              <a:pt x="411571" y="587318"/>
                              <a:pt x="421872" y="587318"/>
                            </a:cubicBezTo>
                            <a:cubicBezTo>
                              <a:pt x="436900" y="587318"/>
                              <a:pt x="439587" y="584004"/>
                              <a:pt x="437942" y="567489"/>
                            </a:cubicBezTo>
                            <a:lnTo>
                              <a:pt x="436832" y="556365"/>
                            </a:lnTo>
                            <a:lnTo>
                              <a:pt x="423997" y="556078"/>
                            </a:lnTo>
                            <a:cubicBezTo>
                              <a:pt x="416938" y="555919"/>
                              <a:pt x="410314" y="556146"/>
                              <a:pt x="409276" y="556580"/>
                            </a:cubicBezTo>
                            <a:moveTo>
                              <a:pt x="886412" y="556584"/>
                            </a:moveTo>
                            <a:cubicBezTo>
                              <a:pt x="885132" y="557116"/>
                              <a:pt x="884525" y="561136"/>
                              <a:pt x="884525" y="569063"/>
                            </a:cubicBezTo>
                            <a:cubicBezTo>
                              <a:pt x="884525" y="584857"/>
                              <a:pt x="886921" y="587318"/>
                              <a:pt x="902311" y="587318"/>
                            </a:cubicBezTo>
                            <a:cubicBezTo>
                              <a:pt x="915689" y="587318"/>
                              <a:pt x="916527" y="586178"/>
                              <a:pt x="915916" y="568807"/>
                            </a:cubicBezTo>
                            <a:lnTo>
                              <a:pt x="915478" y="556365"/>
                            </a:lnTo>
                            <a:lnTo>
                              <a:pt x="901889" y="556078"/>
                            </a:lnTo>
                            <a:cubicBezTo>
                              <a:pt x="894415" y="555923"/>
                              <a:pt x="887450" y="556150"/>
                              <a:pt x="886412" y="556584"/>
                            </a:cubicBezTo>
                            <a:moveTo>
                              <a:pt x="1034309" y="557422"/>
                            </a:moveTo>
                            <a:cubicBezTo>
                              <a:pt x="1033229" y="558501"/>
                              <a:pt x="1032497" y="563714"/>
                              <a:pt x="1032497" y="570332"/>
                            </a:cubicBezTo>
                            <a:cubicBezTo>
                              <a:pt x="1032497" y="588462"/>
                              <a:pt x="1031176" y="589855"/>
                              <a:pt x="1013298" y="590584"/>
                            </a:cubicBezTo>
                            <a:cubicBezTo>
                              <a:pt x="994111" y="591365"/>
                              <a:pt x="994753" y="590780"/>
                              <a:pt x="994726" y="607415"/>
                            </a:cubicBezTo>
                            <a:cubicBezTo>
                              <a:pt x="994696" y="625980"/>
                              <a:pt x="994994" y="625670"/>
                              <a:pt x="976313" y="626576"/>
                            </a:cubicBezTo>
                            <a:lnTo>
                              <a:pt x="960776" y="627331"/>
                            </a:lnTo>
                            <a:lnTo>
                              <a:pt x="959892" y="640921"/>
                            </a:lnTo>
                            <a:cubicBezTo>
                              <a:pt x="958439" y="663215"/>
                              <a:pt x="956027" y="665834"/>
                              <a:pt x="936945" y="665834"/>
                            </a:cubicBezTo>
                            <a:cubicBezTo>
                              <a:pt x="923273" y="665834"/>
                              <a:pt x="922778" y="666355"/>
                              <a:pt x="923171" y="680367"/>
                            </a:cubicBezTo>
                            <a:cubicBezTo>
                              <a:pt x="923628" y="696531"/>
                              <a:pt x="924526" y="697539"/>
                              <a:pt x="938557" y="697562"/>
                            </a:cubicBezTo>
                            <a:cubicBezTo>
                              <a:pt x="958560" y="697600"/>
                              <a:pt x="958462" y="697498"/>
                              <a:pt x="959892" y="719437"/>
                            </a:cubicBezTo>
                            <a:lnTo>
                              <a:pt x="960776" y="733026"/>
                            </a:lnTo>
                            <a:lnTo>
                              <a:pt x="974758" y="733460"/>
                            </a:lnTo>
                            <a:cubicBezTo>
                              <a:pt x="991393" y="733977"/>
                              <a:pt x="991714" y="733615"/>
                              <a:pt x="991752" y="714431"/>
                            </a:cubicBezTo>
                            <a:cubicBezTo>
                              <a:pt x="991786" y="697305"/>
                              <a:pt x="989544" y="698373"/>
                              <a:pt x="1026703" y="697834"/>
                            </a:cubicBezTo>
                            <a:cubicBezTo>
                              <a:pt x="1071238" y="697188"/>
                              <a:pt x="1070245" y="696750"/>
                              <a:pt x="1070245" y="717112"/>
                            </a:cubicBezTo>
                            <a:cubicBezTo>
                              <a:pt x="1070245" y="737779"/>
                              <a:pt x="1072035" y="736850"/>
                              <a:pt x="1031489" y="737235"/>
                            </a:cubicBezTo>
                            <a:cubicBezTo>
                              <a:pt x="992850" y="737605"/>
                              <a:pt x="995659" y="736401"/>
                              <a:pt x="994964" y="752923"/>
                            </a:cubicBezTo>
                            <a:cubicBezTo>
                              <a:pt x="994296" y="768928"/>
                              <a:pt x="994341" y="768974"/>
                              <a:pt x="1012204" y="769755"/>
                            </a:cubicBezTo>
                            <a:cubicBezTo>
                              <a:pt x="1029866" y="770529"/>
                              <a:pt x="1031282" y="771922"/>
                              <a:pt x="1032595" y="789848"/>
                            </a:cubicBezTo>
                            <a:cubicBezTo>
                              <a:pt x="1033724" y="805193"/>
                              <a:pt x="1034747" y="806269"/>
                              <a:pt x="1048159" y="806208"/>
                            </a:cubicBezTo>
                            <a:cubicBezTo>
                              <a:pt x="1062726" y="806144"/>
                              <a:pt x="1063730" y="805159"/>
                              <a:pt x="1064409" y="790298"/>
                            </a:cubicBezTo>
                            <a:cubicBezTo>
                              <a:pt x="1065236" y="772122"/>
                              <a:pt x="1067086" y="770019"/>
                              <a:pt x="1082261" y="770019"/>
                            </a:cubicBezTo>
                            <a:cubicBezTo>
                              <a:pt x="1101659" y="770019"/>
                              <a:pt x="1101954" y="769763"/>
                              <a:pt x="1101954" y="752927"/>
                            </a:cubicBezTo>
                            <a:cubicBezTo>
                              <a:pt x="1101954" y="734321"/>
                              <a:pt x="1102512" y="733781"/>
                              <a:pt x="1121790" y="733781"/>
                            </a:cubicBezTo>
                            <a:cubicBezTo>
                              <a:pt x="1143262" y="733781"/>
                              <a:pt x="1141967" y="731324"/>
                              <a:pt x="1141967" y="772001"/>
                            </a:cubicBezTo>
                            <a:cubicBezTo>
                              <a:pt x="1141967" y="816344"/>
                              <a:pt x="1145689" y="812297"/>
                              <a:pt x="1104925" y="812297"/>
                            </a:cubicBezTo>
                            <a:cubicBezTo>
                              <a:pt x="1066327" y="812297"/>
                              <a:pt x="1070079" y="808402"/>
                              <a:pt x="1070593" y="847973"/>
                            </a:cubicBezTo>
                            <a:lnTo>
                              <a:pt x="1071000" y="879489"/>
                            </a:lnTo>
                            <a:lnTo>
                              <a:pt x="1138192" y="879908"/>
                            </a:lnTo>
                            <a:cubicBezTo>
                              <a:pt x="1220524" y="880421"/>
                              <a:pt x="1212178" y="882154"/>
                              <a:pt x="1212178" y="864537"/>
                            </a:cubicBezTo>
                            <a:cubicBezTo>
                              <a:pt x="1212178" y="848026"/>
                              <a:pt x="1212824" y="848588"/>
                              <a:pt x="1193848" y="848554"/>
                            </a:cubicBezTo>
                            <a:cubicBezTo>
                              <a:pt x="1174996" y="848524"/>
                              <a:pt x="1175283" y="849060"/>
                              <a:pt x="1174717" y="812905"/>
                            </a:cubicBezTo>
                            <a:cubicBezTo>
                              <a:pt x="1174053" y="770714"/>
                              <a:pt x="1173845" y="771156"/>
                              <a:pt x="1194856" y="769966"/>
                            </a:cubicBezTo>
                            <a:cubicBezTo>
                              <a:pt x="1202696" y="769525"/>
                              <a:pt x="1209864" y="768407"/>
                              <a:pt x="1210785" y="767486"/>
                            </a:cubicBezTo>
                            <a:cubicBezTo>
                              <a:pt x="1212775" y="765497"/>
                              <a:pt x="1213620" y="594302"/>
                              <a:pt x="1211650" y="592324"/>
                            </a:cubicBezTo>
                            <a:cubicBezTo>
                              <a:pt x="1210166" y="590833"/>
                              <a:pt x="1156356" y="589712"/>
                              <a:pt x="1149362" y="591021"/>
                            </a:cubicBezTo>
                            <a:cubicBezTo>
                              <a:pt x="1142620" y="592286"/>
                              <a:pt x="1142333" y="593773"/>
                              <a:pt x="1142405" y="627063"/>
                            </a:cubicBezTo>
                            <a:cubicBezTo>
                              <a:pt x="1142476" y="660323"/>
                              <a:pt x="1141355" y="658228"/>
                              <a:pt x="1159070" y="658262"/>
                            </a:cubicBezTo>
                            <a:cubicBezTo>
                              <a:pt x="1177156" y="658296"/>
                              <a:pt x="1180470" y="661652"/>
                              <a:pt x="1180470" y="679948"/>
                            </a:cubicBezTo>
                            <a:cubicBezTo>
                              <a:pt x="1180470" y="699106"/>
                              <a:pt x="1177609" y="702073"/>
                              <a:pt x="1159127" y="702073"/>
                            </a:cubicBezTo>
                            <a:cubicBezTo>
                              <a:pt x="1140578" y="702073"/>
                              <a:pt x="1138192" y="699857"/>
                              <a:pt x="1138192" y="682636"/>
                            </a:cubicBezTo>
                            <a:cubicBezTo>
                              <a:pt x="1138192" y="664045"/>
                              <a:pt x="1143669" y="665834"/>
                              <a:pt x="1086802" y="665834"/>
                            </a:cubicBezTo>
                            <a:lnTo>
                              <a:pt x="1037242" y="665834"/>
                            </a:lnTo>
                            <a:lnTo>
                              <a:pt x="1031659" y="660569"/>
                            </a:lnTo>
                            <a:lnTo>
                              <a:pt x="1026076" y="655303"/>
                            </a:lnTo>
                            <a:lnTo>
                              <a:pt x="1026748" y="642495"/>
                            </a:lnTo>
                            <a:cubicBezTo>
                              <a:pt x="1027771" y="622998"/>
                              <a:pt x="1026729" y="623560"/>
                              <a:pt x="1061797" y="623541"/>
                            </a:cubicBezTo>
                            <a:cubicBezTo>
                              <a:pt x="1077655" y="623530"/>
                              <a:pt x="1093177" y="623104"/>
                              <a:pt x="1096292" y="622586"/>
                            </a:cubicBezTo>
                            <a:lnTo>
                              <a:pt x="1101954" y="621650"/>
                            </a:lnTo>
                            <a:lnTo>
                              <a:pt x="1101954" y="606940"/>
                            </a:lnTo>
                            <a:lnTo>
                              <a:pt x="1101954" y="592226"/>
                            </a:lnTo>
                            <a:lnTo>
                              <a:pt x="1097235" y="591282"/>
                            </a:lnTo>
                            <a:cubicBezTo>
                              <a:pt x="1094642" y="590765"/>
                              <a:pt x="1087677" y="590327"/>
                              <a:pt x="1081759" y="590316"/>
                            </a:cubicBezTo>
                            <a:cubicBezTo>
                              <a:pt x="1066595" y="590282"/>
                              <a:pt x="1064206" y="587194"/>
                              <a:pt x="1064206" y="567625"/>
                            </a:cubicBezTo>
                            <a:cubicBezTo>
                              <a:pt x="1064206" y="559732"/>
                              <a:pt x="1063670" y="557237"/>
                              <a:pt x="1061816" y="556527"/>
                            </a:cubicBezTo>
                            <a:cubicBezTo>
                              <a:pt x="1057426" y="554844"/>
                              <a:pt x="1036196" y="555534"/>
                              <a:pt x="1034309" y="557422"/>
                            </a:cubicBezTo>
                            <a:moveTo>
                              <a:pt x="1106185" y="557448"/>
                            </a:moveTo>
                            <a:cubicBezTo>
                              <a:pt x="1105823" y="558513"/>
                              <a:pt x="1105815" y="565036"/>
                              <a:pt x="1106170" y="571940"/>
                            </a:cubicBezTo>
                            <a:cubicBezTo>
                              <a:pt x="1106921" y="586616"/>
                              <a:pt x="1107733" y="587333"/>
                              <a:pt x="1123568" y="587296"/>
                            </a:cubicBezTo>
                            <a:cubicBezTo>
                              <a:pt x="1137120" y="587262"/>
                              <a:pt x="1137437" y="586877"/>
                              <a:pt x="1137437" y="570388"/>
                            </a:cubicBezTo>
                            <a:lnTo>
                              <a:pt x="1137437" y="556365"/>
                            </a:lnTo>
                            <a:lnTo>
                              <a:pt x="1122141" y="555938"/>
                            </a:lnTo>
                            <a:cubicBezTo>
                              <a:pt x="1110734" y="555617"/>
                              <a:pt x="1106676" y="556003"/>
                              <a:pt x="1106185" y="557448"/>
                            </a:cubicBezTo>
                            <a:moveTo>
                              <a:pt x="151565" y="592713"/>
                            </a:moveTo>
                            <a:cubicBezTo>
                              <a:pt x="149463" y="594811"/>
                              <a:pt x="149191" y="604905"/>
                              <a:pt x="149191" y="680987"/>
                            </a:cubicBezTo>
                            <a:cubicBezTo>
                              <a:pt x="149191" y="779792"/>
                              <a:pt x="147398" y="770019"/>
                              <a:pt x="165517" y="770019"/>
                            </a:cubicBezTo>
                            <a:cubicBezTo>
                              <a:pt x="178933" y="770019"/>
                              <a:pt x="179793" y="768989"/>
                              <a:pt x="180839" y="751617"/>
                            </a:cubicBezTo>
                            <a:cubicBezTo>
                              <a:pt x="181881" y="734344"/>
                              <a:pt x="182534" y="733781"/>
                              <a:pt x="201517" y="733781"/>
                            </a:cubicBezTo>
                            <a:cubicBezTo>
                              <a:pt x="218421" y="733781"/>
                              <a:pt x="218636" y="733551"/>
                              <a:pt x="218670" y="715383"/>
                            </a:cubicBezTo>
                            <a:cubicBezTo>
                              <a:pt x="218700" y="698498"/>
                              <a:pt x="218682" y="698517"/>
                              <a:pt x="236034" y="697396"/>
                            </a:cubicBezTo>
                            <a:cubicBezTo>
                              <a:pt x="253855" y="696244"/>
                              <a:pt x="253599" y="696505"/>
                              <a:pt x="253059" y="680043"/>
                            </a:cubicBezTo>
                            <a:lnTo>
                              <a:pt x="252621" y="666589"/>
                            </a:lnTo>
                            <a:lnTo>
                              <a:pt x="220644" y="666182"/>
                            </a:lnTo>
                            <a:lnTo>
                              <a:pt x="188668" y="665774"/>
                            </a:lnTo>
                            <a:lnTo>
                              <a:pt x="184784" y="661157"/>
                            </a:lnTo>
                            <a:cubicBezTo>
                              <a:pt x="181047" y="656718"/>
                              <a:pt x="180892" y="655759"/>
                              <a:pt x="180741" y="635896"/>
                            </a:cubicBezTo>
                            <a:cubicBezTo>
                              <a:pt x="180431" y="595193"/>
                              <a:pt x="180401" y="594815"/>
                              <a:pt x="177215" y="592482"/>
                            </a:cubicBezTo>
                            <a:cubicBezTo>
                              <a:pt x="173018" y="589413"/>
                              <a:pt x="154698" y="589576"/>
                              <a:pt x="151565" y="592713"/>
                            </a:cubicBezTo>
                            <a:moveTo>
                              <a:pt x="373037" y="591403"/>
                            </a:moveTo>
                            <a:cubicBezTo>
                              <a:pt x="370791" y="591837"/>
                              <a:pt x="369610" y="593173"/>
                              <a:pt x="369553" y="595351"/>
                            </a:cubicBezTo>
                            <a:cubicBezTo>
                              <a:pt x="368719" y="627101"/>
                              <a:pt x="369051" y="626576"/>
                              <a:pt x="349856" y="626576"/>
                            </a:cubicBezTo>
                            <a:cubicBezTo>
                              <a:pt x="332394" y="626576"/>
                              <a:pt x="332983" y="625886"/>
                              <a:pt x="333708" y="645454"/>
                            </a:cubicBezTo>
                            <a:lnTo>
                              <a:pt x="334157" y="657530"/>
                            </a:lnTo>
                            <a:lnTo>
                              <a:pt x="343216" y="657896"/>
                            </a:lnTo>
                            <a:cubicBezTo>
                              <a:pt x="367462" y="658870"/>
                              <a:pt x="368383" y="659621"/>
                              <a:pt x="368711" y="678759"/>
                            </a:cubicBezTo>
                            <a:cubicBezTo>
                              <a:pt x="368987" y="694700"/>
                              <a:pt x="371475" y="697415"/>
                              <a:pt x="385872" y="697494"/>
                            </a:cubicBezTo>
                            <a:cubicBezTo>
                              <a:pt x="399487" y="697566"/>
                              <a:pt x="401349" y="695320"/>
                              <a:pt x="401349" y="678805"/>
                            </a:cubicBezTo>
                            <a:cubicBezTo>
                              <a:pt x="401349" y="661048"/>
                              <a:pt x="404938" y="657745"/>
                              <a:pt x="423409" y="658519"/>
                            </a:cubicBezTo>
                            <a:cubicBezTo>
                              <a:pt x="441497" y="659278"/>
                              <a:pt x="443626" y="661569"/>
                              <a:pt x="443626" y="680273"/>
                            </a:cubicBezTo>
                            <a:cubicBezTo>
                              <a:pt x="443626" y="699313"/>
                              <a:pt x="442184" y="701072"/>
                              <a:pt x="426047" y="701718"/>
                            </a:cubicBezTo>
                            <a:cubicBezTo>
                              <a:pt x="405267" y="702552"/>
                              <a:pt x="407388" y="698736"/>
                              <a:pt x="407388" y="735268"/>
                            </a:cubicBezTo>
                            <a:cubicBezTo>
                              <a:pt x="407388" y="773749"/>
                              <a:pt x="403447" y="770019"/>
                              <a:pt x="444098" y="770019"/>
                            </a:cubicBezTo>
                            <a:cubicBezTo>
                              <a:pt x="480914" y="770019"/>
                              <a:pt x="478894" y="768951"/>
                              <a:pt x="479600" y="788746"/>
                            </a:cubicBezTo>
                            <a:cubicBezTo>
                              <a:pt x="480212" y="805755"/>
                              <a:pt x="480718" y="806257"/>
                              <a:pt x="497357" y="806257"/>
                            </a:cubicBezTo>
                            <a:cubicBezTo>
                              <a:pt x="511924" y="806257"/>
                              <a:pt x="511573" y="806673"/>
                              <a:pt x="511573" y="789456"/>
                            </a:cubicBezTo>
                            <a:cubicBezTo>
                              <a:pt x="511573" y="772424"/>
                              <a:pt x="514061" y="770019"/>
                              <a:pt x="531704" y="770019"/>
                            </a:cubicBezTo>
                            <a:cubicBezTo>
                              <a:pt x="548800" y="770019"/>
                              <a:pt x="547951" y="771941"/>
                              <a:pt x="547464" y="734344"/>
                            </a:cubicBezTo>
                            <a:lnTo>
                              <a:pt x="547056" y="702828"/>
                            </a:lnTo>
                            <a:lnTo>
                              <a:pt x="534011" y="702394"/>
                            </a:lnTo>
                            <a:cubicBezTo>
                              <a:pt x="516990" y="701827"/>
                              <a:pt x="516103" y="702643"/>
                              <a:pt x="516103" y="718889"/>
                            </a:cubicBezTo>
                            <a:cubicBezTo>
                              <a:pt x="516103" y="736850"/>
                              <a:pt x="516156" y="736801"/>
                              <a:pt x="496606" y="736801"/>
                            </a:cubicBezTo>
                            <a:cubicBezTo>
                              <a:pt x="475780" y="736801"/>
                              <a:pt x="475984" y="737005"/>
                              <a:pt x="476550" y="716594"/>
                            </a:cubicBezTo>
                            <a:cubicBezTo>
                              <a:pt x="477067" y="698068"/>
                              <a:pt x="476562" y="698611"/>
                              <a:pt x="494477" y="697301"/>
                            </a:cubicBezTo>
                            <a:cubicBezTo>
                              <a:pt x="511830" y="696033"/>
                              <a:pt x="511705" y="696165"/>
                              <a:pt x="511203" y="679424"/>
                            </a:cubicBezTo>
                            <a:lnTo>
                              <a:pt x="510818" y="666589"/>
                            </a:lnTo>
                            <a:lnTo>
                              <a:pt x="497882" y="665812"/>
                            </a:lnTo>
                            <a:cubicBezTo>
                              <a:pt x="479993" y="664736"/>
                              <a:pt x="477577" y="662954"/>
                              <a:pt x="476365" y="649973"/>
                            </a:cubicBezTo>
                            <a:cubicBezTo>
                              <a:pt x="474142" y="626180"/>
                              <a:pt x="475863" y="623817"/>
                              <a:pt x="495802" y="623236"/>
                            </a:cubicBezTo>
                            <a:lnTo>
                              <a:pt x="510818" y="622802"/>
                            </a:lnTo>
                            <a:lnTo>
                              <a:pt x="510818" y="606947"/>
                            </a:lnTo>
                            <a:lnTo>
                              <a:pt x="510818" y="591093"/>
                            </a:lnTo>
                            <a:lnTo>
                              <a:pt x="479302" y="590685"/>
                            </a:lnTo>
                            <a:cubicBezTo>
                              <a:pt x="441426" y="590195"/>
                              <a:pt x="443626" y="589138"/>
                              <a:pt x="443626" y="607800"/>
                            </a:cubicBezTo>
                            <a:cubicBezTo>
                              <a:pt x="443626" y="625905"/>
                              <a:pt x="442871" y="626576"/>
                              <a:pt x="422487" y="626576"/>
                            </a:cubicBezTo>
                            <a:cubicBezTo>
                              <a:pt x="402130" y="626576"/>
                              <a:pt x="401349" y="625889"/>
                              <a:pt x="401349" y="607918"/>
                            </a:cubicBezTo>
                            <a:cubicBezTo>
                              <a:pt x="401349" y="599077"/>
                              <a:pt x="400684" y="593298"/>
                              <a:pt x="399537" y="592150"/>
                            </a:cubicBezTo>
                            <a:cubicBezTo>
                              <a:pt x="397793" y="590406"/>
                              <a:pt x="380712" y="589927"/>
                              <a:pt x="373037" y="591403"/>
                            </a:cubicBezTo>
                            <a:moveTo>
                              <a:pt x="557248" y="591339"/>
                            </a:moveTo>
                            <a:cubicBezTo>
                              <a:pt x="553194" y="592973"/>
                              <a:pt x="554761" y="621839"/>
                              <a:pt x="558962" y="622892"/>
                            </a:cubicBezTo>
                            <a:cubicBezTo>
                              <a:pt x="564028" y="624164"/>
                              <a:pt x="619793" y="623051"/>
                              <a:pt x="621190" y="621650"/>
                            </a:cubicBezTo>
                            <a:cubicBezTo>
                              <a:pt x="623836" y="619000"/>
                              <a:pt x="623768" y="595544"/>
                              <a:pt x="621111" y="592886"/>
                            </a:cubicBezTo>
                            <a:cubicBezTo>
                              <a:pt x="618619" y="590395"/>
                              <a:pt x="562926" y="589047"/>
                              <a:pt x="557248" y="591339"/>
                            </a:cubicBezTo>
                            <a:moveTo>
                              <a:pt x="667458" y="592226"/>
                            </a:moveTo>
                            <a:cubicBezTo>
                              <a:pt x="666627" y="593264"/>
                              <a:pt x="665638" y="600160"/>
                              <a:pt x="665268" y="607555"/>
                            </a:cubicBezTo>
                            <a:cubicBezTo>
                              <a:pt x="664374" y="625319"/>
                              <a:pt x="662992" y="626576"/>
                              <a:pt x="644363" y="626576"/>
                            </a:cubicBezTo>
                            <a:cubicBezTo>
                              <a:pt x="627437" y="626576"/>
                              <a:pt x="626327" y="627750"/>
                              <a:pt x="626327" y="645620"/>
                            </a:cubicBezTo>
                            <a:cubicBezTo>
                              <a:pt x="626327" y="663113"/>
                              <a:pt x="624874" y="664634"/>
                              <a:pt x="607306" y="665517"/>
                            </a:cubicBezTo>
                            <a:cubicBezTo>
                              <a:pt x="590421" y="666367"/>
                              <a:pt x="590089" y="666646"/>
                              <a:pt x="590089" y="680077"/>
                            </a:cubicBezTo>
                            <a:cubicBezTo>
                              <a:pt x="590089" y="697377"/>
                              <a:pt x="588870" y="696788"/>
                              <a:pt x="624749" y="696788"/>
                            </a:cubicBezTo>
                            <a:cubicBezTo>
                              <a:pt x="660074" y="696788"/>
                              <a:pt x="657979" y="697822"/>
                              <a:pt x="658013" y="680405"/>
                            </a:cubicBezTo>
                            <a:cubicBezTo>
                              <a:pt x="658047" y="663120"/>
                              <a:pt x="662871" y="658296"/>
                              <a:pt x="680156" y="658262"/>
                            </a:cubicBezTo>
                            <a:cubicBezTo>
                              <a:pt x="696161" y="658232"/>
                              <a:pt x="696154" y="658240"/>
                              <a:pt x="697294" y="640921"/>
                            </a:cubicBezTo>
                            <a:cubicBezTo>
                              <a:pt x="698456" y="623262"/>
                              <a:pt x="698041" y="623609"/>
                              <a:pt x="717870" y="623579"/>
                            </a:cubicBezTo>
                            <a:cubicBezTo>
                              <a:pt x="737288" y="623549"/>
                              <a:pt x="737277" y="623541"/>
                              <a:pt x="737216" y="643416"/>
                            </a:cubicBezTo>
                            <a:cubicBezTo>
                              <a:pt x="737152" y="663230"/>
                              <a:pt x="736235" y="664223"/>
                              <a:pt x="716745" y="665593"/>
                            </a:cubicBezTo>
                            <a:lnTo>
                              <a:pt x="702579" y="666589"/>
                            </a:lnTo>
                            <a:lnTo>
                              <a:pt x="701824" y="680522"/>
                            </a:lnTo>
                            <a:cubicBezTo>
                              <a:pt x="700793" y="699528"/>
                              <a:pt x="699279" y="701042"/>
                              <a:pt x="680273" y="702073"/>
                            </a:cubicBezTo>
                            <a:lnTo>
                              <a:pt x="666340" y="702828"/>
                            </a:lnTo>
                            <a:lnTo>
                              <a:pt x="665940" y="752474"/>
                            </a:lnTo>
                            <a:cubicBezTo>
                              <a:pt x="665480" y="809968"/>
                              <a:pt x="664498" y="806257"/>
                              <a:pt x="680167" y="806257"/>
                            </a:cubicBezTo>
                            <a:cubicBezTo>
                              <a:pt x="690963" y="806257"/>
                              <a:pt x="697320" y="808352"/>
                              <a:pt x="700668" y="813018"/>
                            </a:cubicBezTo>
                            <a:cubicBezTo>
                              <a:pt x="701280" y="813867"/>
                              <a:pt x="701797" y="820338"/>
                              <a:pt x="701824" y="827396"/>
                            </a:cubicBezTo>
                            <a:cubicBezTo>
                              <a:pt x="701892" y="845987"/>
                              <a:pt x="699525" y="844791"/>
                              <a:pt x="735797" y="844579"/>
                            </a:cubicBezTo>
                            <a:cubicBezTo>
                              <a:pt x="752878" y="844481"/>
                              <a:pt x="767343" y="843915"/>
                              <a:pt x="767936" y="843322"/>
                            </a:cubicBezTo>
                            <a:cubicBezTo>
                              <a:pt x="769672" y="841590"/>
                              <a:pt x="769230" y="777939"/>
                              <a:pt x="767471" y="776180"/>
                            </a:cubicBezTo>
                            <a:cubicBezTo>
                              <a:pt x="766626" y="775330"/>
                              <a:pt x="760511" y="774628"/>
                              <a:pt x="753882" y="774621"/>
                            </a:cubicBezTo>
                            <a:cubicBezTo>
                              <a:pt x="747257" y="774609"/>
                              <a:pt x="734363" y="774598"/>
                              <a:pt x="725227" y="774587"/>
                            </a:cubicBezTo>
                            <a:cubicBezTo>
                              <a:pt x="697422" y="774560"/>
                              <a:pt x="697294" y="774462"/>
                              <a:pt x="697294" y="752938"/>
                            </a:cubicBezTo>
                            <a:cubicBezTo>
                              <a:pt x="697294" y="734910"/>
                              <a:pt x="697433" y="734774"/>
                              <a:pt x="717523" y="733781"/>
                            </a:cubicBezTo>
                            <a:lnTo>
                              <a:pt x="732777" y="733026"/>
                            </a:lnTo>
                            <a:lnTo>
                              <a:pt x="733532" y="717617"/>
                            </a:lnTo>
                            <a:cubicBezTo>
                              <a:pt x="734461" y="698672"/>
                              <a:pt x="734529" y="698600"/>
                              <a:pt x="751972" y="697365"/>
                            </a:cubicBezTo>
                            <a:cubicBezTo>
                              <a:pt x="769076" y="696158"/>
                              <a:pt x="769763" y="695440"/>
                              <a:pt x="769793" y="678759"/>
                            </a:cubicBezTo>
                            <a:cubicBezTo>
                              <a:pt x="769804" y="672067"/>
                              <a:pt x="770314" y="665872"/>
                              <a:pt x="770925" y="664993"/>
                            </a:cubicBezTo>
                            <a:cubicBezTo>
                              <a:pt x="774236" y="660229"/>
                              <a:pt x="779868" y="658285"/>
                              <a:pt x="790366" y="658285"/>
                            </a:cubicBezTo>
                            <a:cubicBezTo>
                              <a:pt x="806103" y="658285"/>
                              <a:pt x="806008" y="658364"/>
                              <a:pt x="806008" y="645386"/>
                            </a:cubicBezTo>
                            <a:cubicBezTo>
                              <a:pt x="806008" y="627124"/>
                              <a:pt x="805537" y="626576"/>
                              <a:pt x="789773" y="626576"/>
                            </a:cubicBezTo>
                            <a:cubicBezTo>
                              <a:pt x="770695" y="626576"/>
                              <a:pt x="769770" y="625712"/>
                              <a:pt x="769770" y="607918"/>
                            </a:cubicBezTo>
                            <a:cubicBezTo>
                              <a:pt x="769770" y="599077"/>
                              <a:pt x="769106" y="593298"/>
                              <a:pt x="767958" y="592150"/>
                            </a:cubicBezTo>
                            <a:cubicBezTo>
                              <a:pt x="765297" y="589489"/>
                              <a:pt x="669598" y="589561"/>
                              <a:pt x="667458" y="592226"/>
                            </a:cubicBezTo>
                            <a:moveTo>
                              <a:pt x="850959" y="591346"/>
                            </a:moveTo>
                            <a:cubicBezTo>
                              <a:pt x="848596" y="591992"/>
                              <a:pt x="848305" y="595276"/>
                              <a:pt x="847939" y="625489"/>
                            </a:cubicBezTo>
                            <a:lnTo>
                              <a:pt x="847531" y="658923"/>
                            </a:lnTo>
                            <a:lnTo>
                              <a:pt x="842401" y="662377"/>
                            </a:lnTo>
                            <a:cubicBezTo>
                              <a:pt x="838241" y="665178"/>
                              <a:pt x="835225" y="665834"/>
                              <a:pt x="826472" y="665834"/>
                            </a:cubicBezTo>
                            <a:cubicBezTo>
                              <a:pt x="813030" y="665834"/>
                              <a:pt x="812048" y="666774"/>
                              <a:pt x="812048" y="679654"/>
                            </a:cubicBezTo>
                            <a:cubicBezTo>
                              <a:pt x="812048" y="696429"/>
                              <a:pt x="813075" y="697543"/>
                              <a:pt x="828563" y="697543"/>
                            </a:cubicBezTo>
                            <a:cubicBezTo>
                              <a:pt x="847207" y="697543"/>
                              <a:pt x="848286" y="698532"/>
                              <a:pt x="848286" y="715624"/>
                            </a:cubicBezTo>
                            <a:cubicBezTo>
                              <a:pt x="848286" y="734544"/>
                              <a:pt x="847626" y="733781"/>
                              <a:pt x="863967" y="733781"/>
                            </a:cubicBezTo>
                            <a:cubicBezTo>
                              <a:pt x="883558" y="733781"/>
                              <a:pt x="884525" y="734630"/>
                              <a:pt x="884525" y="751900"/>
                            </a:cubicBezTo>
                            <a:cubicBezTo>
                              <a:pt x="884525" y="768626"/>
                              <a:pt x="885872" y="770019"/>
                              <a:pt x="902040" y="770019"/>
                            </a:cubicBezTo>
                            <a:cubicBezTo>
                              <a:pt x="916927" y="770019"/>
                              <a:pt x="916369" y="771457"/>
                              <a:pt x="915886" y="734344"/>
                            </a:cubicBezTo>
                            <a:lnTo>
                              <a:pt x="915478" y="702828"/>
                            </a:lnTo>
                            <a:lnTo>
                              <a:pt x="900805" y="702069"/>
                            </a:lnTo>
                            <a:cubicBezTo>
                              <a:pt x="881524" y="701072"/>
                              <a:pt x="880916" y="700476"/>
                              <a:pt x="880236" y="681881"/>
                            </a:cubicBezTo>
                            <a:cubicBezTo>
                              <a:pt x="879500" y="661814"/>
                              <a:pt x="881656" y="659406"/>
                              <a:pt x="901356" y="658315"/>
                            </a:cubicBezTo>
                            <a:lnTo>
                              <a:pt x="915478" y="657530"/>
                            </a:lnTo>
                            <a:lnTo>
                              <a:pt x="915916" y="645088"/>
                            </a:lnTo>
                            <a:cubicBezTo>
                              <a:pt x="916546" y="627188"/>
                              <a:pt x="916018" y="626576"/>
                              <a:pt x="899858" y="626576"/>
                            </a:cubicBezTo>
                            <a:cubicBezTo>
                              <a:pt x="881335" y="626576"/>
                              <a:pt x="880938" y="626180"/>
                              <a:pt x="879995" y="606698"/>
                            </a:cubicBezTo>
                            <a:lnTo>
                              <a:pt x="879240" y="591093"/>
                            </a:lnTo>
                            <a:lnTo>
                              <a:pt x="866405" y="590863"/>
                            </a:lnTo>
                            <a:cubicBezTo>
                              <a:pt x="859346" y="590738"/>
                              <a:pt x="852393" y="590954"/>
                              <a:pt x="850959" y="591346"/>
                            </a:cubicBezTo>
                            <a:moveTo>
                              <a:pt x="925292" y="591735"/>
                            </a:moveTo>
                            <a:cubicBezTo>
                              <a:pt x="923556" y="592894"/>
                              <a:pt x="923028" y="596450"/>
                              <a:pt x="923028" y="606947"/>
                            </a:cubicBezTo>
                            <a:cubicBezTo>
                              <a:pt x="923028" y="617445"/>
                              <a:pt x="923556" y="621001"/>
                              <a:pt x="925292" y="622160"/>
                            </a:cubicBezTo>
                            <a:cubicBezTo>
                              <a:pt x="928339" y="624198"/>
                              <a:pt x="950361" y="623251"/>
                              <a:pt x="952626" y="620986"/>
                            </a:cubicBezTo>
                            <a:cubicBezTo>
                              <a:pt x="955536" y="618076"/>
                              <a:pt x="956193" y="597718"/>
                              <a:pt x="953490" y="594132"/>
                            </a:cubicBezTo>
                            <a:cubicBezTo>
                              <a:pt x="950923" y="590719"/>
                              <a:pt x="929528" y="588900"/>
                              <a:pt x="925292" y="591735"/>
                            </a:cubicBezTo>
                            <a:moveTo>
                              <a:pt x="309281" y="665449"/>
                            </a:moveTo>
                            <a:cubicBezTo>
                              <a:pt x="297545" y="666106"/>
                              <a:pt x="297201" y="666548"/>
                              <a:pt x="297235" y="680934"/>
                            </a:cubicBezTo>
                            <a:cubicBezTo>
                              <a:pt x="297269" y="696199"/>
                              <a:pt x="298443" y="697543"/>
                              <a:pt x="311787" y="697543"/>
                            </a:cubicBezTo>
                            <a:cubicBezTo>
                              <a:pt x="326275" y="697543"/>
                              <a:pt x="328872" y="694836"/>
                              <a:pt x="328872" y="679741"/>
                            </a:cubicBezTo>
                            <a:cubicBezTo>
                              <a:pt x="328872" y="669741"/>
                              <a:pt x="323938" y="661769"/>
                              <a:pt x="319511" y="664615"/>
                            </a:cubicBezTo>
                            <a:cubicBezTo>
                              <a:pt x="319261" y="664774"/>
                              <a:pt x="314660" y="665151"/>
                              <a:pt x="309281" y="665449"/>
                            </a:cubicBezTo>
                            <a:moveTo>
                              <a:pt x="260337" y="704390"/>
                            </a:moveTo>
                            <a:cubicBezTo>
                              <a:pt x="257113" y="707610"/>
                              <a:pt x="257056" y="723227"/>
                              <a:pt x="260238" y="729383"/>
                            </a:cubicBezTo>
                            <a:lnTo>
                              <a:pt x="262571" y="733898"/>
                            </a:lnTo>
                            <a:lnTo>
                              <a:pt x="275715" y="733460"/>
                            </a:lnTo>
                            <a:lnTo>
                              <a:pt x="288859" y="733026"/>
                            </a:lnTo>
                            <a:lnTo>
                              <a:pt x="290071" y="722970"/>
                            </a:lnTo>
                            <a:cubicBezTo>
                              <a:pt x="290735" y="717440"/>
                              <a:pt x="290694" y="710645"/>
                              <a:pt x="289976" y="707871"/>
                            </a:cubicBezTo>
                            <a:lnTo>
                              <a:pt x="288674" y="702828"/>
                            </a:lnTo>
                            <a:lnTo>
                              <a:pt x="275719" y="702394"/>
                            </a:lnTo>
                            <a:cubicBezTo>
                              <a:pt x="265414" y="702050"/>
                              <a:pt x="262266" y="702458"/>
                              <a:pt x="260337" y="704390"/>
                            </a:cubicBezTo>
                            <a:moveTo>
                              <a:pt x="334459" y="703028"/>
                            </a:moveTo>
                            <a:cubicBezTo>
                              <a:pt x="333164" y="704322"/>
                              <a:pt x="333047" y="728077"/>
                              <a:pt x="334319" y="731392"/>
                            </a:cubicBezTo>
                            <a:cubicBezTo>
                              <a:pt x="335063" y="733336"/>
                              <a:pt x="337875" y="733781"/>
                              <a:pt x="349388" y="733781"/>
                            </a:cubicBezTo>
                            <a:cubicBezTo>
                              <a:pt x="366009" y="733781"/>
                              <a:pt x="365526" y="734374"/>
                              <a:pt x="364805" y="714903"/>
                            </a:cubicBezTo>
                            <a:lnTo>
                              <a:pt x="364355" y="702828"/>
                            </a:lnTo>
                            <a:lnTo>
                              <a:pt x="349936" y="702397"/>
                            </a:lnTo>
                            <a:cubicBezTo>
                              <a:pt x="342005" y="702163"/>
                              <a:pt x="335040" y="702446"/>
                              <a:pt x="334459" y="703028"/>
                            </a:cubicBezTo>
                            <a:moveTo>
                              <a:pt x="40405" y="740768"/>
                            </a:moveTo>
                            <a:cubicBezTo>
                              <a:pt x="38329" y="746227"/>
                              <a:pt x="38597" y="766026"/>
                              <a:pt x="40778" y="768207"/>
                            </a:cubicBezTo>
                            <a:cubicBezTo>
                              <a:pt x="42726" y="770155"/>
                              <a:pt x="93226" y="770869"/>
                              <a:pt x="102195" y="769076"/>
                            </a:cubicBezTo>
                            <a:lnTo>
                              <a:pt x="106913" y="768132"/>
                            </a:lnTo>
                            <a:lnTo>
                              <a:pt x="106913" y="753391"/>
                            </a:lnTo>
                            <a:lnTo>
                              <a:pt x="106913" y="738647"/>
                            </a:lnTo>
                            <a:lnTo>
                              <a:pt x="102006" y="737809"/>
                            </a:lnTo>
                            <a:cubicBezTo>
                              <a:pt x="99307" y="737348"/>
                              <a:pt x="84664" y="736975"/>
                              <a:pt x="69471" y="736978"/>
                            </a:cubicBezTo>
                            <a:lnTo>
                              <a:pt x="41843" y="736986"/>
                            </a:lnTo>
                            <a:lnTo>
                              <a:pt x="40405" y="740768"/>
                            </a:lnTo>
                            <a:moveTo>
                              <a:pt x="226729" y="737847"/>
                            </a:moveTo>
                            <a:cubicBezTo>
                              <a:pt x="222694" y="738635"/>
                              <a:pt x="221713" y="742165"/>
                              <a:pt x="221686" y="756000"/>
                            </a:cubicBezTo>
                            <a:cubicBezTo>
                              <a:pt x="221664" y="769491"/>
                              <a:pt x="222777" y="770318"/>
                              <a:pt x="240179" y="769702"/>
                            </a:cubicBezTo>
                            <a:lnTo>
                              <a:pt x="252621" y="769264"/>
                            </a:lnTo>
                            <a:lnTo>
                              <a:pt x="253047" y="753995"/>
                            </a:lnTo>
                            <a:lnTo>
                              <a:pt x="253478" y="738722"/>
                            </a:lnTo>
                            <a:lnTo>
                              <a:pt x="247763" y="737779"/>
                            </a:lnTo>
                            <a:cubicBezTo>
                              <a:pt x="241678" y="736771"/>
                              <a:pt x="232063" y="736805"/>
                              <a:pt x="226729" y="737847"/>
                            </a:cubicBezTo>
                            <a:moveTo>
                              <a:pt x="299051" y="738496"/>
                            </a:moveTo>
                            <a:cubicBezTo>
                              <a:pt x="297832" y="739742"/>
                              <a:pt x="297164" y="745098"/>
                              <a:pt x="297164" y="753603"/>
                            </a:cubicBezTo>
                            <a:cubicBezTo>
                              <a:pt x="297164" y="767354"/>
                              <a:pt x="296322" y="769449"/>
                              <a:pt x="289297" y="773209"/>
                            </a:cubicBezTo>
                            <a:cubicBezTo>
                              <a:pt x="286598" y="774655"/>
                              <a:pt x="270982" y="775368"/>
                              <a:pt x="267422" y="774209"/>
                            </a:cubicBezTo>
                            <a:cubicBezTo>
                              <a:pt x="259238" y="771544"/>
                              <a:pt x="254218" y="793612"/>
                              <a:pt x="261035" y="802279"/>
                            </a:cubicBezTo>
                            <a:lnTo>
                              <a:pt x="264164" y="806257"/>
                            </a:lnTo>
                            <a:lnTo>
                              <a:pt x="292672" y="806257"/>
                            </a:lnTo>
                            <a:cubicBezTo>
                              <a:pt x="311089" y="806257"/>
                              <a:pt x="322542" y="805638"/>
                              <a:pt x="325026" y="804506"/>
                            </a:cubicBezTo>
                            <a:lnTo>
                              <a:pt x="328872" y="802754"/>
                            </a:lnTo>
                            <a:lnTo>
                              <a:pt x="328849" y="772420"/>
                            </a:lnTo>
                            <a:cubicBezTo>
                              <a:pt x="328838" y="755735"/>
                              <a:pt x="328181" y="741066"/>
                              <a:pt x="327396" y="739821"/>
                            </a:cubicBezTo>
                            <a:cubicBezTo>
                              <a:pt x="325460" y="736763"/>
                              <a:pt x="301826" y="735657"/>
                              <a:pt x="299051" y="738496"/>
                            </a:cubicBezTo>
                            <a:moveTo>
                              <a:pt x="813860" y="738613"/>
                            </a:moveTo>
                            <a:cubicBezTo>
                              <a:pt x="811161" y="741312"/>
                              <a:pt x="811323" y="800157"/>
                              <a:pt x="814037" y="803872"/>
                            </a:cubicBezTo>
                            <a:cubicBezTo>
                              <a:pt x="816378" y="807069"/>
                              <a:pt x="841446" y="806975"/>
                              <a:pt x="843436" y="803759"/>
                            </a:cubicBezTo>
                            <a:cubicBezTo>
                              <a:pt x="844813" y="801528"/>
                              <a:pt x="844606" y="746166"/>
                              <a:pt x="843202" y="741870"/>
                            </a:cubicBezTo>
                            <a:cubicBezTo>
                              <a:pt x="841552" y="736820"/>
                              <a:pt x="818243" y="734230"/>
                              <a:pt x="813860" y="738613"/>
                            </a:cubicBezTo>
                            <a:moveTo>
                              <a:pt x="4065" y="777592"/>
                            </a:moveTo>
                            <a:lnTo>
                              <a:pt x="120" y="780543"/>
                            </a:lnTo>
                            <a:lnTo>
                              <a:pt x="596" y="847180"/>
                            </a:lnTo>
                            <a:cubicBezTo>
                              <a:pt x="860" y="883834"/>
                              <a:pt x="1501" y="914247"/>
                              <a:pt x="2022" y="914772"/>
                            </a:cubicBezTo>
                            <a:cubicBezTo>
                              <a:pt x="4057" y="916818"/>
                              <a:pt x="65273" y="916720"/>
                              <a:pt x="68033" y="914670"/>
                            </a:cubicBezTo>
                            <a:cubicBezTo>
                              <a:pt x="71890" y="911805"/>
                              <a:pt x="72200" y="894543"/>
                              <a:pt x="68497" y="888892"/>
                            </a:cubicBezTo>
                            <a:cubicBezTo>
                              <a:pt x="65919" y="884958"/>
                              <a:pt x="65239" y="884774"/>
                              <a:pt x="53341" y="884774"/>
                            </a:cubicBezTo>
                            <a:cubicBezTo>
                              <a:pt x="43024" y="884774"/>
                              <a:pt x="40201" y="884238"/>
                              <a:pt x="36905" y="881644"/>
                            </a:cubicBezTo>
                            <a:lnTo>
                              <a:pt x="32927" y="878515"/>
                            </a:lnTo>
                            <a:lnTo>
                              <a:pt x="32927" y="829888"/>
                            </a:lnTo>
                            <a:cubicBezTo>
                              <a:pt x="32927" y="772005"/>
                              <a:pt x="33602" y="774523"/>
                              <a:pt x="18118" y="774598"/>
                            </a:cubicBezTo>
                            <a:cubicBezTo>
                              <a:pt x="10501" y="774632"/>
                              <a:pt x="7039" y="775372"/>
                              <a:pt x="4065" y="777592"/>
                            </a:cubicBezTo>
                            <a:moveTo>
                              <a:pt x="114840" y="776029"/>
                            </a:moveTo>
                            <a:cubicBezTo>
                              <a:pt x="109269" y="778396"/>
                              <a:pt x="109669" y="802637"/>
                              <a:pt x="115316" y="804785"/>
                            </a:cubicBezTo>
                            <a:cubicBezTo>
                              <a:pt x="120820" y="806877"/>
                              <a:pt x="139146" y="806639"/>
                              <a:pt x="141339" y="804446"/>
                            </a:cubicBezTo>
                            <a:cubicBezTo>
                              <a:pt x="143499" y="802286"/>
                              <a:pt x="143782" y="780906"/>
                              <a:pt x="141694" y="777603"/>
                            </a:cubicBezTo>
                            <a:cubicBezTo>
                              <a:pt x="140007" y="774934"/>
                              <a:pt x="120159" y="773771"/>
                              <a:pt x="114840" y="776029"/>
                            </a:cubicBezTo>
                            <a:moveTo>
                              <a:pt x="192224" y="775870"/>
                            </a:moveTo>
                            <a:lnTo>
                              <a:pt x="187694" y="776833"/>
                            </a:lnTo>
                            <a:lnTo>
                              <a:pt x="186939" y="790928"/>
                            </a:lnTo>
                            <a:cubicBezTo>
                              <a:pt x="185939" y="809621"/>
                              <a:pt x="183364" y="812297"/>
                              <a:pt x="166370" y="812297"/>
                            </a:cubicBezTo>
                            <a:cubicBezTo>
                              <a:pt x="150203" y="812297"/>
                              <a:pt x="149191" y="813105"/>
                              <a:pt x="149191" y="826015"/>
                            </a:cubicBezTo>
                            <a:cubicBezTo>
                              <a:pt x="149191" y="832221"/>
                              <a:pt x="150082" y="838325"/>
                              <a:pt x="151339" y="840759"/>
                            </a:cubicBezTo>
                            <a:lnTo>
                              <a:pt x="153487" y="844915"/>
                            </a:lnTo>
                            <a:lnTo>
                              <a:pt x="202691" y="844696"/>
                            </a:lnTo>
                            <a:cubicBezTo>
                              <a:pt x="229757" y="844576"/>
                              <a:pt x="252266" y="844108"/>
                              <a:pt x="252719" y="843655"/>
                            </a:cubicBezTo>
                            <a:cubicBezTo>
                              <a:pt x="253863" y="842515"/>
                              <a:pt x="253712" y="815151"/>
                              <a:pt x="252557" y="813992"/>
                            </a:cubicBezTo>
                            <a:cubicBezTo>
                              <a:pt x="252043" y="813475"/>
                              <a:pt x="245211" y="812818"/>
                              <a:pt x="237382" y="812527"/>
                            </a:cubicBezTo>
                            <a:cubicBezTo>
                              <a:pt x="219361" y="811867"/>
                              <a:pt x="218648" y="811093"/>
                              <a:pt x="218648" y="792257"/>
                            </a:cubicBezTo>
                            <a:lnTo>
                              <a:pt x="218648" y="778924"/>
                            </a:lnTo>
                            <a:lnTo>
                              <a:pt x="213412" y="776738"/>
                            </a:lnTo>
                            <a:cubicBezTo>
                              <a:pt x="208037" y="774492"/>
                              <a:pt x="200215" y="774172"/>
                              <a:pt x="192224" y="775870"/>
                            </a:cubicBezTo>
                            <a:moveTo>
                              <a:pt x="373415" y="776418"/>
                            </a:moveTo>
                            <a:cubicBezTo>
                              <a:pt x="371754" y="777467"/>
                              <a:pt x="370169" y="778437"/>
                              <a:pt x="369893" y="778573"/>
                            </a:cubicBezTo>
                            <a:cubicBezTo>
                              <a:pt x="369617" y="778713"/>
                              <a:pt x="369089" y="784805"/>
                              <a:pt x="368723" y="792109"/>
                            </a:cubicBezTo>
                            <a:cubicBezTo>
                              <a:pt x="367753" y="811372"/>
                              <a:pt x="367062" y="812086"/>
                              <a:pt x="348879" y="812622"/>
                            </a:cubicBezTo>
                            <a:lnTo>
                              <a:pt x="334157" y="813052"/>
                            </a:lnTo>
                            <a:lnTo>
                              <a:pt x="333311" y="828544"/>
                            </a:lnTo>
                            <a:cubicBezTo>
                              <a:pt x="332186" y="849056"/>
                              <a:pt x="334900" y="847641"/>
                              <a:pt x="294948" y="848535"/>
                            </a:cubicBezTo>
                            <a:cubicBezTo>
                              <a:pt x="255905" y="849407"/>
                              <a:pt x="258661" y="848188"/>
                              <a:pt x="258661" y="864575"/>
                            </a:cubicBezTo>
                            <a:cubicBezTo>
                              <a:pt x="258661" y="881410"/>
                              <a:pt x="254591" y="880282"/>
                              <a:pt x="313773" y="879855"/>
                            </a:cubicBezTo>
                            <a:lnTo>
                              <a:pt x="364355" y="879489"/>
                            </a:lnTo>
                            <a:lnTo>
                              <a:pt x="364786" y="864156"/>
                            </a:lnTo>
                            <a:cubicBezTo>
                              <a:pt x="365363" y="843466"/>
                              <a:pt x="362804" y="844742"/>
                              <a:pt x="403470" y="844840"/>
                            </a:cubicBezTo>
                            <a:cubicBezTo>
                              <a:pt x="446254" y="844938"/>
                              <a:pt x="443860" y="843738"/>
                              <a:pt x="443298" y="864805"/>
                            </a:cubicBezTo>
                            <a:cubicBezTo>
                              <a:pt x="442743" y="885698"/>
                              <a:pt x="444634" y="884706"/>
                              <a:pt x="405123" y="884800"/>
                            </a:cubicBezTo>
                            <a:cubicBezTo>
                              <a:pt x="364268" y="884894"/>
                              <a:pt x="369112" y="875110"/>
                              <a:pt x="368930" y="957896"/>
                            </a:cubicBezTo>
                            <a:cubicBezTo>
                              <a:pt x="368757" y="1038612"/>
                              <a:pt x="370070" y="1032746"/>
                              <a:pt x="352140" y="1032746"/>
                            </a:cubicBezTo>
                            <a:cubicBezTo>
                              <a:pt x="334062" y="1032746"/>
                              <a:pt x="333402" y="1033301"/>
                              <a:pt x="333402" y="1048472"/>
                            </a:cubicBezTo>
                            <a:cubicBezTo>
                              <a:pt x="333402" y="1063745"/>
                              <a:pt x="333066" y="1063428"/>
                              <a:pt x="350407" y="1064519"/>
                            </a:cubicBezTo>
                            <a:cubicBezTo>
                              <a:pt x="367658" y="1065606"/>
                              <a:pt x="368232" y="1066210"/>
                              <a:pt x="368953" y="1084038"/>
                            </a:cubicBezTo>
                            <a:cubicBezTo>
                              <a:pt x="369678" y="1101890"/>
                              <a:pt x="369965" y="1102203"/>
                              <a:pt x="385717" y="1102203"/>
                            </a:cubicBezTo>
                            <a:cubicBezTo>
                              <a:pt x="401847" y="1102203"/>
                              <a:pt x="401349" y="1103411"/>
                              <a:pt x="401349" y="1064492"/>
                            </a:cubicBezTo>
                            <a:lnTo>
                              <a:pt x="401349" y="1034524"/>
                            </a:lnTo>
                            <a:lnTo>
                              <a:pt x="405995" y="1030617"/>
                            </a:lnTo>
                            <a:cubicBezTo>
                              <a:pt x="410182" y="1027092"/>
                              <a:pt x="411884" y="1026707"/>
                              <a:pt x="423269" y="1026707"/>
                            </a:cubicBezTo>
                            <a:cubicBezTo>
                              <a:pt x="439044" y="1026707"/>
                              <a:pt x="437926" y="1029239"/>
                              <a:pt x="438387" y="992461"/>
                            </a:cubicBezTo>
                            <a:cubicBezTo>
                              <a:pt x="438893" y="951977"/>
                              <a:pt x="434873" y="955740"/>
                              <a:pt x="477600" y="955740"/>
                            </a:cubicBezTo>
                            <a:cubicBezTo>
                              <a:pt x="517726" y="955740"/>
                              <a:pt x="515555" y="954698"/>
                              <a:pt x="516333" y="974357"/>
                            </a:cubicBezTo>
                            <a:cubicBezTo>
                              <a:pt x="517099" y="993839"/>
                              <a:pt x="505314" y="991978"/>
                              <a:pt x="627939" y="991978"/>
                            </a:cubicBezTo>
                            <a:cubicBezTo>
                              <a:pt x="720924" y="991978"/>
                              <a:pt x="733389" y="992250"/>
                              <a:pt x="735095" y="994307"/>
                            </a:cubicBezTo>
                            <a:cubicBezTo>
                              <a:pt x="736578" y="996097"/>
                              <a:pt x="737050" y="1008712"/>
                              <a:pt x="737122" y="1048657"/>
                            </a:cubicBezTo>
                            <a:cubicBezTo>
                              <a:pt x="737224" y="1106778"/>
                              <a:pt x="737545" y="1105023"/>
                              <a:pt x="726711" y="1105351"/>
                            </a:cubicBezTo>
                            <a:cubicBezTo>
                              <a:pt x="723404" y="1105453"/>
                              <a:pt x="716428" y="1105861"/>
                              <a:pt x="711208" y="1106261"/>
                            </a:cubicBezTo>
                            <a:lnTo>
                              <a:pt x="701722" y="1106986"/>
                            </a:lnTo>
                            <a:lnTo>
                              <a:pt x="702148" y="1122334"/>
                            </a:lnTo>
                            <a:lnTo>
                              <a:pt x="702579" y="1137686"/>
                            </a:lnTo>
                            <a:lnTo>
                              <a:pt x="718116" y="1138441"/>
                            </a:lnTo>
                            <a:cubicBezTo>
                              <a:pt x="729667" y="1139003"/>
                              <a:pt x="734019" y="1139777"/>
                              <a:pt x="735080" y="1141461"/>
                            </a:cubicBezTo>
                            <a:cubicBezTo>
                              <a:pt x="736812" y="1144216"/>
                              <a:pt x="736763" y="1143813"/>
                              <a:pt x="737311" y="1159301"/>
                            </a:cubicBezTo>
                            <a:cubicBezTo>
                              <a:pt x="737847" y="1174490"/>
                              <a:pt x="736933" y="1173517"/>
                              <a:pt x="751413" y="1174355"/>
                            </a:cubicBezTo>
                            <a:cubicBezTo>
                              <a:pt x="768910" y="1175366"/>
                              <a:pt x="769770" y="1174615"/>
                              <a:pt x="769770" y="1158304"/>
                            </a:cubicBezTo>
                            <a:cubicBezTo>
                              <a:pt x="769770" y="1138188"/>
                              <a:pt x="767554" y="1139339"/>
                              <a:pt x="808024" y="1138441"/>
                            </a:cubicBezTo>
                            <a:cubicBezTo>
                              <a:pt x="847773" y="1137558"/>
                              <a:pt x="843523" y="1139596"/>
                              <a:pt x="844496" y="1120975"/>
                            </a:cubicBezTo>
                            <a:cubicBezTo>
                              <a:pt x="845561" y="1100621"/>
                              <a:pt x="840910" y="1102203"/>
                              <a:pt x="899650" y="1102203"/>
                            </a:cubicBezTo>
                            <a:lnTo>
                              <a:pt x="948927" y="1102203"/>
                            </a:lnTo>
                            <a:lnTo>
                              <a:pt x="952207" y="1098707"/>
                            </a:lnTo>
                            <a:cubicBezTo>
                              <a:pt x="955023" y="1095710"/>
                              <a:pt x="955491" y="1093464"/>
                              <a:pt x="955491" y="1082914"/>
                            </a:cubicBezTo>
                            <a:cubicBezTo>
                              <a:pt x="955491" y="1066014"/>
                              <a:pt x="957175" y="1064455"/>
                              <a:pt x="975403" y="1064455"/>
                            </a:cubicBezTo>
                            <a:cubicBezTo>
                              <a:pt x="993337" y="1064455"/>
                              <a:pt x="994749" y="1065806"/>
                              <a:pt x="994749" y="1082993"/>
                            </a:cubicBezTo>
                            <a:cubicBezTo>
                              <a:pt x="994749" y="1103686"/>
                              <a:pt x="990634" y="1102207"/>
                              <a:pt x="1048061" y="1102180"/>
                            </a:cubicBezTo>
                            <a:cubicBezTo>
                              <a:pt x="1075972" y="1102165"/>
                              <a:pt x="1097632" y="1101550"/>
                              <a:pt x="1098934" y="1100727"/>
                            </a:cubicBezTo>
                            <a:cubicBezTo>
                              <a:pt x="1100795" y="1099553"/>
                              <a:pt x="1101335" y="1093389"/>
                              <a:pt x="1101954" y="1066074"/>
                            </a:cubicBezTo>
                            <a:cubicBezTo>
                              <a:pt x="1102841" y="1026997"/>
                              <a:pt x="1102452" y="1027956"/>
                              <a:pt x="1117759" y="1026982"/>
                            </a:cubicBezTo>
                            <a:cubicBezTo>
                              <a:pt x="1141574" y="1025465"/>
                              <a:pt x="1142420" y="1026786"/>
                              <a:pt x="1142401" y="1065410"/>
                            </a:cubicBezTo>
                            <a:cubicBezTo>
                              <a:pt x="1142382" y="1101505"/>
                              <a:pt x="1142288" y="1101297"/>
                              <a:pt x="1158984" y="1101886"/>
                            </a:cubicBezTo>
                            <a:cubicBezTo>
                              <a:pt x="1173819" y="1102410"/>
                              <a:pt x="1174430" y="1101678"/>
                              <a:pt x="1174430" y="1083366"/>
                            </a:cubicBezTo>
                            <a:cubicBezTo>
                              <a:pt x="1174430" y="1068286"/>
                              <a:pt x="1178416" y="1064455"/>
                              <a:pt x="1194104" y="1064455"/>
                            </a:cubicBezTo>
                            <a:cubicBezTo>
                              <a:pt x="1209660" y="1064455"/>
                              <a:pt x="1211767" y="1063020"/>
                              <a:pt x="1212990" y="1051598"/>
                            </a:cubicBezTo>
                            <a:cubicBezTo>
                              <a:pt x="1214707" y="1035562"/>
                              <a:pt x="1211888" y="1032746"/>
                              <a:pt x="1194104" y="1032746"/>
                            </a:cubicBezTo>
                            <a:cubicBezTo>
                              <a:pt x="1185135" y="1032746"/>
                              <a:pt x="1183090" y="1032214"/>
                              <a:pt x="1179077" y="1028836"/>
                            </a:cubicBezTo>
                            <a:lnTo>
                              <a:pt x="1174430" y="1024929"/>
                            </a:lnTo>
                            <a:lnTo>
                              <a:pt x="1174430" y="993443"/>
                            </a:lnTo>
                            <a:cubicBezTo>
                              <a:pt x="1174430" y="957375"/>
                              <a:pt x="1175902" y="960364"/>
                              <a:pt x="1157564" y="959175"/>
                            </a:cubicBezTo>
                            <a:cubicBezTo>
                              <a:pt x="1139279" y="957994"/>
                              <a:pt x="1138200" y="956937"/>
                              <a:pt x="1138169" y="940263"/>
                            </a:cubicBezTo>
                            <a:cubicBezTo>
                              <a:pt x="1138135" y="922178"/>
                              <a:pt x="1140472" y="923356"/>
                              <a:pt x="1103562" y="922790"/>
                            </a:cubicBezTo>
                            <a:lnTo>
                              <a:pt x="1071842" y="922303"/>
                            </a:lnTo>
                            <a:lnTo>
                              <a:pt x="1068022" y="917765"/>
                            </a:lnTo>
                            <a:cubicBezTo>
                              <a:pt x="1064749" y="913877"/>
                              <a:pt x="1064206" y="911752"/>
                              <a:pt x="1064206" y="902847"/>
                            </a:cubicBezTo>
                            <a:cubicBezTo>
                              <a:pt x="1064206" y="885948"/>
                              <a:pt x="1063443" y="885147"/>
                              <a:pt x="1046713" y="884536"/>
                            </a:cubicBezTo>
                            <a:cubicBezTo>
                              <a:pt x="1026340" y="883788"/>
                              <a:pt x="1027379" y="885770"/>
                              <a:pt x="1026458" y="845844"/>
                            </a:cubicBezTo>
                            <a:lnTo>
                              <a:pt x="1025703" y="813052"/>
                            </a:lnTo>
                            <a:lnTo>
                              <a:pt x="1014254" y="812614"/>
                            </a:lnTo>
                            <a:cubicBezTo>
                              <a:pt x="1007957" y="812376"/>
                              <a:pt x="1000993" y="812867"/>
                              <a:pt x="998777" y="813709"/>
                            </a:cubicBezTo>
                            <a:lnTo>
                              <a:pt x="994749" y="815242"/>
                            </a:lnTo>
                            <a:lnTo>
                              <a:pt x="994749" y="847509"/>
                            </a:lnTo>
                            <a:cubicBezTo>
                              <a:pt x="994749" y="889371"/>
                              <a:pt x="1001566" y="884774"/>
                              <a:pt x="939505" y="884774"/>
                            </a:cubicBezTo>
                            <a:lnTo>
                              <a:pt x="889779" y="884774"/>
                            </a:lnTo>
                            <a:lnTo>
                              <a:pt x="887529" y="888171"/>
                            </a:lnTo>
                            <a:cubicBezTo>
                              <a:pt x="885789" y="890802"/>
                              <a:pt x="885110" y="898635"/>
                              <a:pt x="884525" y="922850"/>
                            </a:cubicBezTo>
                            <a:cubicBezTo>
                              <a:pt x="883603" y="961010"/>
                              <a:pt x="884792" y="958915"/>
                              <a:pt x="863454" y="959941"/>
                            </a:cubicBezTo>
                            <a:lnTo>
                              <a:pt x="848230" y="960678"/>
                            </a:lnTo>
                            <a:lnTo>
                              <a:pt x="848634" y="993315"/>
                            </a:lnTo>
                            <a:lnTo>
                              <a:pt x="849041" y="1025952"/>
                            </a:lnTo>
                            <a:lnTo>
                              <a:pt x="863714" y="1026710"/>
                            </a:lnTo>
                            <a:cubicBezTo>
                              <a:pt x="882369" y="1027677"/>
                              <a:pt x="883502" y="1028635"/>
                              <a:pt x="884283" y="1044108"/>
                            </a:cubicBezTo>
                            <a:cubicBezTo>
                              <a:pt x="885634" y="1070804"/>
                              <a:pt x="886084" y="1070494"/>
                              <a:pt x="845991" y="1070494"/>
                            </a:cubicBezTo>
                            <a:lnTo>
                              <a:pt x="813713" y="1070494"/>
                            </a:lnTo>
                            <a:lnTo>
                              <a:pt x="809859" y="1065444"/>
                            </a:lnTo>
                            <a:cubicBezTo>
                              <a:pt x="806522" y="1061069"/>
                              <a:pt x="806008" y="1058883"/>
                              <a:pt x="806008" y="1049069"/>
                            </a:cubicBezTo>
                            <a:cubicBezTo>
                              <a:pt x="806008" y="1034366"/>
                              <a:pt x="804427" y="1032750"/>
                              <a:pt x="790037" y="1032742"/>
                            </a:cubicBezTo>
                            <a:cubicBezTo>
                              <a:pt x="782284" y="1032735"/>
                              <a:pt x="778316" y="1031961"/>
                              <a:pt x="774677" y="1029741"/>
                            </a:cubicBezTo>
                            <a:lnTo>
                              <a:pt x="769770" y="1026752"/>
                            </a:lnTo>
                            <a:lnTo>
                              <a:pt x="769770" y="1011864"/>
                            </a:lnTo>
                            <a:cubicBezTo>
                              <a:pt x="769770" y="992499"/>
                              <a:pt x="770280" y="991978"/>
                              <a:pt x="789086" y="991978"/>
                            </a:cubicBezTo>
                            <a:cubicBezTo>
                              <a:pt x="805714" y="991978"/>
                              <a:pt x="806008" y="991665"/>
                              <a:pt x="806008" y="974010"/>
                            </a:cubicBezTo>
                            <a:cubicBezTo>
                              <a:pt x="806008" y="957975"/>
                              <a:pt x="807239" y="958484"/>
                              <a:pt x="769668" y="958960"/>
                            </a:cubicBezTo>
                            <a:cubicBezTo>
                              <a:pt x="732264" y="959436"/>
                              <a:pt x="734287" y="960621"/>
                              <a:pt x="734287" y="938187"/>
                            </a:cubicBezTo>
                            <a:cubicBezTo>
                              <a:pt x="734287" y="917724"/>
                              <a:pt x="735404" y="916482"/>
                              <a:pt x="753780" y="916482"/>
                            </a:cubicBezTo>
                            <a:cubicBezTo>
                              <a:pt x="761386" y="916482"/>
                              <a:pt x="766845" y="915784"/>
                              <a:pt x="767958" y="914670"/>
                            </a:cubicBezTo>
                            <a:cubicBezTo>
                              <a:pt x="770151" y="912477"/>
                              <a:pt x="770389" y="894150"/>
                              <a:pt x="768298" y="888647"/>
                            </a:cubicBezTo>
                            <a:lnTo>
                              <a:pt x="766826" y="884774"/>
                            </a:lnTo>
                            <a:lnTo>
                              <a:pt x="717138" y="884774"/>
                            </a:lnTo>
                            <a:lnTo>
                              <a:pt x="667446" y="884774"/>
                            </a:lnTo>
                            <a:lnTo>
                              <a:pt x="666537" y="888171"/>
                            </a:lnTo>
                            <a:cubicBezTo>
                              <a:pt x="666035" y="890039"/>
                              <a:pt x="665616" y="896366"/>
                              <a:pt x="665604" y="902228"/>
                            </a:cubicBezTo>
                            <a:cubicBezTo>
                              <a:pt x="665585" y="913432"/>
                              <a:pt x="660388" y="922337"/>
                              <a:pt x="653706" y="922631"/>
                            </a:cubicBezTo>
                            <a:cubicBezTo>
                              <a:pt x="652351" y="922688"/>
                              <a:pt x="638135" y="922858"/>
                              <a:pt x="622122" y="923009"/>
                            </a:cubicBezTo>
                            <a:cubicBezTo>
                              <a:pt x="588081" y="923322"/>
                              <a:pt x="590146" y="922178"/>
                              <a:pt x="590112" y="940731"/>
                            </a:cubicBezTo>
                            <a:cubicBezTo>
                              <a:pt x="590082" y="958511"/>
                              <a:pt x="589293" y="959387"/>
                              <a:pt x="573265" y="959458"/>
                            </a:cubicBezTo>
                            <a:cubicBezTo>
                              <a:pt x="551628" y="959556"/>
                              <a:pt x="547811" y="956061"/>
                              <a:pt x="547811" y="936149"/>
                            </a:cubicBezTo>
                            <a:cubicBezTo>
                              <a:pt x="547811" y="923575"/>
                              <a:pt x="547547" y="923356"/>
                              <a:pt x="532353" y="923224"/>
                            </a:cubicBezTo>
                            <a:cubicBezTo>
                              <a:pt x="515053" y="923073"/>
                              <a:pt x="511581" y="919445"/>
                              <a:pt x="511550" y="901477"/>
                            </a:cubicBezTo>
                            <a:cubicBezTo>
                              <a:pt x="511520" y="884736"/>
                              <a:pt x="511962" y="885181"/>
                              <a:pt x="494658" y="884551"/>
                            </a:cubicBezTo>
                            <a:cubicBezTo>
                              <a:pt x="475652" y="883860"/>
                              <a:pt x="476905" y="886351"/>
                              <a:pt x="476199" y="847939"/>
                            </a:cubicBezTo>
                            <a:cubicBezTo>
                              <a:pt x="475863" y="829861"/>
                              <a:pt x="475139" y="814615"/>
                              <a:pt x="474587" y="814060"/>
                            </a:cubicBezTo>
                            <a:cubicBezTo>
                              <a:pt x="474032" y="813505"/>
                              <a:pt x="458744" y="812712"/>
                              <a:pt x="440607" y="812297"/>
                            </a:cubicBezTo>
                            <a:cubicBezTo>
                              <a:pt x="400620" y="811380"/>
                              <a:pt x="401349" y="811746"/>
                              <a:pt x="401349" y="792725"/>
                            </a:cubicBezTo>
                            <a:cubicBezTo>
                              <a:pt x="401349" y="785790"/>
                              <a:pt x="400586" y="780121"/>
                              <a:pt x="399438" y="778554"/>
                            </a:cubicBezTo>
                            <a:cubicBezTo>
                              <a:pt x="396943" y="775138"/>
                              <a:pt x="377914" y="773575"/>
                              <a:pt x="373415" y="776418"/>
                            </a:cubicBezTo>
                            <a:moveTo>
                              <a:pt x="561401" y="775882"/>
                            </a:moveTo>
                            <a:lnTo>
                              <a:pt x="556116" y="776814"/>
                            </a:lnTo>
                            <a:lnTo>
                              <a:pt x="555746" y="808522"/>
                            </a:lnTo>
                            <a:cubicBezTo>
                              <a:pt x="555531" y="826883"/>
                              <a:pt x="555984" y="841186"/>
                              <a:pt x="556822" y="842496"/>
                            </a:cubicBezTo>
                            <a:cubicBezTo>
                              <a:pt x="558381" y="844930"/>
                              <a:pt x="619065" y="845731"/>
                              <a:pt x="621446" y="843349"/>
                            </a:cubicBezTo>
                            <a:cubicBezTo>
                              <a:pt x="622987" y="841812"/>
                              <a:pt x="622843" y="778112"/>
                              <a:pt x="621296" y="776565"/>
                            </a:cubicBezTo>
                            <a:cubicBezTo>
                              <a:pt x="619827" y="775089"/>
                              <a:pt x="569162" y="774511"/>
                              <a:pt x="561401" y="775882"/>
                            </a:cubicBezTo>
                            <a:moveTo>
                              <a:pt x="963558" y="775961"/>
                            </a:moveTo>
                            <a:cubicBezTo>
                              <a:pt x="960058" y="777475"/>
                              <a:pt x="958390" y="788908"/>
                              <a:pt x="960021" y="800248"/>
                            </a:cubicBezTo>
                            <a:lnTo>
                              <a:pt x="960776" y="805503"/>
                            </a:lnTo>
                            <a:lnTo>
                              <a:pt x="973218" y="805940"/>
                            </a:lnTo>
                            <a:cubicBezTo>
                              <a:pt x="990797" y="806559"/>
                              <a:pt x="991733" y="805827"/>
                              <a:pt x="991706" y="791483"/>
                            </a:cubicBezTo>
                            <a:cubicBezTo>
                              <a:pt x="991695" y="785077"/>
                              <a:pt x="991084" y="778886"/>
                              <a:pt x="990351" y="777731"/>
                            </a:cubicBezTo>
                            <a:cubicBezTo>
                              <a:pt x="988740" y="775183"/>
                              <a:pt x="968457" y="773847"/>
                              <a:pt x="963558" y="775961"/>
                            </a:cubicBezTo>
                            <a:moveTo>
                              <a:pt x="76745" y="814528"/>
                            </a:moveTo>
                            <a:cubicBezTo>
                              <a:pt x="74778" y="816895"/>
                              <a:pt x="75012" y="841299"/>
                              <a:pt x="77017" y="843304"/>
                            </a:cubicBezTo>
                            <a:cubicBezTo>
                              <a:pt x="79153" y="845436"/>
                              <a:pt x="104097" y="844606"/>
                              <a:pt x="105524" y="842352"/>
                            </a:cubicBezTo>
                            <a:cubicBezTo>
                              <a:pt x="108748" y="837260"/>
                              <a:pt x="107158" y="814226"/>
                              <a:pt x="103516" y="813248"/>
                            </a:cubicBezTo>
                            <a:cubicBezTo>
                              <a:pt x="96472" y="811361"/>
                              <a:pt x="78666" y="812210"/>
                              <a:pt x="76745" y="814528"/>
                            </a:cubicBezTo>
                            <a:moveTo>
                              <a:pt x="850929" y="813339"/>
                            </a:moveTo>
                            <a:cubicBezTo>
                              <a:pt x="848652" y="813932"/>
                              <a:pt x="848286" y="815963"/>
                              <a:pt x="848286" y="827974"/>
                            </a:cubicBezTo>
                            <a:cubicBezTo>
                              <a:pt x="848286" y="847290"/>
                              <a:pt x="847996" y="847588"/>
                              <a:pt x="828408" y="848535"/>
                            </a:cubicBezTo>
                            <a:lnTo>
                              <a:pt x="812803" y="849290"/>
                            </a:lnTo>
                            <a:lnTo>
                              <a:pt x="812803" y="900371"/>
                            </a:lnTo>
                            <a:cubicBezTo>
                              <a:pt x="812803" y="959368"/>
                              <a:pt x="811829" y="955778"/>
                              <a:pt x="827812" y="955691"/>
                            </a:cubicBezTo>
                            <a:cubicBezTo>
                              <a:pt x="844194" y="955600"/>
                              <a:pt x="844255" y="955457"/>
                              <a:pt x="844425" y="918045"/>
                            </a:cubicBezTo>
                            <a:cubicBezTo>
                              <a:pt x="844598" y="878885"/>
                              <a:pt x="843719" y="880538"/>
                              <a:pt x="864703" y="879919"/>
                            </a:cubicBezTo>
                            <a:lnTo>
                              <a:pt x="879240" y="879489"/>
                            </a:lnTo>
                            <a:lnTo>
                              <a:pt x="879995" y="864080"/>
                            </a:lnTo>
                            <a:cubicBezTo>
                              <a:pt x="880916" y="845263"/>
                              <a:pt x="880565" y="845625"/>
                              <a:pt x="898695" y="844885"/>
                            </a:cubicBezTo>
                            <a:cubicBezTo>
                              <a:pt x="906807" y="844553"/>
                              <a:pt x="913900" y="843824"/>
                              <a:pt x="914459" y="843262"/>
                            </a:cubicBezTo>
                            <a:cubicBezTo>
                              <a:pt x="916437" y="841288"/>
                              <a:pt x="916637" y="816868"/>
                              <a:pt x="914693" y="814528"/>
                            </a:cubicBezTo>
                            <a:cubicBezTo>
                              <a:pt x="912896" y="812361"/>
                              <a:pt x="858546" y="811346"/>
                              <a:pt x="850929" y="813339"/>
                            </a:cubicBezTo>
                            <a:moveTo>
                              <a:pt x="629362" y="849974"/>
                            </a:moveTo>
                            <a:cubicBezTo>
                              <a:pt x="627769" y="851004"/>
                              <a:pt x="626954" y="854900"/>
                              <a:pt x="626569" y="863314"/>
                            </a:cubicBezTo>
                            <a:cubicBezTo>
                              <a:pt x="625837" y="879508"/>
                              <a:pt x="626894" y="880500"/>
                              <a:pt x="644235" y="879923"/>
                            </a:cubicBezTo>
                            <a:lnTo>
                              <a:pt x="657281" y="879489"/>
                            </a:lnTo>
                            <a:lnTo>
                              <a:pt x="657281" y="864390"/>
                            </a:lnTo>
                            <a:lnTo>
                              <a:pt x="657281" y="849290"/>
                            </a:lnTo>
                            <a:lnTo>
                              <a:pt x="644446" y="848905"/>
                            </a:lnTo>
                            <a:cubicBezTo>
                              <a:pt x="637388" y="848694"/>
                              <a:pt x="630600" y="849173"/>
                              <a:pt x="629362" y="849974"/>
                            </a:cubicBezTo>
                            <a:moveTo>
                              <a:pt x="150943" y="888620"/>
                            </a:moveTo>
                            <a:cubicBezTo>
                              <a:pt x="147877" y="895347"/>
                              <a:pt x="148666" y="913073"/>
                              <a:pt x="152113" y="914919"/>
                            </a:cubicBezTo>
                            <a:cubicBezTo>
                              <a:pt x="155593" y="916780"/>
                              <a:pt x="174765" y="916973"/>
                              <a:pt x="177604" y="915172"/>
                            </a:cubicBezTo>
                            <a:cubicBezTo>
                              <a:pt x="180703" y="913209"/>
                              <a:pt x="181409" y="894671"/>
                              <a:pt x="178593" y="889224"/>
                            </a:cubicBezTo>
                            <a:cubicBezTo>
                              <a:pt x="175245" y="882750"/>
                              <a:pt x="153830" y="882282"/>
                              <a:pt x="150943" y="888620"/>
                            </a:cubicBezTo>
                            <a:moveTo>
                              <a:pt x="224740" y="886185"/>
                            </a:moveTo>
                            <a:cubicBezTo>
                              <a:pt x="222298" y="887767"/>
                              <a:pt x="220614" y="906041"/>
                              <a:pt x="222294" y="912741"/>
                            </a:cubicBezTo>
                            <a:cubicBezTo>
                              <a:pt x="223260" y="916576"/>
                              <a:pt x="223317" y="916588"/>
                              <a:pt x="237941" y="916157"/>
                            </a:cubicBezTo>
                            <a:lnTo>
                              <a:pt x="252621" y="915727"/>
                            </a:lnTo>
                            <a:lnTo>
                              <a:pt x="253734" y="904569"/>
                            </a:lnTo>
                            <a:cubicBezTo>
                              <a:pt x="255448" y="887382"/>
                              <a:pt x="254116" y="885627"/>
                              <a:pt x="239016" y="885144"/>
                            </a:cubicBezTo>
                            <a:cubicBezTo>
                              <a:pt x="232380" y="884928"/>
                              <a:pt x="225956" y="885400"/>
                              <a:pt x="224740" y="886185"/>
                            </a:cubicBezTo>
                            <a:moveTo>
                              <a:pt x="556074" y="888175"/>
                            </a:moveTo>
                            <a:cubicBezTo>
                              <a:pt x="555606" y="890047"/>
                              <a:pt x="555421" y="897012"/>
                              <a:pt x="555667" y="903651"/>
                            </a:cubicBezTo>
                            <a:lnTo>
                              <a:pt x="556116" y="915727"/>
                            </a:lnTo>
                            <a:lnTo>
                              <a:pt x="568558" y="916165"/>
                            </a:lnTo>
                            <a:cubicBezTo>
                              <a:pt x="585982" y="916780"/>
                              <a:pt x="587069" y="915965"/>
                              <a:pt x="587069" y="902349"/>
                            </a:cubicBezTo>
                            <a:cubicBezTo>
                              <a:pt x="587069" y="887121"/>
                              <a:pt x="584589" y="884774"/>
                              <a:pt x="568505" y="884774"/>
                            </a:cubicBezTo>
                            <a:cubicBezTo>
                              <a:pt x="557754" y="884774"/>
                              <a:pt x="556867" y="885015"/>
                              <a:pt x="556074" y="888175"/>
                            </a:cubicBezTo>
                            <a:moveTo>
                              <a:pt x="1028586" y="921129"/>
                            </a:moveTo>
                            <a:cubicBezTo>
                              <a:pt x="1033097" y="926485"/>
                              <a:pt x="1032814" y="922254"/>
                              <a:pt x="1032599" y="981179"/>
                            </a:cubicBezTo>
                            <a:cubicBezTo>
                              <a:pt x="1032391" y="1039118"/>
                              <a:pt x="1038624" y="1033845"/>
                              <a:pt x="971591" y="1032765"/>
                            </a:cubicBezTo>
                            <a:lnTo>
                              <a:pt x="923514" y="1031991"/>
                            </a:lnTo>
                            <a:lnTo>
                              <a:pt x="919876" y="1027756"/>
                            </a:lnTo>
                            <a:lnTo>
                              <a:pt x="916233" y="1023517"/>
                            </a:lnTo>
                            <a:lnTo>
                              <a:pt x="916241" y="974909"/>
                            </a:lnTo>
                            <a:lnTo>
                              <a:pt x="916248" y="926297"/>
                            </a:lnTo>
                            <a:lnTo>
                              <a:pt x="920846" y="921389"/>
                            </a:lnTo>
                            <a:lnTo>
                              <a:pt x="925447" y="916482"/>
                            </a:lnTo>
                            <a:lnTo>
                              <a:pt x="975063" y="916482"/>
                            </a:lnTo>
                            <a:lnTo>
                              <a:pt x="1024680" y="916482"/>
                            </a:lnTo>
                            <a:lnTo>
                              <a:pt x="1028586" y="921129"/>
                            </a:lnTo>
                            <a:moveTo>
                              <a:pt x="298976" y="924334"/>
                            </a:moveTo>
                            <a:cubicBezTo>
                              <a:pt x="295707" y="927603"/>
                              <a:pt x="296624" y="949161"/>
                              <a:pt x="300184" y="952720"/>
                            </a:cubicBezTo>
                            <a:cubicBezTo>
                              <a:pt x="304861" y="957397"/>
                              <a:pt x="320824" y="957008"/>
                              <a:pt x="325475" y="952105"/>
                            </a:cubicBezTo>
                            <a:cubicBezTo>
                              <a:pt x="330858" y="946428"/>
                              <a:pt x="330541" y="926787"/>
                              <a:pt x="325026" y="924273"/>
                            </a:cubicBezTo>
                            <a:cubicBezTo>
                              <a:pt x="319937" y="921956"/>
                              <a:pt x="301312" y="921997"/>
                              <a:pt x="298976" y="924334"/>
                            </a:cubicBezTo>
                            <a:moveTo>
                              <a:pt x="1182033" y="925443"/>
                            </a:moveTo>
                            <a:cubicBezTo>
                              <a:pt x="1179092" y="930936"/>
                              <a:pt x="1180092" y="948723"/>
                              <a:pt x="1183550" y="952437"/>
                            </a:cubicBezTo>
                            <a:cubicBezTo>
                              <a:pt x="1192342" y="961874"/>
                              <a:pt x="1215062" y="954094"/>
                              <a:pt x="1213114" y="942317"/>
                            </a:cubicBezTo>
                            <a:cubicBezTo>
                              <a:pt x="1212616" y="939320"/>
                              <a:pt x="1212205" y="934427"/>
                              <a:pt x="1212193" y="931445"/>
                            </a:cubicBezTo>
                            <a:cubicBezTo>
                              <a:pt x="1212167" y="922658"/>
                              <a:pt x="1186279" y="917505"/>
                              <a:pt x="1182033" y="925443"/>
                            </a:cubicBezTo>
                            <a:moveTo>
                              <a:pt x="22357" y="960130"/>
                            </a:moveTo>
                            <a:cubicBezTo>
                              <a:pt x="13996" y="961232"/>
                              <a:pt x="8451" y="964849"/>
                              <a:pt x="4027" y="972096"/>
                            </a:cubicBezTo>
                            <a:lnTo>
                              <a:pt x="648" y="977634"/>
                            </a:lnTo>
                            <a:lnTo>
                              <a:pt x="629" y="1084084"/>
                            </a:lnTo>
                            <a:lnTo>
                              <a:pt x="614" y="1190533"/>
                            </a:lnTo>
                            <a:lnTo>
                              <a:pt x="4314" y="1198083"/>
                            </a:lnTo>
                            <a:cubicBezTo>
                              <a:pt x="7228" y="1204028"/>
                              <a:pt x="9485" y="1206354"/>
                              <a:pt x="14951" y="1209030"/>
                            </a:cubicBezTo>
                            <a:lnTo>
                              <a:pt x="21889" y="1212427"/>
                            </a:lnTo>
                            <a:lnTo>
                              <a:pt x="128256" y="1212427"/>
                            </a:lnTo>
                            <a:cubicBezTo>
                              <a:pt x="247412" y="1212427"/>
                              <a:pt x="241674" y="1212944"/>
                              <a:pt x="249831" y="1201477"/>
                            </a:cubicBezTo>
                            <a:lnTo>
                              <a:pt x="253402" y="1196460"/>
                            </a:lnTo>
                            <a:lnTo>
                              <a:pt x="253417" y="1110451"/>
                            </a:lnTo>
                            <a:cubicBezTo>
                              <a:pt x="253429" y="1063145"/>
                              <a:pt x="253425" y="1013034"/>
                              <a:pt x="253406" y="999094"/>
                            </a:cubicBezTo>
                            <a:lnTo>
                              <a:pt x="253376" y="973742"/>
                            </a:lnTo>
                            <a:lnTo>
                              <a:pt x="247665" y="967619"/>
                            </a:lnTo>
                            <a:cubicBezTo>
                              <a:pt x="243422" y="963071"/>
                              <a:pt x="240213" y="961157"/>
                              <a:pt x="235208" y="960194"/>
                            </a:cubicBezTo>
                            <a:cubicBezTo>
                              <a:pt x="227764" y="958756"/>
                              <a:pt x="33214" y="958699"/>
                              <a:pt x="22357" y="960130"/>
                            </a:cubicBezTo>
                            <a:moveTo>
                              <a:pt x="964120" y="959753"/>
                            </a:moveTo>
                            <a:lnTo>
                              <a:pt x="959919" y="960481"/>
                            </a:lnTo>
                            <a:lnTo>
                              <a:pt x="960345" y="975852"/>
                            </a:lnTo>
                            <a:lnTo>
                              <a:pt x="960776" y="991223"/>
                            </a:lnTo>
                            <a:lnTo>
                              <a:pt x="974622" y="991223"/>
                            </a:lnTo>
                            <a:cubicBezTo>
                              <a:pt x="982235" y="991223"/>
                              <a:pt x="989030" y="990657"/>
                              <a:pt x="989721" y="989966"/>
                            </a:cubicBezTo>
                            <a:cubicBezTo>
                              <a:pt x="991461" y="988222"/>
                              <a:pt x="992144" y="964490"/>
                              <a:pt x="990525" y="962089"/>
                            </a:cubicBezTo>
                            <a:cubicBezTo>
                              <a:pt x="989125" y="960021"/>
                              <a:pt x="971568" y="958466"/>
                              <a:pt x="964120" y="959753"/>
                            </a:cubicBezTo>
                            <a:moveTo>
                              <a:pt x="213201" y="1000445"/>
                            </a:moveTo>
                            <a:lnTo>
                              <a:pt x="221667" y="1008916"/>
                            </a:lnTo>
                            <a:lnTo>
                              <a:pt x="221667" y="1084348"/>
                            </a:lnTo>
                            <a:cubicBezTo>
                              <a:pt x="221667" y="1135512"/>
                              <a:pt x="221143" y="1160758"/>
                              <a:pt x="220037" y="1162826"/>
                            </a:cubicBezTo>
                            <a:cubicBezTo>
                              <a:pt x="216855" y="1168768"/>
                              <a:pt x="211766" y="1173513"/>
                              <a:pt x="204730" y="1177095"/>
                            </a:cubicBezTo>
                            <a:lnTo>
                              <a:pt x="197611" y="1180719"/>
                            </a:lnTo>
                            <a:lnTo>
                              <a:pt x="127667" y="1180719"/>
                            </a:lnTo>
                            <a:cubicBezTo>
                              <a:pt x="25351" y="1180719"/>
                              <a:pt x="32927" y="1188321"/>
                              <a:pt x="32927" y="1085650"/>
                            </a:cubicBezTo>
                            <a:lnTo>
                              <a:pt x="32927" y="1014831"/>
                            </a:lnTo>
                            <a:lnTo>
                              <a:pt x="36524" y="1007731"/>
                            </a:lnTo>
                            <a:cubicBezTo>
                              <a:pt x="38744" y="1003352"/>
                              <a:pt x="42590" y="998977"/>
                              <a:pt x="46565" y="996304"/>
                            </a:cubicBezTo>
                            <a:lnTo>
                              <a:pt x="53009" y="991978"/>
                            </a:lnTo>
                            <a:lnTo>
                              <a:pt x="128871" y="991978"/>
                            </a:lnTo>
                            <a:lnTo>
                              <a:pt x="204730" y="991978"/>
                            </a:lnTo>
                            <a:lnTo>
                              <a:pt x="213201" y="1000445"/>
                            </a:lnTo>
                            <a:moveTo>
                              <a:pt x="298666" y="998033"/>
                            </a:moveTo>
                            <a:cubicBezTo>
                              <a:pt x="297764" y="999717"/>
                              <a:pt x="297239" y="1006609"/>
                              <a:pt x="297481" y="1013510"/>
                            </a:cubicBezTo>
                            <a:lnTo>
                              <a:pt x="297919" y="1025952"/>
                            </a:lnTo>
                            <a:lnTo>
                              <a:pt x="310360" y="1026389"/>
                            </a:lnTo>
                            <a:cubicBezTo>
                              <a:pt x="327766" y="1027005"/>
                              <a:pt x="328872" y="1026182"/>
                              <a:pt x="328872" y="1012645"/>
                            </a:cubicBezTo>
                            <a:cubicBezTo>
                              <a:pt x="328872" y="996648"/>
                              <a:pt x="327317" y="994998"/>
                              <a:pt x="312229" y="994998"/>
                            </a:cubicBezTo>
                            <a:cubicBezTo>
                              <a:pt x="301818" y="994998"/>
                              <a:pt x="300082" y="995387"/>
                              <a:pt x="298666" y="998033"/>
                            </a:cubicBezTo>
                            <a:moveTo>
                              <a:pt x="81290" y="1035087"/>
                            </a:moveTo>
                            <a:cubicBezTo>
                              <a:pt x="75582" y="1038216"/>
                              <a:pt x="75424" y="1039560"/>
                              <a:pt x="75310" y="1086043"/>
                            </a:cubicBezTo>
                            <a:lnTo>
                              <a:pt x="75205" y="1129525"/>
                            </a:lnTo>
                            <a:lnTo>
                              <a:pt x="79198" y="1133228"/>
                            </a:lnTo>
                            <a:lnTo>
                              <a:pt x="83196" y="1136931"/>
                            </a:lnTo>
                            <a:lnTo>
                              <a:pt x="127516" y="1136931"/>
                            </a:lnTo>
                            <a:cubicBezTo>
                              <a:pt x="184452" y="1136931"/>
                              <a:pt x="177880" y="1143835"/>
                              <a:pt x="177880" y="1084008"/>
                            </a:cubicBezTo>
                            <a:lnTo>
                              <a:pt x="177880" y="1037121"/>
                            </a:lnTo>
                            <a:lnTo>
                              <a:pt x="172644" y="1034936"/>
                            </a:lnTo>
                            <a:cubicBezTo>
                              <a:pt x="165313" y="1031870"/>
                              <a:pt x="86918" y="1032003"/>
                              <a:pt x="81290" y="1035087"/>
                            </a:cubicBezTo>
                            <a:moveTo>
                              <a:pt x="448156" y="1033849"/>
                            </a:moveTo>
                            <a:cubicBezTo>
                              <a:pt x="444374" y="1035287"/>
                              <a:pt x="443675" y="1037589"/>
                              <a:pt x="443649" y="1048691"/>
                            </a:cubicBezTo>
                            <a:cubicBezTo>
                              <a:pt x="443619" y="1063239"/>
                              <a:pt x="444449" y="1064017"/>
                              <a:pt x="460843" y="1064802"/>
                            </a:cubicBezTo>
                            <a:cubicBezTo>
                              <a:pt x="478566" y="1065651"/>
                              <a:pt x="479865" y="1067063"/>
                              <a:pt x="479865" y="1085458"/>
                            </a:cubicBezTo>
                            <a:cubicBezTo>
                              <a:pt x="479865" y="1101950"/>
                              <a:pt x="480117" y="1102203"/>
                              <a:pt x="496613" y="1102203"/>
                            </a:cubicBezTo>
                            <a:cubicBezTo>
                              <a:pt x="512007" y="1102203"/>
                              <a:pt x="511573" y="1102686"/>
                              <a:pt x="511573" y="1085594"/>
                            </a:cubicBezTo>
                            <a:cubicBezTo>
                              <a:pt x="511573" y="1067482"/>
                              <a:pt x="514800" y="1064455"/>
                              <a:pt x="534105" y="1064455"/>
                            </a:cubicBezTo>
                            <a:cubicBezTo>
                              <a:pt x="546973" y="1064455"/>
                              <a:pt x="547823" y="1063519"/>
                              <a:pt x="547762" y="1049431"/>
                            </a:cubicBezTo>
                            <a:cubicBezTo>
                              <a:pt x="547687" y="1031501"/>
                              <a:pt x="551443" y="1032727"/>
                              <a:pt x="497063" y="1032867"/>
                            </a:cubicBezTo>
                            <a:cubicBezTo>
                              <a:pt x="471409" y="1032931"/>
                              <a:pt x="449402" y="1033373"/>
                              <a:pt x="448156" y="1033849"/>
                            </a:cubicBezTo>
                            <a:moveTo>
                              <a:pt x="595151" y="1033792"/>
                            </a:moveTo>
                            <a:cubicBezTo>
                              <a:pt x="591086" y="1034588"/>
                              <a:pt x="590134" y="1038103"/>
                              <a:pt x="590108" y="1052466"/>
                            </a:cubicBezTo>
                            <a:cubicBezTo>
                              <a:pt x="590082" y="1068773"/>
                              <a:pt x="589270" y="1069539"/>
                              <a:pt x="570970" y="1070483"/>
                            </a:cubicBezTo>
                            <a:lnTo>
                              <a:pt x="556116" y="1071249"/>
                            </a:lnTo>
                            <a:lnTo>
                              <a:pt x="556116" y="1086349"/>
                            </a:lnTo>
                            <a:lnTo>
                              <a:pt x="556116" y="1101448"/>
                            </a:lnTo>
                            <a:lnTo>
                              <a:pt x="624395" y="1101840"/>
                            </a:lnTo>
                            <a:lnTo>
                              <a:pt x="692670" y="1102233"/>
                            </a:lnTo>
                            <a:lnTo>
                              <a:pt x="694984" y="1097764"/>
                            </a:lnTo>
                            <a:cubicBezTo>
                              <a:pt x="698109" y="1091713"/>
                              <a:pt x="698071" y="1076017"/>
                              <a:pt x="694919" y="1072869"/>
                            </a:cubicBezTo>
                            <a:cubicBezTo>
                              <a:pt x="693145" y="1071091"/>
                              <a:pt x="689393" y="1070494"/>
                              <a:pt x="679979" y="1070494"/>
                            </a:cubicBezTo>
                            <a:cubicBezTo>
                              <a:pt x="662467" y="1070494"/>
                              <a:pt x="658036" y="1065972"/>
                              <a:pt x="658036" y="1048095"/>
                            </a:cubicBezTo>
                            <a:cubicBezTo>
                              <a:pt x="658036" y="1040990"/>
                              <a:pt x="657322" y="1035657"/>
                              <a:pt x="656224" y="1034558"/>
                            </a:cubicBezTo>
                            <a:cubicBezTo>
                              <a:pt x="654480" y="1032814"/>
                              <a:pt x="603422" y="1032172"/>
                              <a:pt x="595151" y="1033792"/>
                            </a:cubicBezTo>
                            <a:moveTo>
                              <a:pt x="414183" y="1106699"/>
                            </a:moveTo>
                            <a:lnTo>
                              <a:pt x="408143" y="1107488"/>
                            </a:lnTo>
                            <a:lnTo>
                              <a:pt x="407388" y="1121420"/>
                            </a:lnTo>
                            <a:cubicBezTo>
                              <a:pt x="406229" y="1142812"/>
                              <a:pt x="407369" y="1142212"/>
                              <a:pt x="368021" y="1142235"/>
                            </a:cubicBezTo>
                            <a:cubicBezTo>
                              <a:pt x="331080" y="1142257"/>
                              <a:pt x="333458" y="1141095"/>
                              <a:pt x="333425" y="1159150"/>
                            </a:cubicBezTo>
                            <a:cubicBezTo>
                              <a:pt x="333394" y="1175264"/>
                              <a:pt x="332039" y="1174679"/>
                              <a:pt x="369463" y="1174679"/>
                            </a:cubicBezTo>
                            <a:lnTo>
                              <a:pt x="399684" y="1174679"/>
                            </a:lnTo>
                            <a:lnTo>
                              <a:pt x="403538" y="1179730"/>
                            </a:lnTo>
                            <a:cubicBezTo>
                              <a:pt x="406799" y="1184007"/>
                              <a:pt x="407392" y="1186374"/>
                              <a:pt x="407411" y="1195207"/>
                            </a:cubicBezTo>
                            <a:cubicBezTo>
                              <a:pt x="407422" y="1200941"/>
                              <a:pt x="408272" y="1207229"/>
                              <a:pt x="409298" y="1209181"/>
                            </a:cubicBezTo>
                            <a:lnTo>
                              <a:pt x="411163" y="1212726"/>
                            </a:lnTo>
                            <a:lnTo>
                              <a:pt x="459481" y="1212541"/>
                            </a:lnTo>
                            <a:cubicBezTo>
                              <a:pt x="515435" y="1212325"/>
                              <a:pt x="511573" y="1213522"/>
                              <a:pt x="511573" y="1196407"/>
                            </a:cubicBezTo>
                            <a:cubicBezTo>
                              <a:pt x="511573" y="1179394"/>
                              <a:pt x="514400" y="1180719"/>
                              <a:pt x="478124" y="1180719"/>
                            </a:cubicBezTo>
                            <a:cubicBezTo>
                              <a:pt x="447167" y="1180719"/>
                              <a:pt x="446435" y="1180647"/>
                              <a:pt x="443045" y="1177254"/>
                            </a:cubicBezTo>
                            <a:cubicBezTo>
                              <a:pt x="438191" y="1172399"/>
                              <a:pt x="436552" y="1152676"/>
                              <a:pt x="440335" y="1144624"/>
                            </a:cubicBezTo>
                            <a:lnTo>
                              <a:pt x="442883" y="1139196"/>
                            </a:lnTo>
                            <a:lnTo>
                              <a:pt x="458227" y="1138441"/>
                            </a:lnTo>
                            <a:cubicBezTo>
                              <a:pt x="466668" y="1138026"/>
                              <a:pt x="474021" y="1137241"/>
                              <a:pt x="474565" y="1136697"/>
                            </a:cubicBezTo>
                            <a:cubicBezTo>
                              <a:pt x="475535" y="1135723"/>
                              <a:pt x="476007" y="1108356"/>
                              <a:pt x="475067" y="1107529"/>
                            </a:cubicBezTo>
                            <a:cubicBezTo>
                              <a:pt x="474089" y="1106668"/>
                              <a:pt x="420041" y="1105932"/>
                              <a:pt x="414183" y="1106699"/>
                            </a:cubicBezTo>
                            <a:moveTo>
                              <a:pt x="556924" y="1144383"/>
                            </a:moveTo>
                            <a:cubicBezTo>
                              <a:pt x="554980" y="1148014"/>
                              <a:pt x="554848" y="1207769"/>
                              <a:pt x="556776" y="1210819"/>
                            </a:cubicBezTo>
                            <a:cubicBezTo>
                              <a:pt x="558600" y="1213699"/>
                              <a:pt x="655016" y="1213326"/>
                              <a:pt x="656858" y="1210430"/>
                            </a:cubicBezTo>
                            <a:cubicBezTo>
                              <a:pt x="658447" y="1207932"/>
                              <a:pt x="658277" y="1147199"/>
                              <a:pt x="656673" y="1144670"/>
                            </a:cubicBezTo>
                            <a:cubicBezTo>
                              <a:pt x="655850" y="1143367"/>
                              <a:pt x="651400" y="1142310"/>
                              <a:pt x="644745" y="1141831"/>
                            </a:cubicBezTo>
                            <a:cubicBezTo>
                              <a:pt x="629593" y="1140747"/>
                              <a:pt x="626327" y="1144028"/>
                              <a:pt x="626327" y="1160342"/>
                            </a:cubicBezTo>
                            <a:cubicBezTo>
                              <a:pt x="626327" y="1179107"/>
                              <a:pt x="624851" y="1180719"/>
                              <a:pt x="607676" y="1180719"/>
                            </a:cubicBezTo>
                            <a:cubicBezTo>
                              <a:pt x="588742" y="1180719"/>
                              <a:pt x="587069" y="1179111"/>
                              <a:pt x="587069" y="1160897"/>
                            </a:cubicBezTo>
                            <a:cubicBezTo>
                              <a:pt x="587069" y="1148433"/>
                              <a:pt x="586941" y="1147976"/>
                              <a:pt x="582600" y="1144764"/>
                            </a:cubicBezTo>
                            <a:cubicBezTo>
                              <a:pt x="576409" y="1140189"/>
                              <a:pt x="559306" y="1139932"/>
                              <a:pt x="556924" y="1144383"/>
                            </a:cubicBezTo>
                            <a:moveTo>
                              <a:pt x="854084" y="1143356"/>
                            </a:moveTo>
                            <a:cubicBezTo>
                              <a:pt x="848562" y="1145398"/>
                              <a:pt x="848335" y="1146764"/>
                              <a:pt x="848309" y="1177790"/>
                            </a:cubicBezTo>
                            <a:cubicBezTo>
                              <a:pt x="848279" y="1216002"/>
                              <a:pt x="844964" y="1212484"/>
                              <a:pt x="881452" y="1212967"/>
                            </a:cubicBezTo>
                            <a:cubicBezTo>
                              <a:pt x="917162" y="1213443"/>
                              <a:pt x="916233" y="1213892"/>
                              <a:pt x="916233" y="1196120"/>
                            </a:cubicBezTo>
                            <a:cubicBezTo>
                              <a:pt x="916233" y="1181281"/>
                              <a:pt x="915667" y="1180727"/>
                              <a:pt x="900454" y="1180685"/>
                            </a:cubicBezTo>
                            <a:cubicBezTo>
                              <a:pt x="882497" y="1180636"/>
                              <a:pt x="880901" y="1179043"/>
                              <a:pt x="880229" y="1160490"/>
                            </a:cubicBezTo>
                            <a:cubicBezTo>
                              <a:pt x="879863" y="1150392"/>
                              <a:pt x="879066" y="1145591"/>
                              <a:pt x="877549" y="1144330"/>
                            </a:cubicBezTo>
                            <a:cubicBezTo>
                              <a:pt x="874986" y="1142204"/>
                              <a:pt x="858995" y="1141540"/>
                              <a:pt x="854084" y="1143356"/>
                            </a:cubicBezTo>
                            <a:moveTo>
                              <a:pt x="928694" y="1142699"/>
                            </a:moveTo>
                            <a:cubicBezTo>
                              <a:pt x="923092" y="1143492"/>
                              <a:pt x="920321" y="1166424"/>
                              <a:pt x="925126" y="1172214"/>
                            </a:cubicBezTo>
                            <a:cubicBezTo>
                              <a:pt x="927505" y="1175083"/>
                              <a:pt x="980707" y="1175925"/>
                              <a:pt x="987856" y="1173207"/>
                            </a:cubicBezTo>
                            <a:cubicBezTo>
                              <a:pt x="995908" y="1170146"/>
                              <a:pt x="992390" y="1143718"/>
                              <a:pt x="983802" y="1142759"/>
                            </a:cubicBezTo>
                            <a:cubicBezTo>
                              <a:pt x="979688" y="1142299"/>
                              <a:pt x="931872" y="1142246"/>
                              <a:pt x="928694" y="1142699"/>
                            </a:cubicBezTo>
                            <a:moveTo>
                              <a:pt x="702741" y="1183108"/>
                            </a:moveTo>
                            <a:cubicBezTo>
                              <a:pt x="701563" y="1186177"/>
                              <a:pt x="701586" y="1204595"/>
                              <a:pt x="702775" y="1209030"/>
                            </a:cubicBezTo>
                            <a:cubicBezTo>
                              <a:pt x="703953" y="1213420"/>
                              <a:pt x="726964" y="1214251"/>
                              <a:pt x="731158" y="1210053"/>
                            </a:cubicBezTo>
                            <a:cubicBezTo>
                              <a:pt x="735355" y="1205859"/>
                              <a:pt x="734525" y="1182848"/>
                              <a:pt x="730135" y="1181670"/>
                            </a:cubicBezTo>
                            <a:cubicBezTo>
                              <a:pt x="722521" y="1179632"/>
                              <a:pt x="703696" y="1180617"/>
                              <a:pt x="702741" y="1183108"/>
                            </a:cubicBezTo>
                            <a:moveTo>
                              <a:pt x="778339" y="1182606"/>
                            </a:moveTo>
                            <a:cubicBezTo>
                              <a:pt x="773979" y="1185800"/>
                              <a:pt x="773303" y="1202862"/>
                              <a:pt x="777286" y="1209177"/>
                            </a:cubicBezTo>
                            <a:lnTo>
                              <a:pt x="780472" y="1214232"/>
                            </a:lnTo>
                            <a:lnTo>
                              <a:pt x="791355" y="1213194"/>
                            </a:lnTo>
                            <a:cubicBezTo>
                              <a:pt x="805031" y="1211891"/>
                              <a:pt x="806008" y="1210717"/>
                              <a:pt x="806008" y="1195584"/>
                            </a:cubicBezTo>
                            <a:cubicBezTo>
                              <a:pt x="806008" y="1185524"/>
                              <a:pt x="805589" y="1183622"/>
                              <a:pt x="803087" y="1182282"/>
                            </a:cubicBezTo>
                            <a:cubicBezTo>
                              <a:pt x="799002" y="1180096"/>
                              <a:pt x="781453" y="1180326"/>
                              <a:pt x="778339" y="1182606"/>
                            </a:cubicBezTo>
                          </a:path>
                        </a:pathLst>
                      </a:custGeom>
                      <a:solidFill>
                        <a:srgbClr val="0C0C0C"/>
                      </a:solidFill>
                      <a:ln w="3762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26E023" id="Freeform: Shape 31" o:spid="_x0000_s1026" style="position:absolute;margin-left:1.3pt;margin-top:-8.1pt;width:45.1pt;height:4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423,1214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" path="m303736,1165v-5708,567,-6523,2767,-6553,17742c297156,33716,295899,33176,330397,33176v36669,,35242,702,34502,-16964c364601,9070,364016,2913,363600,2532,362691,1690,310470,501,303736,1165m409902,2830v-966,1167,-2004,7572,-2306,14239c406837,33761,405546,33172,442781,33199v40073,30,37084,-3224,37084,40356c479865,112813,480914,110756,460522,111450r-15061,514l444544,116546v-1461,7297,-1016,59088,528,61530c447133,181337,466064,182149,471666,179212v4209,-2204,4307,-2544,4620,-16137c476716,144276,477358,143634,496281,143076r14537,-431l511180,73944v200,-37786,-139,-69487,-755,-70442c508614,675,412224,33,409902,2830m561401,1071v-5368,997,-5991,2684,-6017,16326c555357,32157,556188,33176,568271,33176v16975,,18798,-1393,18798,-14360c587069,2373,580146,-2413,561401,1071t72099,215c627758,3034,626327,6401,626327,18163r,11699l631084,31519v6270,2185,129245,2299,134968,124c770419,29982,771439,7058,767324,2947,765731,1354,638463,-224,633500,1286t180783,230c813641,2555,812780,9783,812373,17578v-974,18659,-3801,21638,-20535,21638c777648,39216,776399,40318,775232,53843v-1725,19991,-3095,21547,-19051,21607c737367,75525,733426,80731,737496,100111r1325,6296l754671,107355v8720,521,15971,1030,16115,1132c773568,110465,774659,125342,774934,165045v385,56426,-377,53852,15975,53852c806786,218897,806008,221667,806008,165147v,-60756,-536,-59604,26813,-57536c847256,108702,847388,108868,848286,127237r755,15408l864141,142645r15099,l879999,127973v988,-19154,1400,-19565,20701,-20698l915478,106407r,-51590c915478,26442,915097,2849,914636,2385,911620,-628,892655,-235,888677,2921r-4152,3295l884502,36683v-30,39816,970,37887,-19946,38442c843640,75680,844780,77836,844417,37071,844104,1426,844123,1483,832523,1452v-3371,-11,-8592,-426,-11600,-921c817310,-69,815053,267,814283,1516m974316,3830v-3560,1714,-8255,5240,-10437,7833l959915,16374r27,104661c959960,178597,959983,229036,959998,233124v19,6825,578,7961,6844,13967l973663,253625r111478,c1194448,253625,1196686,253565,1200099,250605v1914,-1661,4024,-3020,4688,-3020c1211499,247585,1212027,239164,1212261,128343r219,-105586l1208932,15196v-1952,-4163,-4065,-7595,-4696,-7628c1203602,7534,1200103,6103,1196456,4389,1186015,-518,984395,-1024,974316,3830m14041,5069c9878,7254,6930,10361,4578,15045l1166,21851r26,106507c1222,247483,705,241674,11995,250005r4908,3620l128207,253625r111304,l246442,246887r6934,-6738l253406,214801v19,-13940,23,-64051,11,-111357l253402,17435r-3571,-5017c241651,924,247574,1441,127354,1683,21504,1894,20013,1939,14041,5069m205534,36879v4533,2299,8931,6134,11675,10184l221611,53560r30,74824l221667,203212r-3808,5198c215764,211272,211566,215480,208531,217764r-5522,4152l128162,221890r-74851,-30l46694,217379v-4564,-3095,-7724,-6878,-10192,-12204l32927,197459r87,-70441l33100,56580r4089,-7527c40246,43428,43179,40495,48804,37438r7527,-4089l127297,33270r70967,-83l205534,36879t959082,570c1170621,40707,1173015,43224,1176318,49751r4152,8206l1180470,128071v,79973,249,78339,-13427,88780l1160407,221916r-74821,l1010766,221916r-5621,-3895c1002050,215877,997750,211570,995583,208444r-3937,-5681l992065,126561r419,-76198l996697,45357v10124,-12030,8112,-11762,88648,-11890l1157066,33349r7550,4100m81599,76975v-1880,781,-4126,3277,-4990,5545c74737,87446,75299,174203,77217,176117v1993,1993,94015,2442,97688,479c178178,174845,179095,80689,175868,77466,174101,75695,85793,75239,81599,76975t217392,-257c297575,77632,297164,81837,297481,92187r438,14220l312697,107275v18867,1106,19742,1880,20478,18063c334112,145926,330858,149440,310870,149440v-12808,,-13706,966,-13706,14745c297164,181979,295110,180979,331009,180665v35985,-317,33139,1163,34139,-17719c366130,144371,366205,144291,383682,143627v17304,-657,17670,-959,17648,-14378c401292,111299,401628,111696,386449,111669v-19912,-34,-20425,-506,-21339,-19644l364355,76209r-31708,-370c315207,75635,300063,76031,298991,76718t257378,-256c555814,77013,555361,84147,555361,92316r,14846l569743,107162v16945,,17326,-400,17326,-18255c587069,79017,586843,78311,583196,76926v-4356,-1657,-25276,-2020,-26827,-464m667412,76737v-1419,899,-1827,5096,-1510,15450l666340,106407r13831,434l694002,107272r1835,-5557c698290,94279,696799,79931,693304,77375v-2926,-2140,-22755,-2631,-25892,-638m1039688,76492v-6900,1804,-10664,83099,-4511,97484l1036951,178129r46846,c1143594,178129,1136682,184750,1136682,127478r,-44611l1132975,79161r-3707,-3707l1085790,75627v-23913,99,-44660,487,-46102,865m629347,113138v-1642,1060,-2412,4994,-2797,14333c625912,142929,626992,143801,645832,143083r11449,-438l657281,127546r,-15099l644446,112062v-7058,-211,-13853,272,-15099,1076m667397,151252v-2642,2642,-2291,23849,453,27477c669745,181232,671304,181473,680315,180635v9369,-872,10799,-615,15903,2854l701824,187298r22,13910c701858,208859,702454,216043,703167,217172v1895,2989,26885,1872,28889,-1295c734253,212400,733947,153479,731720,151252v-2559,-2559,-61763,-2559,-64323,m887922,151282v-5376,2593,-5123,23861,324,27428c893169,181934,908321,181990,912877,178797v3884,-2718,5077,-24012,1544,-27545c912156,148987,892637,149010,887922,151282m517990,188162v-1423,593,-1887,8463,-1887,32033c516103,259827,516960,258155,496678,258155v-19543,,-19603,-57,-20471,-18659c475376,221705,476290,222856,462402,222154v-19112,-966,-18776,-1257,-18776,16315c443626,257611,443041,258155,422487,258155v-20202,,-21138,-793,-21138,-17916c401349,222045,400782,221441,384385,222128v-15840,664,-14545,-770,-15564,17202c367734,258521,368111,258155,349305,258155v-19787,,-20425,-570,-20456,-18236c328838,232924,328196,226205,327426,224989v-1540,-2431,-19802,-4129,-26465,-2457l297164,223483r,32346c297164,280052,297639,288482,299051,289387v1038,669,15635,1227,32441,1242c369357,290667,368519,290226,368915,310372v332,16794,2182,18666,18504,18715c400643,329129,401349,328128,401349,309417r,-11963l407011,293910v5651,-3541,5756,-3549,54444,-3420l510237,290618r2808,3722c515537,297643,515907,301693,516356,330257v585,37586,-597,35287,17866,34732l547056,364604r755,-32810l548566,298983r4149,-4145c556444,291113,558060,290656,568569,290335v19142,-578,18500,-98,18500,-13827c587069,260265,584865,258155,567889,258155v-19715,,-19164,1042,-20078,-37990l547056,187943r-13589,-287c525993,187502,519028,187728,517990,188162t72737,1050c589666,191978,590576,251605,591697,252719v1246,1242,28587,1412,29814,189c622084,252338,622553,237484,622553,219905r,-31962l607049,187513v-12249,-340,-15676,15,-16322,1699m667473,222917v-1269,509,-1888,4367,-1888,11736c665585,255191,662966,258155,644809,258155v-16443,,-18482,2144,-18482,19417c626327,295031,623927,297413,606313,297413v-15586,,-16224,577,-16224,14646c590089,327400,591943,329114,608586,329144v16934,30,16832,-72,17783,18119c627320,365450,627180,365306,644167,365337v18602,34,21392,3095,21411,23502c665589,400533,666786,401598,679945,401598v17013,,16499,1007,17107,-33608c697675,332303,698347,333651,679907,333651v-18202,,-20920,-2518,-21641,-20063c657756,301180,657873,300663,662294,295714r4552,-5096l698562,290403v37639,-257,34978,853,34947,-14597c733479,259057,733434,259015,716602,258389v-18376,-684,-18870,-1152,-19538,-18576c696414,222977,695350,221864,680020,222037v-5862,64,-11509,461,-12547,880m740885,222924v-3216,857,-4590,9683,-3352,21536l738503,253727r15254,-430l769015,252870r438,-13363c769736,230957,769261,225386,768136,224030v-1688,-2034,-20845,-2812,-27251,-1106m813630,224804v-989,1846,-1518,8407,-1265,15624l812803,252870r14209,438c835433,253568,841862,253104,842790,252175v1725,-1725,1959,-26748,264,-28447c840027,220697,815344,221596,813630,224804t75424,-1785c884894,224600,884570,227043,884547,256984r-22,29780l888677,288768v4024,1944,20761,2288,25363,521c917471,287972,917286,224155,913844,222834v-2952,-1133,-21694,-993,-24790,185m187947,298421v-555,551,-1008,5885,-1008,11853c186939,330284,183791,333651,165098,333651v-16167,,-15907,-227,-15907,13850c149191,364963,149557,365359,165687,365359v18112,,19901,1457,20897,16983c187845,402001,182334,408830,166517,407199v-4699,-487,-9440,-3,-12456,1265l149191,410510r,11970c149191,439165,148093,438636,182266,438383v37280,-272,36382,144,36382,-16783c218648,400582,216734,401598,256301,401598r32954,l293211,406780v5674,7441,5734,23200,125,31460l289505,443875r-32222,c218934,443875,220999,442860,221962,461224v827,15723,-264,14752,16949,15077c257479,476652,257906,477030,257906,493133v,17085,1547,18689,18028,18689c290294,511822,290146,511992,290486,495322v362,-17496,2616,-19576,20969,-19334c327849,476207,328755,475259,328823,457842v68,-17772,1299,-18798,22841,-19123c365967,438504,365208,441652,364752,384411r-397,-50005l331137,334406r-33218,l297164,348222v-1155,21139,826,20157,-40700,20157c215824,368379,218648,369802,218648,349313v,-19999,177,-20192,18821,-20192c249476,329121,251692,328732,252568,326479v1238,-3201,1242,-25631,4,-27639c251575,297228,189540,296824,187947,298421t550088,2831c735619,307612,737262,324414,740546,326902v5518,4182,25997,2963,27752,-1654c770389,319745,770151,301418,767958,299225v-3975,-3975,-28266,-2329,-29923,2027m813860,299225v-2337,2336,-2378,20961,-60,26050c816121,330371,834425,331001,840673,326203v4582,-3522,5798,-24638,1574,-27311c838906,296779,816038,297047,813860,299225t147169,-804c959205,300240,959908,325384,961833,327309v2155,2156,23536,2446,26824,366c991087,326135,992786,307873,991114,301210v-944,-3760,-26730,-6149,-30085,-2789m1035200,299300v-1778,1393,-2574,5398,-3050,15330c1031304,332239,1029817,333651,1012068,333651v-17980,,-17319,-600,-17319,15726c994749,368183,994655,368281,975667,368696v-19768,431,-19746,453,-20410,-17802c954630,333692,954645,333704,937700,333674v-15635,-31,-14695,-2295,-14578,35196c923231,403651,922156,401518,939637,401624v21486,125,20252,-5772,20305,96922c959991,596831,958326,587877,976400,587016v15748,-747,15329,276,15329,-37446c991729,510875,990733,512845,1010852,511822r14851,-755l1026133,495590r430,-15476l1012332,480114v-20286,,-20859,-597,-20289,-21124l992484,443154r4530,-2234c999505,439693,1006813,438425,1013257,438100v14208,-710,13012,2556,13548,-37016c1027303,364359,1026718,365359,1047710,365359v11671,,13566,-370,14933,-2921c1064949,358131,1064727,301557,1062394,299225v-2461,-2462,-24038,-2401,-27194,75m1107491,298421v-2415,2415,-1106,65066,1382,66021c1115139,366847,1135040,365412,1136629,362438v1669,-3118,2239,-58484,646,-62636c1136327,297330,1109813,296099,1107491,298421t74791,804c1179945,301561,1179904,320186,1182221,325275v2329,5115,21902,5862,26741,1023c1214243,321017,1214968,300844,1209944,298934v-5636,-2144,-25439,-1933,-27662,291m2272,334764c554,337773,-352,348067,565,354182v1510,10068,3315,11177,18195,11177c30330,365359,31908,365714,35260,369066r3706,3707l38966,439376v,78331,-1298,72446,15975,72446c72906,511822,75205,514106,75205,531953v,15541,113,15651,16934,16330c109756,548996,110526,549816,111213,568512v645,17670,1725,18806,17877,18806c142544,587318,143151,586511,143151,568622v,-17138,3601,-20562,21626,-20562c181013,548060,180786,548574,180428,512577v-340,-34407,581,-32463,-15383,-32463c149904,480114,150218,479774,149116,497300v-1156,18316,-2598,19505,-22831,18806c108117,515476,108268,515631,107106,496462r-948,-15593l90749,480114c69610,479079,71430,484500,71430,422536v,-62152,-1638,-57162,18783,-57199c107460,365306,107121,365654,106596,348626r-438,-14220l54545,334010v-28386,-219,-51911,120,-52273,754m409276,334651v-2552,1031,-2616,26356,-76,28896c411408,365756,470333,366092,473772,363914v2386,-1510,3326,-22521,1234,-27621c473946,333715,415236,332247,409276,334651t366896,1586c775568,337720,775070,343756,775066,349652v-15,14613,1099,15707,15975,15707c805604,365359,806314,364465,805691,346848r-438,-12442l791260,333972v-12264,-381,-14125,-102,-15088,2265m848951,335603v-434,1136,-593,8123,-351,15533l849041,364604r15100,l879240,364604r,-15099l879240,334406r-14748,-434c853114,333640,849562,334013,848951,335603m558758,369866v-3057,1291,-3397,2481,-3397,11865c555361,403202,549944,408936,531270,407241v-12910,-1170,-14710,940,-15386,18021c515178,443185,514555,443872,498931,443894v-6749,12,-13812,434,-15699,940l479808,445752r404,32659l480620,511067r12834,378c514997,512083,516103,513124,516103,532791v,14073,1400,15269,17889,15269c548691,548060,547811,551341,547811,496545v,-26340,423,-48993,936,-50337c551405,439285,574375,435544,584049,440459r5285,2684l590161,477105v457,18678,966,34147,1132,34370c591463,511698,606377,511698,624440,511475r32841,-408l657281,495968r,-15099l642789,480114v-19693,-1027,-19685,-1020,-19153,-20969l624062,443154r4530,-2276c631084,439625,638558,438259,645201,437840r12080,-759l657666,424246v506,-16794,72,-17352,-13106,-16952c636644,407532,632684,406912,629004,404859r-4942,-2752l623217,386789v-464,-8425,-1370,-15843,-2012,-16485c619487,368579,562737,368183,558758,369866t184128,-268c737575,370395,736963,374347,737269,405882v328,33705,-970,31229,16972,32350c770476,439244,773696,441799,775221,454898v2291,19636,-2423,25216,-21305,25216c734910,480114,734427,479661,733762,461270v-660,-18191,974,-17395,-35687,-17395c662905,443875,665585,442562,665585,459801v,16855,-351,16511,16923,16625c702499,476558,701676,474961,702171,514672r408,32633l734094,547713v37658,491,35669,1385,35699,-16069c769827,513566,771597,511822,789931,511822v17746,,16077,5315,16077,-51198c806008,404176,806914,407637,792170,407637v-19270,,-21841,-2676,-22826,-23785c769023,377001,768377,371014,767913,370550v-989,-993,-19946,-1710,-25027,-952m817129,369334v-4956,1106,-7636,26084,-3269,30452c815774,401699,831077,402247,838917,400677v6319,-1261,8486,-24624,2809,-30301c840574,369221,821289,368406,817129,369334t258782,49c1070117,370369,1070102,370497,1070578,425756r422,49073l1082993,475584v17530,1102,18047,649,18961,-16647c1102965,439787,1103879,438946,1123991,438704v12887,-159,14201,-1623,14201,-15850c1138192,408562,1137361,407637,1124527,407637v-19625,,-22573,-2944,-22573,-22562c1101954,369682,1095839,365997,1075911,369383t69525,2322c1142465,374676,1142533,374325,1142393,387144v-128,12007,2718,14454,16817,14454c1173958,401598,1174883,400541,1174219,384456v-381,-9214,-1182,-13563,-2665,-14480c1167496,367470,1148407,368734,1145436,371705m409544,409264v-2733,3024,-3005,24099,-344,26760c412295,439119,433597,438391,436583,435092v3688,-4077,3231,-21808,-653,-25326c431981,406195,412654,405829,409544,409264t478782,-215c884774,411204,884525,412156,884502,423465v-34,18867,-649,19505,-19644,20410l849041,444630r,33219l849041,511067r33219,l915478,511067r396,-50005c916184,422212,915848,410718,914364,409521v-3374,-2722,-21777,-3058,-26038,-472m1193304,407226v-11611,672,-12834,2299,-12834,17028c1180470,440271,1176937,443875,1161233,443875v-18383,,-22309,5104,-18005,23404c1145232,475799,1145508,475939,1160569,476150v18799,264,19901,1363,19901,19890c1180470,512347,1179934,511833,1196826,511799v16288,-34,14929,4372,15692,-51012l1213190,412016r-4137,-2944c1206780,407452,1204342,406256,1203640,406414v-702,155,-5353,521,-10336,812m114840,444940v-3676,710,-5235,23891,-1951,29081c114685,476860,140101,476535,141936,473651v2397,-3771,1415,-27865,-1174,-28858c138153,443789,120280,443894,114840,444940t258401,-26c368334,445880,367149,470575,371784,475210v1355,1355,26163,1261,27530,-106c401390,473025,401839,448549,399842,446144v-1819,-2193,-17907,-2937,-26601,-1230m334459,481069v-582,581,-1057,23656,-1057,51281c333402,591648,332300,587934,349664,587054v16503,-830,15560,2692,15088,-56297l364355,480869r-14419,-431c342005,480204,335040,480487,334459,481069t772670,1053c1106706,483224,1106555,490189,1106797,497599r442,13468l1122338,511067r15099,l1137886,498992v721,-19501,1235,-18878,-15624,-18878c1111708,480114,1107695,480646,1107129,482122m224687,519372v-2472,2472,-3020,5032,-3020,14159c221667,547811,222271,548302,239258,547743r13363,-438l253059,533943v558,-16987,68,-17591,-14212,-17591c229719,516352,227160,516899,224687,519372t220691,826c443060,525287,443102,543912,445438,546248v2058,2058,24963,2499,28051,544c479004,543289,477419,520806,471466,518092v-7822,-3563,-24103,-2250,-26088,2106m813800,520198v-2609,5727,-2277,24038,479,26322c816589,548438,841027,548275,842971,546331v3175,-3182,1703,-23124,-1963,-26518c835158,514389,816325,514657,813800,520198t332206,-351c1141612,524524,1141163,542768,1145364,545958v3416,2593,24725,2820,27254,290c1175363,543504,1174962,523826,1172078,519708v-3537,-5051,-21286,-4957,-26072,139m4133,555938v-2171,808,-2918,2545,-2930,6795c1192,565874,780,570898,282,573895v-1529,9248,4522,13423,19471,13423c28046,587318,32621,588039,35245,589757r3721,2438l38966,624191r,31991l34059,660871v-4609,4405,-5715,4722,-18175,5205c-54,666691,-763,667371,343,680934v1294,15903,2789,16594,36045,16601c69961,697543,70165,697433,71151,678567v992,-19055,1970,-19882,24438,-20667l106158,657530r434,-13982c107109,626890,106755,626576,87371,626576v-16432,,-15794,1412,-16254,-35966c70837,567942,70214,559041,68818,557660,66666,555542,9308,554013,4133,555938t183863,627c186701,557860,186584,581615,187856,584929v1510,3937,21615,3348,26873,-785c218591,581105,218746,580441,218330,568667r-437,-12302l203473,555935v-7931,-234,-14896,49,-15477,630m260548,557241v-2197,1279,-2642,3763,-2642,14763c257906,589685,257672,589919,239307,590652v-17840,709,-17904,773,-17319,17303c222528,623228,221766,622579,239904,623307v17866,718,17367,200,18311,18871c259027,658307,259159,658421,275919,657915v12329,-374,12763,-510,13786,-4349c291113,648282,290528,559819,289067,557460v-1416,-2292,-24657,-2469,-28519,-219m409276,556580v-2454,1027,-2556,21581,-136,26892c410786,587081,411571,587318,421872,587318v15028,,17715,-3314,16070,-19829l436832,556365r-12835,-287c416938,555919,410314,556146,409276,556580t477136,4c885132,557116,884525,561136,884525,569063v,15794,2396,18255,17786,18255c915689,587318,916527,586178,915916,568807r-438,-12442l901889,556078v-7474,-155,-14439,72,-15477,506m1034309,557422v-1080,1079,-1812,6292,-1812,12910c1032497,588462,1031176,589855,1013298,590584v-19187,781,-18545,196,-18572,16831c994696,625980,994994,625670,976313,626576r-15537,755l959892,640921v-1453,22294,-3865,24913,-22947,24913c923273,665834,922778,666355,923171,680367v457,16164,1355,17172,15386,17195c958560,697600,958462,697498,959892,719437r884,13589l974758,733460v16635,517,16956,155,16994,-19029c991786,697305,989544,698373,1026703,697834v44535,-646,43542,-1084,43542,19278c1070245,737779,1072035,736850,1031489,737235v-38639,370,-35830,-834,-36525,15688c994296,768928,994341,768974,1012204,769755v17662,774,19078,2167,20391,20093c1033724,805193,1034747,806269,1048159,806208v14567,-64,15571,-1049,16250,-15910c1065236,772122,1067086,770019,1082261,770019v19398,,19693,-256,19693,-17092c1101954,734321,1102512,733781,1121790,733781v21472,,20177,-2457,20177,38220c1141967,816344,1145689,812297,1104925,812297v-38598,,-34846,-3895,-34332,35676l1071000,879489r67192,419c1220524,880421,1212178,882154,1212178,864537v,-16511,646,-15949,-18330,-15983c1174996,848524,1175283,849060,1174717,812905v-664,-42191,-872,-41749,20139,-42939c1202696,769525,1209864,768407,1210785,767486v1990,-1989,2835,-173184,865,-175162c1210166,590833,1156356,589712,1149362,591021v-6742,1265,-7029,2752,-6957,36042c1142476,660323,1141355,658228,1159070,658262v18086,34,21400,3390,21400,21686c1180470,699106,1177609,702073,1159127,702073v-18549,,-20935,-2216,-20935,-19437c1138192,664045,1143669,665834,1086802,665834r-49560,l1031659,660569r-5583,-5266l1026748,642495v1023,-19497,-19,-18935,35049,-18954c1077655,623530,1093177,623104,1096292,622586r5662,-936l1101954,606940r,-14714l1097235,591282v-2593,-517,-9558,-955,-15476,-966c1066595,590282,1064206,587194,1064206,567625v,-7893,-536,-10388,-2390,-11098c1057426,554844,1036196,555534,1034309,557422t71876,26c1105823,558513,1105815,565036,1106170,571940v751,14676,1563,15393,17398,15356c1137120,587262,1137437,586877,1137437,570388r,-14023l1122141,555938v-11407,-321,-15465,65,-15956,1510m151565,592713v-2102,2098,-2374,12192,-2374,88274c149191,779792,147398,770019,165517,770019v13416,,14276,-1030,15322,-18402c181881,734344,182534,733781,201517,733781v16904,,17119,-230,17153,-18398c218700,698498,218682,698517,236034,697396v17821,-1152,17565,-891,17025,-17353l252621,666589r-31977,-407l188668,665774r-3884,-4617c181047,656718,180892,655759,180741,635896v-310,-40703,-340,-41081,-3526,-43414c173018,589413,154698,589576,151565,592713t221472,-1310c370791,591837,369610,593173,369553,595351v-834,31750,-502,31225,-19697,31225c332394,626576,332983,625886,333708,645454r449,12076l343216,657896v24246,974,25167,1725,25495,20863c368987,694700,371475,697415,385872,697494v13615,72,15477,-2174,15477,-18689c401349,661048,404938,657745,423409,658519v18088,759,20217,3050,20217,21754c443626,699313,442184,701072,426047,701718v-20780,834,-18659,-2982,-18659,33550c407388,773749,403447,770019,444098,770019v36816,,34796,-1068,35502,18727c480212,805755,480718,806257,497357,806257v14567,,14216,416,14216,-16801c511573,772424,514061,770019,531704,770019v17096,,16247,1922,15760,-35675l547056,702828r-13045,-434c516990,701827,516103,702643,516103,718889v,17961,53,17912,-19497,17912c475780,736801,475984,737005,476550,716594v517,-18526,12,-17983,17927,-19293c511830,696033,511705,696165,511203,679424r-385,-12835l497882,665812v-17889,-1076,-20305,-2858,-21517,-15839c474142,626180,475863,623817,495802,623236r15016,-434l510818,606947r,-15854l479302,590685v-37876,-490,-35676,-1547,-35676,17115c443626,625905,442871,626576,422487,626576v-20357,,-21138,-687,-21138,-18658c401349,599077,400684,593298,399537,592150v-1744,-1744,-18825,-2223,-26500,-747m557248,591339v-4054,1634,-2487,30500,1714,31553c564028,624164,619793,623051,621190,621650v2646,-2650,2578,-26106,-79,-28764c618619,590395,562926,589047,557248,591339t110210,887c666627,593264,665638,600160,665268,607555v-894,17764,-2276,19021,-20905,19021c627437,626576,626327,627750,626327,645620v,17493,-1453,19014,-19021,19897c590421,666367,590089,666646,590089,680077v,17300,-1219,16711,34660,16711c660074,696788,657979,697822,658013,680405v34,-17285,4858,-22109,22143,-22143c696161,658232,696154,658240,697294,640921v1162,-17659,747,-17312,20576,-17342c737288,623549,737277,623541,737216,643416v-64,19814,-981,20807,-20471,22177l702579,666589r-755,13933c700793,699528,699279,701042,680273,702073r-13933,755l665940,752474v-460,57494,-1442,53783,14227,53783c690963,806257,697320,808352,700668,813018v612,849,1129,7320,1156,14378c701892,845987,699525,844791,735797,844579v17081,-98,31546,-664,32139,-1257c769672,841590,769230,777939,767471,776180v-845,-850,-6960,-1552,-13589,-1559c747257,774609,734363,774598,725227,774587v-27805,-27,-27933,-125,-27933,-21649c697294,734910,697433,734774,717523,733781r15254,-755l733532,717617v929,-18945,997,-19017,18440,-20252c769076,696158,769763,695440,769793,678759v11,-6692,521,-12887,1132,-13766c774236,660229,779868,658285,790366,658285v15737,,15642,79,15642,-12899c806008,627124,805537,626576,789773,626576v-19078,,-20003,-864,-20003,-18658c769770,599077,769106,593298,767958,592150v-2661,-2661,-98360,-2589,-100500,76m850959,591346v-2363,646,-2654,3930,-3020,34143l847531,658923r-5130,3454c838241,665178,835225,665834,826472,665834v-13442,,-14424,940,-14424,13820c812048,696429,813075,697543,828563,697543v18644,,19723,989,19723,18081c848286,734544,847626,733781,863967,733781v19591,,20558,849,20558,18119c884525,768626,885872,770019,902040,770019v14887,,14329,1438,13846,-35675l915478,702828r-14673,-759c881524,701072,880916,700476,880236,681881v-736,-20067,1420,-22475,21120,-23566l915478,657530r438,-12442c916546,627188,916018,626576,899858,626576v-18523,,-18920,-396,-19863,-19878l879240,591093r-12835,-230c859346,590738,852393,590954,850959,591346t74333,389c923556,592894,923028,596450,923028,606947v,10498,528,14054,2264,15213c928339,624198,950361,623251,952626,620986v2910,-2910,3567,-23268,864,-26854c950923,590719,929528,588900,925292,591735m309281,665449v-11736,657,-12080,1099,-12046,15485c297269,696199,298443,697543,311787,697543v14488,,17085,-2707,17085,-17802c328872,669741,323938,661769,319511,664615v-250,159,-4851,536,-10230,834m260337,704390v-3224,3220,-3281,18837,-99,24993l262571,733898r13144,-438l288859,733026r1212,-10056c290735,717440,290694,710645,289976,707871r-1302,-5043l275719,702394v-10305,-344,-13453,64,-15382,1996m334459,703028v-1295,1294,-1412,25049,-140,28364c335063,733336,337875,733781,349388,733781v16621,,16138,593,15417,-18878l364355,702828r-14419,-431c342005,702163,335040,702446,334459,703028m40405,740768v-2076,5459,-1808,25258,373,27439c42726,770155,93226,770869,102195,769076r4718,-944l106913,753391r,-14744l102006,737809v-2699,-461,-17342,-834,-32535,-831l41843,736986r-1438,3782m226729,737847v-4035,788,-5016,4318,-5043,18153c221664,769491,222777,770318,240179,769702r12442,-438l253047,753995r431,-15273l247763,737779v-6085,-1008,-15700,-974,-21034,68m299051,738496v-1219,1246,-1887,6602,-1887,15107c297164,767354,296322,769449,289297,773209v-2699,1446,-18315,2159,-21875,1000c259238,771544,254218,793612,261035,802279r3129,3978l292672,806257v18417,,29870,-619,32354,-1751l328872,802754r-23,-30334c328838,755735,328181,741066,327396,739821v-1936,-3058,-25570,-4164,-28345,-1325m813860,738613v-2699,2699,-2537,61544,177,65259c816378,807069,841446,806975,843436,803759v1377,-2231,1170,-57593,-234,-61889c841552,736820,818243,734230,813860,738613m4065,777592l120,780543r476,66637c860,883834,1501,914247,2022,914772v2035,2046,63251,1948,66011,-102c71890,911805,72200,894543,68497,888892v-2578,-3934,-3258,-4118,-15156,-4118c43024,884774,40201,884238,36905,881644r-3978,-3129l32927,829888v,-57883,675,-55365,-14809,-55290c10501,774632,7039,775372,4065,777592t110775,-1563c109269,778396,109669,802637,115316,804785v5504,2092,23830,1854,26023,-339c143499,802286,143782,780906,141694,777603v-1687,-2669,-21535,-3832,-26854,-1574m192224,775870r-4530,963l186939,790928v-1000,18693,-3575,21369,-20569,21369c150203,812297,149191,813105,149191,826015v,6206,891,12310,2148,14744l153487,844915r49204,-219c229757,844576,252266,844108,252719,843655v1144,-1140,993,-28504,-162,-29663c252043,813475,245211,812818,237382,812527v-18021,-660,-18734,-1434,-18734,-20270l218648,778924r-5236,-2186c208037,774492,200215,774172,192224,775870t181191,548c371754,777467,370169,778437,369893,778573v-276,140,-804,6232,-1170,13536c367753,811372,367062,812086,348879,812622r-14722,430l333311,828544v-1125,20512,1589,19097,-38363,19991c255905,849407,258661,848188,258661,864575v,16835,-4070,15707,55112,15280l364355,879489r431,-15333c365363,843466,362804,844742,403470,844840v42784,98,40390,-1102,39828,19965c442743,885698,444634,884706,405123,884800v-40855,94,-36011,-9690,-36193,73096c368757,1038612,370070,1032746,352140,1032746v-18078,,-18738,555,-18738,15726c333402,1063745,333066,1063428,350407,1064519v17251,1087,17825,1691,18546,19519c369678,1101890,369965,1102203,385717,1102203v16130,,15632,1208,15632,-37711l401349,1034524r4646,-3907c410182,1027092,411884,1026707,423269,1026707v15775,,14657,2532,15118,-34246c438893,951977,434873,955740,477600,955740v40126,,37955,-1042,38733,18617c517099,993839,505314,991978,627939,991978v92985,,105450,272,107156,2329c736578,996097,737050,1008712,737122,1048657v102,58121,423,56366,-10411,56694c723404,1105453,716428,1105861,711208,1106261r-9486,725l702148,1122334r431,15352l718116,1138441v11551,562,15903,1336,16964,3020c736812,1144216,736763,1143813,737311,1159301v536,15189,-378,14216,14102,15054c768910,1175366,769770,1174615,769770,1158304v,-20116,-2216,-18965,38254,-19863c847773,1137558,843523,1139596,844496,1120975v1065,-20354,-3586,-18772,55154,-18772l948927,1102203r3280,-3496c955023,1095710,955491,1093464,955491,1082914v,-16900,1684,-18459,19912,-18459c993337,1064455,994749,1065806,994749,1082993v,20693,-4115,19214,53312,19187c1075972,1102165,1097632,1101550,1098934,1100727v1861,-1174,2401,-7338,3020,-34653c1102841,1026997,1102452,1027956,1117759,1026982v23815,-1517,24661,-196,24642,38428c1142382,1101505,1142288,1101297,1158984,1101886v14835,524,15446,-208,15446,-18520c1174430,1068286,1178416,1064455,1194104,1064455v15556,,17663,-1435,18886,-12857c1214707,1035562,1211888,1032746,1194104,1032746v-8969,,-11014,-532,-15027,-3910l1174430,1024929r,-31486c1174430,957375,1175902,960364,1157564,959175v-18285,-1181,-19364,-2238,-19395,-18912c1138135,922178,1140472,923356,1103562,922790r-31720,-487l1068022,917765v-3273,-3888,-3816,-6013,-3816,-14918c1064206,885948,1063443,885147,1046713,884536v-20373,-748,-19334,1234,-20255,-38692l1025703,813052r-11449,-438c1007957,812376,1000993,812867,998777,813709r-4028,1533l994749,847509v,41862,6817,37265,-55244,37265l889779,884774r-2250,3397c885789,890802,885110,898635,884525,922850v-922,38160,267,36065,-21071,37091l848230,960678r404,32637l849041,1025952r14673,758c882369,1027677,883502,1028635,884283,1044108v1351,26696,1801,26386,-38292,26386l813713,1070494r-3854,-5050c806522,1061069,806008,1058883,806008,1049069v,-14703,-1581,-16319,-15971,-16327c782284,1032735,778316,1031961,774677,1029741r-4907,-2989l769770,1011864v,-19365,510,-19886,19316,-19886c805714,991978,806008,991665,806008,974010v,-16035,1231,-15526,-36340,-15050c732264,959436,734287,960621,734287,938187v,-20463,1117,-21705,19493,-21705c761386,916482,766845,915784,767958,914670v2193,-2193,2431,-20520,340,-26023l766826,884774r-49688,l667446,884774r-909,3397c666035,890039,665616,896366,665604,902228v-19,11204,-5216,20109,-11898,20403c652351,922688,638135,922858,622122,923009v-34041,313,-31976,-831,-32010,17722c590082,958511,589293,959387,573265,959458v-21637,98,-25454,-3397,-25454,-23309c547811,923575,547547,923356,532353,923224v-17300,-151,-20772,-3779,-20803,-21747c511520,884736,511962,885181,494658,884551v-19006,-691,-17753,1800,-18459,-36612c475863,829861,475139,814615,474587,814060v-555,-555,-15843,-1348,-33980,-1763c400620,811380,401349,811746,401349,792725v,-6935,-763,-12604,-1911,-14171c396943,775138,377914,773575,373415,776418t187986,-536l556116,776814r-370,31708c555531,826883,555984,841186,556822,842496v1559,2434,62243,3235,64624,853c622987,841812,622843,778112,621296,776565v-1469,-1476,-52134,-2054,-59895,-683m963558,775961v-3500,1514,-5168,12947,-3537,24287l960776,805503r12442,437c990797,806559,991733,805827,991706,791483v-11,-6406,-622,-12597,-1355,-13752c988740,775183,968457,773847,963558,775961m76745,814528v-1967,2367,-1733,26771,272,28776c79153,845436,104097,844606,105524,842352v3224,-5092,1634,-28126,-2008,-29104c96472,811361,78666,812210,76745,814528t774184,-1189c848652,813932,848286,815963,848286,827974v,19316,-290,19614,-19878,20561l812803,849290r,51081c812803,959368,811829,955778,827812,955691v16382,-91,16443,-234,16613,-37646c844598,878885,843719,880538,864703,879919r14537,-430l879995,864080v921,-18817,570,-18455,18700,-19195c906807,844553,913900,843824,914459,843262v1978,-1974,2178,-26394,234,-28734c912896,812361,858546,811346,850929,813339m629362,849974v-1593,1030,-2408,4926,-2793,13340c625837,879508,626894,880500,644235,879923r13046,-434l657281,864390r,-15100l644446,848905v-7058,-211,-13846,268,-15084,1069m150943,888620v-3066,6727,-2277,24453,1170,26299c155593,916780,174765,916973,177604,915172v3099,-1963,3805,-20501,989,-25948c175245,882750,153830,882282,150943,888620t73797,-2435c222298,887767,220614,906041,222294,912741v966,3835,1023,3847,15647,3416l252621,915727r1113,-11158c255448,887382,254116,885627,239016,885144v-6636,-216,-13060,256,-14276,1041m556074,888175v-468,1872,-653,8837,-407,15476l556116,915727r12442,438c585982,916780,587069,915965,587069,902349v,-15228,-2480,-17575,-18564,-17575c557754,884774,556867,885015,556074,888175t472512,32954c1033097,926485,1032814,922254,1032599,981179v-208,57939,6025,52666,-61008,51586l923514,1031991r-3638,-4235l916233,1023517r8,-48608l916248,926297r4598,-4908l925447,916482r49616,l1024680,916482r3906,4647m298976,924334v-3269,3269,-2352,24827,1208,28386c304861,957397,320824,957008,325475,952105v5383,-5677,5066,-25318,-449,-27832c319937,921956,301312,921997,298976,924334t883057,1109c1179092,930936,1180092,948723,1183550,952437v8792,9437,31512,1657,29564,-10120c1212616,939320,1212205,934427,1212193,931445v-26,-8787,-25914,-13940,-30160,-6002m22357,960130v-8361,1102,-13906,4719,-18330,11966l648,977634r-19,106450l614,1190533r3700,7550c7228,1204028,9485,1206354,14951,1209030r6938,3397l128256,1212427v119156,,113418,517,121575,-10950l253402,1196460r15,-86009c253429,1063145,253425,1013034,253406,999094r-30,-25352l247665,967619v-4243,-4548,-7452,-6462,-12457,-7425c227764,958756,33214,958699,22357,960130t941763,-377l959919,960481r426,15371l960776,991223r13846,c982235,991223,989030,990657,989721,989966v1740,-1744,2423,-25476,804,-27877c989125,960021,971568,958466,964120,959753t-750919,40692l221667,1008916r,75432c221667,1135512,221143,1160758,220037,1162826v-3182,5942,-8271,10687,-15307,14269l197611,1180719r-69944,c25351,1180719,32927,1188321,32927,1085650r,-70819l36524,1007731v2220,-4379,6066,-8754,10041,-11427l53009,991978r75862,l204730,991978r8471,8467m298666,998033v-902,1684,-1427,8576,-1185,15477l297919,1025952r12441,437c327766,1027005,328872,1026182,328872,1012645v,-15997,-1555,-17647,-16643,-17647c301818,994998,300082,995387,298666,998033m81290,1035087v-5708,3129,-5866,4473,-5980,50956l75205,1129525r3993,3703l83196,1136931r44320,c184452,1136931,177880,1143835,177880,1084008r,-46887l172644,1034936v-7331,-3066,-85726,-2933,-91354,151m448156,1033849v-3782,1438,-4481,3740,-4507,14842c443619,1063239,444449,1064017,460843,1064802v17723,849,19022,2261,19022,20656c479865,1101950,480117,1102203,496613,1102203v15394,,14960,483,14960,-16609c511573,1067482,514800,1064455,534105,1064455v12868,,13718,-936,13657,-15024c547687,1031501,551443,1032727,497063,1032867v-25654,64,-47661,506,-48907,982m595151,1033792v-4065,796,-5017,4311,-5043,18674c590082,1068773,589270,1069539,570970,1070483r-14854,766l556116,1086349r,15099l624395,1101840r68275,393l694984,1097764v3125,-6051,3087,-21747,-65,-24895c693145,1071091,689393,1070494,679979,1070494v-17512,,-21943,-4522,-21943,-22399c658036,1040990,657322,1035657,656224,1034558v-1744,-1744,-52802,-2386,-61073,-766m414183,1106699r-6040,789l407388,1121420v-1159,21392,-19,20792,-39367,20815c331080,1142257,333458,1141095,333425,1159150v-31,16114,-1386,15529,36038,15529l399684,1174679r3854,5051c406799,1184007,407392,1186374,407411,1195207v11,5734,861,12022,1887,13974l411163,1212726r48318,-185c515435,1212325,511573,1213522,511573,1196407v,-17013,2827,-15688,-33449,-15688c447167,1180719,446435,1180647,443045,1177254v-4854,-4855,-6493,-24578,-2710,-32630l442883,1139196r15344,-755c466668,1138026,474021,1137241,474565,1136697v970,-974,1442,-28341,502,-29168c474089,1106668,420041,1105932,414183,1106699t142741,37684c554980,1148014,554848,1207769,556776,1210819v1824,2880,98240,2507,100082,-389c658447,1207932,658277,1147199,656673,1144670v-823,-1303,-5273,-2360,-11928,-2839c629593,1140747,626327,1144028,626327,1160342v,18765,-1476,20377,-18651,20377c588742,1180719,587069,1179111,587069,1160897v,-12464,-128,-12921,-4469,-16133c576409,1140189,559306,1139932,556924,1144383t297160,-1027c848562,1145398,848335,1146764,848309,1177790v-30,38212,-3345,34694,33143,35177c917162,1213443,916233,1213892,916233,1196120v,-14839,-566,-15393,-15779,-15435c882497,1180636,880901,1179043,880229,1160490v-366,-10098,-1163,-14899,-2680,-16160c874986,1142204,858995,1141540,854084,1143356t74610,-657c923092,1143492,920321,1166424,925126,1172214v2379,2869,55581,3711,62730,993c995908,1170146,992390,1143718,983802,1142759v-4114,-460,-51930,-513,-55108,-60m702741,1183108v-1178,3069,-1155,21487,34,25922c703953,1213420,726964,1214251,731158,1210053v4197,-4194,3367,-27205,-1023,-28383c722521,1179632,703696,1180617,702741,1183108t75598,-502c773979,1185800,773303,1202862,777286,1209177r3186,5055l791355,1213194v13676,-1303,14653,-2477,14653,-17610c806008,1185524,805589,1183622,803087,1182282v-4085,-2186,-21634,-1956,-24748,324e" fillcolor="#0c0c0c" stroked="f" strokeweight=".1045mm">
              <v:stroke joinstyle="miter"/>
              <v:path arrowok="t" o:connecttype="custom" o:connectlocs="143399,533;140305,8654;155986,15185;172275,7420;171662,1159;143399,533;193521,1295;192433,7813;209044,15196;226552,33667;217420,51012;210309,51247;209877,53344;210126,81507;222681,82027;224862,74641;234302,65487;241166,65290;241337,33845;240980,1603;193521,1295;265047,490;262206,7963;268290,15185;277165,8612;265047,490;299086,589;295699,8313;295699,13668;297945,14427;361666,14483;362266,1349;299086,589;384436,694;383535,8046;373840,17950;366000,24644;357006,34534;348184,45822;348810,48704;356293,49137;363901,49656;365859,75543;373401,100191;380530,75589;393189,49255;400490,58238;400846,65290;407975,65290;415104,65290;415462,58575;425235,49101;432212,48704;432212,25090;431815,1092;419559,1337;417599,2845;417588,16790;408171,34385;398663,16968;393048,665;387571,243;384436,694;459991,1753;455063,5338;453192,7495;453204,55399;453231,106703;456462,113096;459682,116087;512313,116087;566587,114704;568800,113322;572328,58744;572432,10416;570757,6955;568540,3464;564867,2009;459991,1753;6629,2320;2161,6886;550,10001;563,58751;5663,114430;7980,116087;60529,116087;113077,116087;116349,113003;119623,109919;119637,98317;119642,47347;119635,7980;117949,5684;60126,770;6629,2320;97036,16880;102548,21541;104626,24515;104640,58763;104653,93012;102855,95391;98451,99673;95844,101573;60507,101561;25169,101548;22045,99497;17233,93911;15545,90379;15586,58137;15627,25897;17558,22452;23041,17136;26595,15264;60099,15228;93604,15190;97036,16880;549834,17141;555359,22772;557319,26528;557319,58619;550980,99255;547847,101573;512523,101573;477199,101573;474546,99790;470031,95407;468172,92807;468370,57928;468568,23052;470557,20760;512409,15318;546270,15264;549834,17141;38524,35232;36168,37770;36455,80611;82576,80830;83030,35457;38524,35232;141159,35115;140446,42195;140652,48704;147629,49101;157297,57368;146767,68400;140296,75149;156275,82692;172392,74582;181143,65740;189475,59159;182449,51112;172374,42121;172018,34882;157048,34712;141159,35115;262671,34997;262195,42254;262195,49049;268985,49049;277165,40694;275336,35210;262671,34997;315096,35123;314383,42195;314590,48704;321120,48902;327650,49099;328516,46556;327320,35415;315096,35123;490854,35011;488724,79631;489562,81531;511678,81531;536646,58348;536646,37929;534896,36233;533146,34536;512619,34615;490854,35011;297125,51784;295805,58345;304908,65491;310313,65290;310313,58379;310313,51468;304254,51292;297125,51784;315089,69230;315303,81806;321188,82678;328696,83985;331343,85728;331353,92095;331977,99402;345616,98809;345457,69230;315089,69230;419203,69243;419356,81797;430984,81837;431713,69230;419203,69243;244552,86124;243661,100786;234490,118160;224825,109620;218308,101682;209443,109150;199463,118160;189483,109960;181474,101670;174126,109544;164913,118160;155255,109813;154583,102980;142089,101855;140296,102290;140296,117096;141187,132455;156503,133024;174171,142060;182907,150626;189483,141623;189483,136148;192157,134526;217861,132960;240891,133019;242217,134722;243780,151162;252215,167059;258274,166883;258631,151866;258987,136848;260946,134950;268431,132889;277165,126561;268110,118160;258631,100772;258274,86023;251859,85892;244552,86124;278892,86604;279350,115672;293426,115759;293918,100653;293918,86023;286598,85827;278892,86604;315125,102031;314234,107403;304425,118160;295699,127048;286250,136129;278591,142833;287323,150653;295719,158946;304122,167218;314230,177976;321013,183816;329090,168433;320995,152715;310778,143532;312680,135351;314829,133019;329803,132920;346302,126239;338320,118267;329095,109765;321049,101629;315125,102031;349784,102035;348201,111892;348659,116133;355861,115937;363065,115741;363271,109625;362650,102541;349784,102035;384128,102895;383531,110046;383738,115741;390446,115942;397895,115423;398020,102403;384128,102895;419737,102078;417609,117624;417599,131255;419559,132172;431533,132411;431441,101993;419737,102078;88733,136590;88257,142016;77945,152715;70436,159055;78224,167229;88089,175002;78615,186379;72735,186958;70436,187895;70436,193373;86051,200652;103227,192971;121004,183816;136562,183816;138430,186187;138489,200587;136680,203166;121468,203166;104792,211107;112794,218008;121762,225712;130273,234266;137143,226714;147043,217865;155243,209559;166026,200806;172205,175949;172018,153061;156335,153061;140652,153061;140296,159385;121081,168611;103227,159884;112113,150642;119242,149433;119243,136782;88733,136590;348438,137886;349624,149626;362726,148869;362566,136958;348438,137886;384237,136958;384208,148882;396896,149306;397639,136806;384237,136958;453718,136590;454097,149813;466761,149980;467921,137867;453718,136590;488735,136993;487295,144009;477814,152715;469637,159913;460628,168756;450993,160608;442704,152726;435821,168836;443618,183827;453204,228190;460975,268683;468212,251544;477240,234266;484251,233921;484454,226837;484657,219753;477939,219753;468360,210084;468568,202836;470707,201814;478375,200523;484772,183580;494641,167229;501691,165892;501574,136958;488735,136993;522865,136590;523517,166809;536621,165892;536926,137222;522865,136590;558175,136958;558146,148882;570771,149350;571235,136825;558175,136958;1073,153225;267,162113;8857,167229;16647,168925;18396,170622;18396,201107;25939,234266;35506,243480;43500,250955;52505,260214;60946,268821;67584,260264;77794,250853;85183,234612;77920,219753;70400,227619;59621,236227;50567,227236;50119,220099;42844,219753;33723,193399;42591,167218;50326,159570;50119,153061;25752,152880;1073,153225;193226,153173;193190,166399;223676,166567;224258,153925;193226,153173;366444,153899;365921,160039;373463,167229;380380,158756;380173,153061;373567,152862;366444,153899;400804,153609;400638,160719;400846,166883;407975,166883;415104,166883;415104,159972;415104,153061;408141,152862;400804,153609;263799,169291;262195,174722;250821,186398;243557,194647;235554,203175;228142,203605;226525,204025;226716,218974;226909,233921;232968,234094;243661,243864;252106,250853;258631,227274;259073,204234;275739,201603;278234,202831;278625,218376;279159,234107;294808,234107;310313,233921;310313,227010;310313,220099;303471,219753;294429,210155;294630,202836;296769,201794;304610,200404;310313,200056;310495,194182;304307,186423;296963,185308;294630,184049;294231,177037;293281,169492;263799,169291;350729,169169;348077,185776;356090,200583;365995,208211;355936,219753;346421,211128;329573,203166;314234,210456;322223,218065;331507,235571;331699,250507;346578,250694;363432,243339;372939,234266;380530,210832;373997,186580;363220,175693;362544,169605;350729,169169;385780,169048;384237,182986;396067,183394;397393,169525;385780,169048;507955,169070;505438,194873;505637,217334;511299,217680;520251,210060;530655,200799;537359,193545;530908,186580;520251,176253;507955,169070;540779,170133;539343,177200;547282,183816;554368,175969;553110,169342;540779,170133;193352,187324;193190,199573;206118,199146;205810,187554;193352,187324;419393,187226;417588,193824;408314,203166;400846,203512;400846,218716;400846,233921;416529,233921;432212,233921;432399,211033;431686,187442;419393,187226;563378,186392;557319,194185;548237,203166;539737,213878;547924,217939;557319,227043;565041,234256;572450,210907;572767,188584;570814,187236;568258,186020;563378,186392;54218,203654;53297,216964;67010,216795;66456,203586;54218,203654;176213,203642;175525,217508;188523,217460;188772,204205;176213,203642;157904,220190;157405,243662;165082,268701;172205,242933;172018,220099;165211,219901;157904,220190;522694,220672;522537,227756;522746,233921;529874,233921;537003,233921;537215,228394;529838,219753;522694,220672;106078,237722;104653,244203;112958,250708;119267,250507;119473,244391;112764,236340;106078,237722;210270,238100;210299,250023;223542,250272;222587,237136;210270,238100;384208,238100;384435,250148;397981,250061;397054,237924;384208,238100;541048,237939;540745,249891;553612,250023;553357,237876;541048,237939;1951,254459;568,257569;133,262678;9326,268821;16640,269938;18396,271054;18396,285699;18396,300341;16080,302487;7499,304870;162,311670;17179,319269;33592,310587;45129,301128;50119,300958;50324,294559;41249,286790;33576,270328;32490,255247;1951,254459;88756,254746;88690,267728;101377,267369;103077,260285;102871,254654;96063,254457;88756,254746;123009,255055;121762,261812;112981,270347;104804,278267;113263,285294;121908,293931;130266,301134;136775,299144;136473,255155;123009,255055;193226,254752;193162,267061;199173,268821;206760,259746;206236,254654;200176,254523;193226,254752;418490,254754;417599,260466;425996,268821;432419,260349;432212,254654;425797,254523;418490,254754;488314,255138;487459,261047;478395,270316;469627,278020;460933,286790;453598,287136;453181,293356;442347,304759;435844,311411;443108,319281;453181,329294;453598,335514;460199,335712;468222,327002;484723,319406;505280,328230;486983,337440;469739,344621;477878,352325;487505,361522;494853,369010;502525,361728;510953,352446;520251,344622;529616,335859;539141,353353;521653,371797;505445,388126;505637,402551;537359,402743;572289,395707;563635,388392;554603,372075;564111,352421;571632,351286;572040,271113;542633,270516;539348,287013;547216,301293;557319,311219;547243,321346;537359,312450;513097,304759;489699,304759;487063,302349;484427,299939;484745,294077;501292,285401;517578,284964;520251,284536;520251,277803;520251,271068;518023,270636;510716,270194;502429,259808;501301,254728;488314,255138;522248,255150;522241,261783;530455,268811;537003,261072;537003,254654;529781,254459;522248,255150;71556,271291;70436,311695;78143,352446;85377,344023;95139,335859;103238,327438;111436,319205;119473,311263;119267,305105;104170,304918;89073,304732;87240,302618;85331,291056;83666,271185;71556,271291;176117,270691;174472,272498;165173,286790;157549,295431;157761,300958;162038,301126;174075,310675;182177,319250;189483,310696;199898,301411;209443,311368;201144,321184;192335,336540;209666,352446;226427,361017;234810,369032;241522,361342;251026,352446;258467,336117;258274,321692;252115,321493;243661,329043;234456,337241;224987,327992;233451,319162;241347,310979;241166,305105;235058,304749;224900,297499;234076,285262;241166,285063;241166,277806;241166,270549;226286,270363;209443,278196;199463,286790;189483,278250;188628,271033;176117,270691;263086,270662;263895,285104;293274,284536;293237,271370;263086,270662;315118,271068;314084,278084;304214,286790;295699,295507;286719,304614;278591,311278;294954,318927;310659,311428;321113,301293;329204,293356;338918,285419;348052,294498;338387,304649;331699,305105;331343,311482;321168,321346;314590,321692;314401,344415;321118,369032;330797,372127;331343,378708;347382,386572;362555,385997;362336,355266;355920,354552;342392,354536;329204,344627;338754,335859;345956,335514;346313,328461;355018,319191;363432,310675;363966,304374;373145,301304;380530,295400;372865,286790;363421,278250;362566,271033;315118,271068;401752,270665;400326,286293;400133,301596;397711,303177;390191,304759;383381,311085;391178,319273;400490,327548;407893,335859;417599,344152;425868,352446;432405,336117;432212,321692;425285,321344;415574,312104;425545,301318;432212,300958;432419,295263;424838,286790;415460,277692;415104,270549;409044,270444;401752,270665;436846,270843;435777,277806;436846,284769;449750,284232;450158,271940;436846,270843;146017,304583;140330,311670;147200,319273;155266,311124;150846,304201;146017,304583;122909,322407;122863,333846;123964,335913;130170,335712;136375,335514;136947,330911;136902,324000;136288,321692;130171,321493;122909,322407;157904,321783;157838,334766;164952,335859;172230,327218;172018,321692;165211,321494;157904,321783;19076,339057;19252,351616;48248,352014;50475,351582;50475,344835;50475,338086;48159,337703;32798,337322;19755,337326;19076,339057;107042,337720;104662,346029;113392,352301;119267,352100;119468,345111;119671,338121;116973,337689;107042,337720;141187,338017;140296,344932;136582,353906;126254,354363;123239,367211;124716,369032;138175,369032;153450,368231;155266,367429;155255,353545;154569,338624;141187,338017;384237,338071;384320,367940;398200,367889;398090,339562;384237,338071;1919,355912;57,357263;281,387763;955,418701;32120,418654;32339,406855;25183,404970;17423,403538;15545,402105;15545,379848;8554,354541;1919,355912;54218,355196;54443,368358;66728,368203;66896,355917;54218,355196;90752,355124;88613,355564;88257,362016;78546,371797;70436,378076;71450,384824;72464,386726;95694,386626;119313,386150;119236,372572;112072,371902;103227,362624;103227,356522;100755,355521;90752,355124;176295,355374;174633,356361;174080,362556;164712,371945;157761,372142;157362,379233;139250,388383;122118,395725;148137,402719;172018,402551;172221,395533;190485,386692;209288,395830;191265,404982;174178,438439;166251,472698;157405,479896;165433,487241;174189,496175;182103,504490;189483,487229;189483,473512;191677,471724;199832,469934;206970,454260;225483,437452;243769,445973;296460,454039;347050,455105;348007,479981;343092,505931;335773,506347;331295,506679;331496,513704;331699,520731;339034,521076;347043,522458;348097,530624;354754,537514;363421,530168;381481,521076;398700,513082;424740,504490;448004,504490;449553,502889;451103,495661;460504,487212;469637,495697;494807,504479;518825,503814;520251,487953;527712,470060;539346,487649;547175,504345;554468,495868;563756,487212;572673,481327;563756,472698;556662,470909;554468,469121;554468,454709;546505,439024;537348,430368;521010,422370;506034,422148;504231,420070;502429,413242;494170,404861;484608,387151;484251,372142;478846,371942;471539,372443;469637,373145;469637,387914;443556,404970;420079,404970;419017,406525;417599,422398;407651,439375;400463,439712;400654,454650;400846,469589;407774,469936;417485,477899;399406,489976;384167,489976;382348,487665;380530,480170;372989,472697;365738,471323;363421,469955;363421,463141;372541,454039;380530,445814;363373,438926;346669,429418;355872,419483;362566,418654;362726,406743;362031,404970;338573,404970;315112,404970;314683,406525;314243,412959;308625,422298;293714,422471;278602,430582;270648,439154;258631,428485;251333,422569;241511,412615;233536,404868;224821,388110;224060,372604;208018,371797;189483,362838;188581,356352;176295,355374;265047,355129;262552,355556;262377,370069;262885,385619;293395,386009;293324,355442;265047,355129;454912,355165;453242,366282;453598,368687;459472,368887;468201,362270;467561,355975;454912,355165;36233,372818;36361,385989;49820,385553;48872,372232;36233,372818;401738,372274;400490,378972;391105,388383;383738,388729;383738,412109;390824,437430;398667,420199;408241,402748;415104,402551;415460,395498;424289,386713;431731,385970;431842,372818;401738,372274;297132,389042;295814,395148;304154,402750;310313,402551;310313,395640;310313,388729;304254,388553;297132,389042;71263,406731;71815,418768;83850,418884;84317,407007;71263,406731;106103,405616;104949,417771;112336,419334;119267,419138;119792,414031;112843,405140;106103,405616;262532,406527;262340,413610;262552,419138;268426,419338;277165,413014;268401,404970;262532,406527;485612,421610;487507,449096;458704,472707;436006,472353;434289,470414;432569,468474;432572,446226;432576,423976;434747,421729;436919,419483;460343,419483;483768,419483;485612,421610;141151,423077;141722,436070;153662,435788;153450,423049;141151,423077;558057,423585;558773,435940;572731,431308;572296,426332;558057,423585;10555,439461;1901,444938;306,447473;297,496196;290,544919;2037,548375;7059,553385;10334,554940;60552,554940;117949,549928;119635,547632;119642,508265;119637,457296;119623,445692;116927,442889;111046,439491;10555,439461;455177,439289;453194,439622;453395,446657;453598,453693;460135,453693;467264,453118;467643,440358;455177,439289;100656,457914;104653,461791;104653,496317;103883,532237;96656,538768;93295,540427;60274,540427;15545,496913;15545,464499;17244,461249;21984,456019;25026,454039;60842,454039;96656,454039;100656,457914;141005,456810;140446,463894;140652,469589;146526,469789;155266,463498;147408,455421;141005,456810;38378,473770;35555,497093;35506,516995;37391,518690;39278,520385;60202,520385;83980,496162;83980,474701;81508,473701;38378,473770;211582,473203;209454,479997;217572,487371;226552,496825;234459,504490;241522,496888;252160,487212;258607,480335;234672,472754;211582,473203;280981,473177;278600,481724;269564,489971;262552,490322;262552,497233;262552,504144;294787,504323;327021,504503;328113,502458;328083,491063;321029,489976;310670,479724;309814,473528;280981,473177;195543,506547;192691,506909;192335,513285;173749,522813;157415,530555;174430,537663;188697,537663;190517,539975;192345,547059;193236,553455;194117,555077;216929,554992;241522,547608;225730,540427;209169,538841;207889,523906;209092,521422;216337,521076;224050,520278;224287,506927;195543,506547;262933,523796;262863,554204;310113,554026;310026,523927;304395,522628;295699,531100;286894,540427;277165,531354;275055,523970;262933,523796;403227,523326;400501,539087;416148,555187;432569,547476;425119,540412;415571,531168;414305,523772;403227,523326;438452,523025;436767,536534;466383,536989;464469,523053;438452,523025;331776,541521;331792,553385;345192,553854;344709,540862;331776,541521;367467,541291;366970,553453;368474,555766;373612,555291;380530,547231;379151,541143;367467,541291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</v:shape>
          </w:pict>
        </mc:Fallback>
      </mc:AlternateContent>
    </w:r>
    <w:r w:rsidR="00EF78C7" w:rsidRPr="00695D56">
      <w:rPr>
        <w:rFonts w:ascii="Aptos ExtraBold" w:hAnsi="Aptos ExtraBold"/>
        <w:sz w:val="28"/>
        <w:szCs w:val="28"/>
      </w:rPr>
      <w:t>JOSEPH MARTÍNEZ</w:t>
    </w:r>
  </w:p>
  <w:p w14:paraId="1DC95417" w14:textId="6E64B693" w:rsidR="002D428A" w:rsidRPr="00BE18BF" w:rsidRDefault="00A665B0" w:rsidP="00695D56">
    <w:pPr>
      <w:pStyle w:val="Header"/>
      <w:jc w:val="center"/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972A022" wp14:editId="1D761125">
          <wp:extent cx="91440" cy="91440"/>
          <wp:effectExtent l="0" t="0" r="0" b="0"/>
          <wp:docPr id="4" name="image5.png" descr="A blue square with whit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A blue square with whit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E56668">
      <w:t xml:space="preserve"> </w:t>
    </w:r>
    <w:hyperlink r:id="rId2" w:history="1">
      <w:r w:rsidRPr="00C45DE2">
        <w:rPr>
          <w:rStyle w:val="Hyperlink"/>
        </w:rPr>
        <w:t>josephmars</w:t>
      </w:r>
    </w:hyperlink>
    <w:r>
      <w:t xml:space="preserve"> </w:t>
    </w:r>
    <w:r w:rsidRPr="00270BB8">
      <w:rPr>
        <w:color w:val="7F7F7F" w:themeColor="text1" w:themeTint="80"/>
      </w:rPr>
      <w:t>|</w:t>
    </w:r>
    <w:r>
      <w:t xml:space="preserve"> </w:t>
    </w:r>
    <w:r w:rsidR="00EF78C7" w:rsidRPr="00BE18BF">
      <w:t xml:space="preserve">josephms957@gmail.com  </w:t>
    </w:r>
    <w:r w:rsidR="00EF78C7" w:rsidRPr="00270BB8">
      <w:rPr>
        <w:color w:val="7F7F7F" w:themeColor="text1" w:themeTint="80"/>
      </w:rPr>
      <w:t xml:space="preserve">| </w:t>
    </w:r>
    <w:r w:rsidR="00EF78C7" w:rsidRPr="00BE18BF">
      <w:t xml:space="preserve"> (757) 987-4351  </w:t>
    </w:r>
    <w:r w:rsidR="00EF78C7" w:rsidRPr="00270BB8">
      <w:rPr>
        <w:color w:val="7F7F7F" w:themeColor="text1" w:themeTint="80"/>
      </w:rPr>
      <w:t>|</w:t>
    </w:r>
    <w:r w:rsidR="00360512">
      <w:t xml:space="preserve"> </w:t>
    </w:r>
    <w:r w:rsidR="00270BB8"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3459C4E" wp14:editId="008A40E5">
          <wp:extent cx="91440" cy="91440"/>
          <wp:effectExtent l="0" t="0" r="0" b="0"/>
          <wp:docPr id="1" name="image2.png" descr="A blue and green glob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A blue and green globe&#10;&#10;Description automatically generated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5E35AC">
      <w:t xml:space="preserve"> </w:t>
    </w:r>
    <w:hyperlink r:id="rId4" w:history="1">
      <w:r w:rsidR="005E35AC" w:rsidRPr="00270BB8">
        <w:rPr>
          <w:rStyle w:val="Hyperlink"/>
        </w:rPr>
        <w:t>josephmars</w:t>
      </w:r>
      <w:r w:rsidRPr="00270BB8">
        <w:rPr>
          <w:rStyle w:val="Hyperlink"/>
        </w:rPr>
        <w:t>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3964"/>
    <w:multiLevelType w:val="hybridMultilevel"/>
    <w:tmpl w:val="D32A77F8"/>
    <w:lvl w:ilvl="0" w:tplc="070E0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5E0C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148F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EE9C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58E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3A7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AB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1C8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07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2A3A0F"/>
    <w:multiLevelType w:val="hybridMultilevel"/>
    <w:tmpl w:val="278A3AA6"/>
    <w:lvl w:ilvl="0" w:tplc="4B567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0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1C8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AC1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E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1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7E6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5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F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6DF666A"/>
    <w:multiLevelType w:val="hybridMultilevel"/>
    <w:tmpl w:val="5764EEB6"/>
    <w:lvl w:ilvl="0" w:tplc="769A5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06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CEA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AC7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66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2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CF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FE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820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A57FC2"/>
    <w:multiLevelType w:val="hybridMultilevel"/>
    <w:tmpl w:val="1DA0C6E6"/>
    <w:lvl w:ilvl="0" w:tplc="E36C29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FFE43B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C50914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2B0117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C81B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B2E316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5D88EB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3CC8CF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D583BD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 w16cid:durableId="112528116">
    <w:abstractNumId w:val="3"/>
  </w:num>
  <w:num w:numId="2" w16cid:durableId="222451253">
    <w:abstractNumId w:val="0"/>
  </w:num>
  <w:num w:numId="3" w16cid:durableId="1984504301">
    <w:abstractNumId w:val="1"/>
  </w:num>
  <w:num w:numId="4" w16cid:durableId="1177579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09"/>
    <w:rsid w:val="00017000"/>
    <w:rsid w:val="00021867"/>
    <w:rsid w:val="00043E4F"/>
    <w:rsid w:val="0004565E"/>
    <w:rsid w:val="000673AB"/>
    <w:rsid w:val="00083691"/>
    <w:rsid w:val="00086162"/>
    <w:rsid w:val="000B0AC7"/>
    <w:rsid w:val="000B1917"/>
    <w:rsid w:val="000B70FA"/>
    <w:rsid w:val="000D5FEE"/>
    <w:rsid w:val="000E2600"/>
    <w:rsid w:val="000F2967"/>
    <w:rsid w:val="00102C45"/>
    <w:rsid w:val="00124D09"/>
    <w:rsid w:val="0013146B"/>
    <w:rsid w:val="00135F92"/>
    <w:rsid w:val="00146120"/>
    <w:rsid w:val="00147E83"/>
    <w:rsid w:val="001578A2"/>
    <w:rsid w:val="00166C44"/>
    <w:rsid w:val="00176942"/>
    <w:rsid w:val="00192877"/>
    <w:rsid w:val="001977D1"/>
    <w:rsid w:val="001C2556"/>
    <w:rsid w:val="001D4504"/>
    <w:rsid w:val="001E3E89"/>
    <w:rsid w:val="001E77FE"/>
    <w:rsid w:val="0020411C"/>
    <w:rsid w:val="0021105F"/>
    <w:rsid w:val="002159C4"/>
    <w:rsid w:val="002515E2"/>
    <w:rsid w:val="00270BB8"/>
    <w:rsid w:val="002716E5"/>
    <w:rsid w:val="00281966"/>
    <w:rsid w:val="002870F3"/>
    <w:rsid w:val="00296EED"/>
    <w:rsid w:val="002C328C"/>
    <w:rsid w:val="002D428A"/>
    <w:rsid w:val="002F5CC1"/>
    <w:rsid w:val="00310115"/>
    <w:rsid w:val="00314008"/>
    <w:rsid w:val="00331EC0"/>
    <w:rsid w:val="003356A0"/>
    <w:rsid w:val="003424B2"/>
    <w:rsid w:val="003446FA"/>
    <w:rsid w:val="0035716D"/>
    <w:rsid w:val="00360512"/>
    <w:rsid w:val="003770D0"/>
    <w:rsid w:val="003A7374"/>
    <w:rsid w:val="003E4BF6"/>
    <w:rsid w:val="003E57A6"/>
    <w:rsid w:val="003F16E2"/>
    <w:rsid w:val="004366D3"/>
    <w:rsid w:val="00444D1D"/>
    <w:rsid w:val="0044727F"/>
    <w:rsid w:val="0048228A"/>
    <w:rsid w:val="00493BF5"/>
    <w:rsid w:val="00496F8F"/>
    <w:rsid w:val="004A7648"/>
    <w:rsid w:val="004C17B4"/>
    <w:rsid w:val="004E36EA"/>
    <w:rsid w:val="004F0D7A"/>
    <w:rsid w:val="005166E0"/>
    <w:rsid w:val="00521C15"/>
    <w:rsid w:val="005222AA"/>
    <w:rsid w:val="00591619"/>
    <w:rsid w:val="005A4D17"/>
    <w:rsid w:val="005B0D8B"/>
    <w:rsid w:val="005B1D51"/>
    <w:rsid w:val="005C272C"/>
    <w:rsid w:val="005E35AC"/>
    <w:rsid w:val="005F26D2"/>
    <w:rsid w:val="005F7D57"/>
    <w:rsid w:val="00605547"/>
    <w:rsid w:val="006243DF"/>
    <w:rsid w:val="00632812"/>
    <w:rsid w:val="00636500"/>
    <w:rsid w:val="00642182"/>
    <w:rsid w:val="00667E22"/>
    <w:rsid w:val="00695D56"/>
    <w:rsid w:val="006A0DFF"/>
    <w:rsid w:val="006B2D7B"/>
    <w:rsid w:val="006C2455"/>
    <w:rsid w:val="006D228C"/>
    <w:rsid w:val="006F4C2E"/>
    <w:rsid w:val="00703703"/>
    <w:rsid w:val="007115B8"/>
    <w:rsid w:val="00722B2A"/>
    <w:rsid w:val="007258FF"/>
    <w:rsid w:val="00744EDF"/>
    <w:rsid w:val="007642D8"/>
    <w:rsid w:val="007648B8"/>
    <w:rsid w:val="00775B7A"/>
    <w:rsid w:val="0078747B"/>
    <w:rsid w:val="00795B10"/>
    <w:rsid w:val="007A03A7"/>
    <w:rsid w:val="007B5018"/>
    <w:rsid w:val="007D4771"/>
    <w:rsid w:val="007D55FD"/>
    <w:rsid w:val="007D62FD"/>
    <w:rsid w:val="007E12FF"/>
    <w:rsid w:val="007E79F8"/>
    <w:rsid w:val="008021F1"/>
    <w:rsid w:val="008121C7"/>
    <w:rsid w:val="00813E9D"/>
    <w:rsid w:val="00821157"/>
    <w:rsid w:val="00836839"/>
    <w:rsid w:val="00842EB6"/>
    <w:rsid w:val="00854C3C"/>
    <w:rsid w:val="008D15B1"/>
    <w:rsid w:val="00903A8F"/>
    <w:rsid w:val="009361D6"/>
    <w:rsid w:val="00947992"/>
    <w:rsid w:val="0097370E"/>
    <w:rsid w:val="009748DF"/>
    <w:rsid w:val="009761BA"/>
    <w:rsid w:val="00977ADC"/>
    <w:rsid w:val="00983077"/>
    <w:rsid w:val="009A1B96"/>
    <w:rsid w:val="009B3050"/>
    <w:rsid w:val="009C0CD0"/>
    <w:rsid w:val="009D1329"/>
    <w:rsid w:val="009D1BEB"/>
    <w:rsid w:val="009D2003"/>
    <w:rsid w:val="00A03FC7"/>
    <w:rsid w:val="00A15667"/>
    <w:rsid w:val="00A42637"/>
    <w:rsid w:val="00A53DBD"/>
    <w:rsid w:val="00A565F3"/>
    <w:rsid w:val="00A665B0"/>
    <w:rsid w:val="00A71576"/>
    <w:rsid w:val="00A94AB1"/>
    <w:rsid w:val="00AA35E1"/>
    <w:rsid w:val="00AB27B5"/>
    <w:rsid w:val="00AB7B28"/>
    <w:rsid w:val="00AD2E85"/>
    <w:rsid w:val="00AF279A"/>
    <w:rsid w:val="00AF5EB3"/>
    <w:rsid w:val="00AF7A0B"/>
    <w:rsid w:val="00B17094"/>
    <w:rsid w:val="00B1711E"/>
    <w:rsid w:val="00B37BB3"/>
    <w:rsid w:val="00B500CA"/>
    <w:rsid w:val="00B556C6"/>
    <w:rsid w:val="00B6126D"/>
    <w:rsid w:val="00B90AEB"/>
    <w:rsid w:val="00B90DB3"/>
    <w:rsid w:val="00B922D2"/>
    <w:rsid w:val="00BA177C"/>
    <w:rsid w:val="00BB7813"/>
    <w:rsid w:val="00BD24BC"/>
    <w:rsid w:val="00BE18BF"/>
    <w:rsid w:val="00BE4F6E"/>
    <w:rsid w:val="00C31BEA"/>
    <w:rsid w:val="00C45DE2"/>
    <w:rsid w:val="00C63CB7"/>
    <w:rsid w:val="00C743FF"/>
    <w:rsid w:val="00C910CE"/>
    <w:rsid w:val="00C967A4"/>
    <w:rsid w:val="00CA114C"/>
    <w:rsid w:val="00CA6FF6"/>
    <w:rsid w:val="00CC0191"/>
    <w:rsid w:val="00CD31BF"/>
    <w:rsid w:val="00CD4319"/>
    <w:rsid w:val="00CF4074"/>
    <w:rsid w:val="00D05557"/>
    <w:rsid w:val="00D123A4"/>
    <w:rsid w:val="00D25BAC"/>
    <w:rsid w:val="00D31647"/>
    <w:rsid w:val="00D37EC4"/>
    <w:rsid w:val="00D40B9C"/>
    <w:rsid w:val="00D47A51"/>
    <w:rsid w:val="00D73474"/>
    <w:rsid w:val="00D73D1A"/>
    <w:rsid w:val="00D9226A"/>
    <w:rsid w:val="00DA68A6"/>
    <w:rsid w:val="00DB6721"/>
    <w:rsid w:val="00DD3326"/>
    <w:rsid w:val="00DD4F39"/>
    <w:rsid w:val="00DE0797"/>
    <w:rsid w:val="00DE24A9"/>
    <w:rsid w:val="00DF106F"/>
    <w:rsid w:val="00E01E8D"/>
    <w:rsid w:val="00E52FAC"/>
    <w:rsid w:val="00E53D09"/>
    <w:rsid w:val="00E563BB"/>
    <w:rsid w:val="00E56668"/>
    <w:rsid w:val="00E91B8D"/>
    <w:rsid w:val="00EA1A4B"/>
    <w:rsid w:val="00EF0872"/>
    <w:rsid w:val="00EF78C7"/>
    <w:rsid w:val="00F04FD3"/>
    <w:rsid w:val="00F13D4D"/>
    <w:rsid w:val="00F17803"/>
    <w:rsid w:val="00F3369E"/>
    <w:rsid w:val="00F4170D"/>
    <w:rsid w:val="00F84C47"/>
    <w:rsid w:val="00F9160B"/>
    <w:rsid w:val="00FB03EE"/>
    <w:rsid w:val="00FB67A2"/>
    <w:rsid w:val="00FD022E"/>
    <w:rsid w:val="00FD18AC"/>
    <w:rsid w:val="00FD6244"/>
    <w:rsid w:val="00F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4ABA6B"/>
  <w15:chartTrackingRefBased/>
  <w15:docId w15:val="{B9C7E37F-8D4E-45CA-815A-05B2953D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967"/>
    <w:rPr>
      <w:rFonts w:ascii="Aptos" w:hAnsi="Apto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917"/>
    <w:pPr>
      <w:spacing w:after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10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Fancy">
    <w:name w:val="Fancy"/>
    <w:basedOn w:val="TableGrid"/>
    <w:uiPriority w:val="99"/>
    <w:rsid w:val="007D55FD"/>
    <w:rPr>
      <w:rFonts w:ascii="Times New Roman" w:hAnsi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lastRow">
      <w:rPr>
        <w:rFonts w:ascii="Times New Roman" w:hAnsi="Times New Roman"/>
        <w:sz w:val="22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7D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F106F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8A"/>
  </w:style>
  <w:style w:type="paragraph" w:styleId="Footer">
    <w:name w:val="footer"/>
    <w:basedOn w:val="Normal"/>
    <w:link w:val="FooterChar"/>
    <w:uiPriority w:val="99"/>
    <w:unhideWhenUsed/>
    <w:rsid w:val="002D42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8A"/>
  </w:style>
  <w:style w:type="character" w:styleId="Hyperlink">
    <w:name w:val="Hyperlink"/>
    <w:basedOn w:val="DefaultParagraphFont"/>
    <w:uiPriority w:val="99"/>
    <w:unhideWhenUsed/>
    <w:rsid w:val="00C45D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D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5DE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1917"/>
    <w:rPr>
      <w:rFonts w:ascii="Aptos" w:hAnsi="Aptos"/>
      <w:b/>
      <w:bCs/>
    </w:rPr>
  </w:style>
  <w:style w:type="paragraph" w:styleId="ListParagraph">
    <w:name w:val="List Paragraph"/>
    <w:basedOn w:val="Normal"/>
    <w:uiPriority w:val="34"/>
    <w:qFormat/>
    <w:rsid w:val="000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57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9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10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00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3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7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josephmars/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josephmars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17E29-AABE-4C15-8932-083DC7B0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460</Words>
  <Characters>2897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SALCEDO, JOSEPH</dc:creator>
  <cp:keywords/>
  <dc:description/>
  <cp:lastModifiedBy>MARTINEZ SALCEDO, JOSEPH</cp:lastModifiedBy>
  <cp:revision>193</cp:revision>
  <cp:lastPrinted>2023-11-14T22:47:00Z</cp:lastPrinted>
  <dcterms:created xsi:type="dcterms:W3CDTF">2023-10-06T18:57:00Z</dcterms:created>
  <dcterms:modified xsi:type="dcterms:W3CDTF">2023-11-14T22:47:00Z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6911b7c3e3efc00e8d66acd2a2b8cb261e25e67234c017439084564bda7733f4</vt:lpwstr>
  </property>
</Properties>
</file>